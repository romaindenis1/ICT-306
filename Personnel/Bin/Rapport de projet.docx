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F4D8" w14:textId="0C0CDD56" w:rsidR="007F30AE" w:rsidRPr="000E7483" w:rsidRDefault="001E663E" w:rsidP="000E7483">
      <w:pPr>
        <w:pStyle w:val="Titre"/>
      </w:pPr>
      <w:r>
        <w:t>306-KAMIONN</w:t>
      </w:r>
    </w:p>
    <w:p w14:paraId="0AC2BF04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990B21" wp14:editId="434CA5F6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6A6EF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21DF1EA7" w14:textId="285863E4" w:rsidR="007F30AE" w:rsidRPr="000E7483" w:rsidRDefault="00227500" w:rsidP="000E7483">
      <w:pPr>
        <w:spacing w:before="2000"/>
        <w:jc w:val="center"/>
      </w:pPr>
      <w:r>
        <w:t>Romain – CIN1B</w:t>
      </w:r>
    </w:p>
    <w:p w14:paraId="07A7C204" w14:textId="29CE10CA" w:rsidR="007F30AE" w:rsidRPr="000E7483" w:rsidRDefault="00227500" w:rsidP="000E7483">
      <w:pPr>
        <w:jc w:val="center"/>
      </w:pPr>
      <w:r>
        <w:t>ETML</w:t>
      </w:r>
    </w:p>
    <w:p w14:paraId="49CAC2A8" w14:textId="382E0307" w:rsidR="007F30AE" w:rsidRPr="000E7483" w:rsidRDefault="00227500" w:rsidP="000E7483">
      <w:pPr>
        <w:jc w:val="center"/>
      </w:pPr>
      <w:r>
        <w:t>9 Semaine</w:t>
      </w:r>
    </w:p>
    <w:p w14:paraId="029A9182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7ECCDFF8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4B932B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FDA9BFA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09E79F9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ABA091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DFC9E90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BCC0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FB03BC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6F33E75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CAFC235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DBA2B78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A22679E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4EE0E1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BA02FC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B5686F8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6184941C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632E2F8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93A140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41FBC92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91E6F5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8562E81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D42DB1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8DCAF9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54A1033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55C392A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E09C26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7746B9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8518A0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B2A0604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63593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068A3B6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295D73E1" w14:textId="77777777" w:rsidR="008E53F9" w:rsidRPr="008E53F9" w:rsidRDefault="008E53F9" w:rsidP="008E53F9">
      <w:pPr>
        <w:pStyle w:val="Corpsdetexte"/>
      </w:pPr>
    </w:p>
    <w:p w14:paraId="013354C3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9475E09" w14:textId="77777777" w:rsidR="0015167D" w:rsidRPr="0015167D" w:rsidRDefault="0015167D" w:rsidP="0015167D">
      <w:pPr>
        <w:pStyle w:val="Retraitcorpsdetexte"/>
      </w:pPr>
    </w:p>
    <w:p w14:paraId="31EF44A8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4329A7A7" w14:textId="77777777" w:rsidR="0076036D" w:rsidRDefault="0076036D" w:rsidP="0015167D">
      <w:pPr>
        <w:pStyle w:val="Informations"/>
      </w:pPr>
    </w:p>
    <w:p w14:paraId="30117FDB" w14:textId="77777777" w:rsidR="0076036D" w:rsidRDefault="0076036D" w:rsidP="0015167D">
      <w:pPr>
        <w:pStyle w:val="Informations"/>
      </w:pPr>
      <w:r>
        <w:t xml:space="preserve">Exemple :  </w:t>
      </w:r>
    </w:p>
    <w:p w14:paraId="2A62CFF9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2BD14E03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7AA98AB" w14:textId="77777777" w:rsidR="0015167D" w:rsidRPr="00F664DF" w:rsidRDefault="0015167D" w:rsidP="0015167D">
      <w:pPr>
        <w:pStyle w:val="Retraitcorpsdetexte"/>
      </w:pPr>
    </w:p>
    <w:p w14:paraId="06AF87DB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16FB84B9" w14:textId="77777777" w:rsidR="0015167D" w:rsidRPr="0015167D" w:rsidRDefault="0015167D" w:rsidP="0015167D">
      <w:pPr>
        <w:pStyle w:val="Retraitcorpsdetexte"/>
      </w:pPr>
    </w:p>
    <w:p w14:paraId="4A1F6E78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32DDD374" w14:textId="77777777" w:rsidR="0015167D" w:rsidRPr="00F664DF" w:rsidRDefault="0015167D" w:rsidP="0015167D">
      <w:pPr>
        <w:pStyle w:val="Retraitcorpsdetexte"/>
      </w:pPr>
    </w:p>
    <w:p w14:paraId="0305C52A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F697C55" w14:textId="77777777" w:rsidR="0015167D" w:rsidRPr="0015167D" w:rsidRDefault="0015167D" w:rsidP="0015167D">
      <w:pPr>
        <w:pStyle w:val="Retraitcorpsdetexte"/>
      </w:pPr>
    </w:p>
    <w:p w14:paraId="5CD3727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6DB28CE" w14:textId="77777777" w:rsidR="00F664DF" w:rsidRPr="00F664DF" w:rsidRDefault="00F664DF" w:rsidP="00F664DF">
      <w:pPr>
        <w:pStyle w:val="Retraitcorpsdetexte"/>
      </w:pPr>
    </w:p>
    <w:p w14:paraId="10B93E0E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2D8E630C" w14:textId="77777777" w:rsidR="0015167D" w:rsidRPr="0015167D" w:rsidRDefault="0015167D" w:rsidP="0015167D">
      <w:pPr>
        <w:pStyle w:val="Retraitcorpsdetexte"/>
      </w:pPr>
    </w:p>
    <w:p w14:paraId="4A7A938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5B7AAFE2" w14:textId="77777777" w:rsidR="0015167D" w:rsidRPr="00F664DF" w:rsidRDefault="0015167D" w:rsidP="0015167D">
      <w:pPr>
        <w:pStyle w:val="Retraitcorpsdetexte"/>
      </w:pPr>
    </w:p>
    <w:p w14:paraId="0CBA4506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60F6BB70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7481A3BB" w14:textId="77777777" w:rsidR="00920F4E" w:rsidRDefault="00920F4E" w:rsidP="00920F4E">
      <w:pPr>
        <w:pStyle w:val="Retraitcorpsdetexte3"/>
      </w:pPr>
    </w:p>
    <w:p w14:paraId="2C733A4A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5B8FFE60" w14:textId="77777777" w:rsidR="0015167D" w:rsidRPr="00920F4E" w:rsidRDefault="0015167D" w:rsidP="00920F4E">
      <w:pPr>
        <w:pStyle w:val="Retraitcorpsdetexte3"/>
      </w:pPr>
    </w:p>
    <w:p w14:paraId="3E1E8C61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34FC4778" w14:textId="77777777" w:rsidR="00F664DF" w:rsidRDefault="00F664DF" w:rsidP="00F664DF">
      <w:pPr>
        <w:pStyle w:val="Retraitcorpsdetexte3"/>
      </w:pPr>
    </w:p>
    <w:p w14:paraId="4D4EA574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5D2E2B54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4F412DB3" w14:textId="77777777" w:rsidR="00454A1D" w:rsidRPr="00F664DF" w:rsidRDefault="00454A1D" w:rsidP="00454A1D">
      <w:pPr>
        <w:pStyle w:val="Informations"/>
      </w:pPr>
    </w:p>
    <w:p w14:paraId="1283135B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498A500B" w14:textId="77777777" w:rsidR="00F664DF" w:rsidRDefault="00F664DF" w:rsidP="00F664DF">
      <w:pPr>
        <w:pStyle w:val="Retraitcorpsdetexte3"/>
      </w:pPr>
    </w:p>
    <w:p w14:paraId="5A2D827F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F42D70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187FD95D" w14:textId="77777777" w:rsidR="0015167D" w:rsidRPr="00F664DF" w:rsidRDefault="0015167D" w:rsidP="00F664DF">
      <w:pPr>
        <w:pStyle w:val="Retraitcorpsdetexte3"/>
      </w:pPr>
    </w:p>
    <w:p w14:paraId="7BC276AF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6E5016BA" w14:textId="77777777" w:rsidR="00F664DF" w:rsidRDefault="00F664DF" w:rsidP="00F664DF">
      <w:pPr>
        <w:pStyle w:val="Retraitcorpsdetexte3"/>
      </w:pPr>
    </w:p>
    <w:p w14:paraId="1184C0DA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CE73899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3D731169" w14:textId="77777777" w:rsidR="0015167D" w:rsidRPr="00F664DF" w:rsidRDefault="0015167D" w:rsidP="00F664DF">
      <w:pPr>
        <w:pStyle w:val="Retraitcorpsdetexte3"/>
      </w:pPr>
    </w:p>
    <w:p w14:paraId="026FBC18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138F9B1F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073EA2CC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8F82EE0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42AF4C8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6EFD7957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0D24F2E6" w14:textId="77777777" w:rsidR="00E07F66" w:rsidRDefault="00E07F66" w:rsidP="00F16ADE">
      <w:pPr>
        <w:pStyle w:val="Informations"/>
      </w:pPr>
    </w:p>
    <w:p w14:paraId="5D87116F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21B4ABCA" w14:textId="77777777" w:rsidR="00E07F66" w:rsidRDefault="00E07F66" w:rsidP="00F16ADE">
      <w:pPr>
        <w:pStyle w:val="Informations"/>
      </w:pPr>
    </w:p>
    <w:p w14:paraId="2B2F1D68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4987DB0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7BEA5084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671FC1E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85E8EC3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6E97B27E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CA77BF1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504AA33E" w14:textId="77777777" w:rsidR="00F16ADE" w:rsidRDefault="00F16ADE" w:rsidP="0076036D">
      <w:pPr>
        <w:pStyle w:val="Informations"/>
      </w:pPr>
    </w:p>
    <w:p w14:paraId="5A65616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7E57A5FA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0387730B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7E550CFD" w14:textId="77777777" w:rsidR="00F16ADE" w:rsidRDefault="00F16ADE" w:rsidP="00F16ADE">
      <w:pPr>
        <w:pStyle w:val="Informations"/>
      </w:pPr>
    </w:p>
    <w:p w14:paraId="1FE03542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7767D574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6574B0FC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48B6987A" w14:textId="77777777" w:rsidR="00B13CB9" w:rsidRDefault="00B13CB9" w:rsidP="00B13CB9">
      <w:pPr>
        <w:pStyle w:val="Informations"/>
      </w:pPr>
    </w:p>
    <w:p w14:paraId="20044D80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 w:rsidR="00D95D32">
        <w:t>IceTools</w:t>
      </w:r>
      <w:proofErr w:type="spellEnd"/>
      <w:r>
        <w:t>)</w:t>
      </w:r>
    </w:p>
    <w:p w14:paraId="601DDE6C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74EAB48A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6B1D1422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59A3BE2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8F83DB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66495E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BD7CBD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0B483F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2836D0A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59EE71AD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B8BE03D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302652FC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494A6AAF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46EB8CF2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558B03C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11D6174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lastRenderedPageBreak/>
        <w:t xml:space="preserve">Journal de </w:t>
      </w:r>
      <w:r w:rsidR="00E07F66">
        <w:t>travail</w:t>
      </w:r>
      <w:bookmarkEnd w:id="28"/>
    </w:p>
    <w:p w14:paraId="6F308FC1" w14:textId="77777777" w:rsidR="00E07F66" w:rsidRDefault="00E07F66" w:rsidP="002B1E09">
      <w:pPr>
        <w:pStyle w:val="Informations"/>
      </w:pPr>
    </w:p>
    <w:p w14:paraId="3507DF8B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0A1797DD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629ADE3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4800A492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5BB65D56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E27A672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52296D6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A58054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DCF5959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6A37C07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58DA0A6F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FCF21C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084EFCB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942189A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57B6AC27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15F736B4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47FA4565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74521C2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22D092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74C54322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EAD5601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6AC93881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489AC64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0A75829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EE02F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BF3E709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6F33E68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3CADD241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7367E379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738E8D51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ED0601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02984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01F6" w14:textId="77777777" w:rsidR="00852FF0" w:rsidRDefault="00852FF0">
      <w:r>
        <w:separator/>
      </w:r>
    </w:p>
  </w:endnote>
  <w:endnote w:type="continuationSeparator" w:id="0">
    <w:p w14:paraId="0A8B72B3" w14:textId="77777777" w:rsidR="00852FF0" w:rsidRDefault="0085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155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7EC4E23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0E1FF95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F65B3" w:rsidRPr="001F65B3">
              <w:rPr>
                <w:rFonts w:cs="Arial"/>
                <w:noProof/>
                <w:szCs w:val="16"/>
              </w:rPr>
              <w:t>Romain Denis</w:t>
            </w:r>
          </w:fldSimple>
        </w:p>
        <w:p w14:paraId="4916B9F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07E9137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39CBB2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F65B3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37F7A83" w14:textId="77777777" w:rsidTr="00E52B61">
      <w:trPr>
        <w:jc w:val="center"/>
      </w:trPr>
      <w:tc>
        <w:tcPr>
          <w:tcW w:w="3510" w:type="dxa"/>
          <w:vAlign w:val="center"/>
        </w:tcPr>
        <w:p w14:paraId="62266AE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6DF4E5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FCC810B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F65B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CE5B5F7" w14:textId="77777777" w:rsidTr="00E52B61">
      <w:trPr>
        <w:jc w:val="center"/>
      </w:trPr>
      <w:tc>
        <w:tcPr>
          <w:tcW w:w="3510" w:type="dxa"/>
          <w:vAlign w:val="center"/>
        </w:tcPr>
        <w:p w14:paraId="1C8B9C47" w14:textId="6F50F460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1F65B3" w:rsidRPr="001F65B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E663E">
            <w:rPr>
              <w:rFonts w:cs="Arial"/>
              <w:noProof/>
              <w:szCs w:val="16"/>
            </w:rPr>
            <w:t>15.04.2024 12:10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F71B79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F65B3" w:rsidRPr="001F65B3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2382A9B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DBF3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1EBB" w14:textId="77777777" w:rsidR="00852FF0" w:rsidRDefault="00852FF0">
      <w:r>
        <w:separator/>
      </w:r>
    </w:p>
  </w:footnote>
  <w:footnote w:type="continuationSeparator" w:id="0">
    <w:p w14:paraId="520EFCF5" w14:textId="77777777" w:rsidR="00852FF0" w:rsidRDefault="0085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5045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99EE331" w14:textId="77777777">
      <w:trPr>
        <w:trHeight w:val="536"/>
        <w:jc w:val="center"/>
      </w:trPr>
      <w:tc>
        <w:tcPr>
          <w:tcW w:w="2445" w:type="dxa"/>
          <w:vAlign w:val="center"/>
        </w:tcPr>
        <w:p w14:paraId="4AC8B5B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0EFDEF0" w14:textId="77777777" w:rsidR="00AA4393" w:rsidRPr="00B4738A" w:rsidRDefault="00AA4393" w:rsidP="00B4738A"/>
      </w:tc>
      <w:tc>
        <w:tcPr>
          <w:tcW w:w="2283" w:type="dxa"/>
          <w:vAlign w:val="center"/>
        </w:tcPr>
        <w:p w14:paraId="5D484C2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1023320" wp14:editId="7C70457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7E92EA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7936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B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E663E"/>
    <w:rsid w:val="001F2420"/>
    <w:rsid w:val="001F65B3"/>
    <w:rsid w:val="001F6EEB"/>
    <w:rsid w:val="00227500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2FF0"/>
    <w:rsid w:val="00853E81"/>
    <w:rsid w:val="00891718"/>
    <w:rsid w:val="008A464B"/>
    <w:rsid w:val="008C40C0"/>
    <w:rsid w:val="008D034F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EF076B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A6558BC"/>
  <w15:docId w15:val="{BDABDD4A-B154-4CD1-BF27-64405A2B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denis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22</TotalTime>
  <Pages>5</Pages>
  <Words>1283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8325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Romain Denis</dc:creator>
  <cp:lastModifiedBy>Romain Denis</cp:lastModifiedBy>
  <cp:revision>3</cp:revision>
  <cp:lastPrinted>2009-09-04T13:21:00Z</cp:lastPrinted>
  <dcterms:created xsi:type="dcterms:W3CDTF">2024-04-15T09:50:00Z</dcterms:created>
  <dcterms:modified xsi:type="dcterms:W3CDTF">2024-04-23T14:23:00Z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