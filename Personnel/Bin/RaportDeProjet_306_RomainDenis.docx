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E234" w14:textId="77777777" w:rsidR="00FC0699" w:rsidRPr="000E7483" w:rsidRDefault="00FC0699" w:rsidP="00FC0699">
      <w:pPr>
        <w:pStyle w:val="Titre"/>
      </w:pPr>
      <w:r>
        <w:t>Gestion de Projet IceScrum</w:t>
      </w:r>
    </w:p>
    <w:p w14:paraId="32A7ED11" w14:textId="05A6BB0A" w:rsidR="000E7483" w:rsidRDefault="00FC0699" w:rsidP="00D275C6">
      <w:pPr>
        <w:spacing w:before="2400"/>
        <w:jc w:val="center"/>
        <w:rPr>
          <w:rFonts w:cs="Arial"/>
          <w:sz w:val="22"/>
          <w:szCs w:val="22"/>
        </w:rPr>
      </w:pPr>
      <w:r>
        <w:rPr>
          <w:noProof/>
        </w:rPr>
        <w:drawing>
          <wp:inline distT="0" distB="0" distL="0" distR="0" wp14:anchorId="686224F4" wp14:editId="69E7ED73">
            <wp:extent cx="5759450" cy="3839210"/>
            <wp:effectExtent l="0" t="0" r="0" b="8890"/>
            <wp:docPr id="4" name="Image 4" descr="Construction Site Wallpapers - Top Free Construction Site Backgrou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truction Site Wallpapers - Top Free Construction Site Background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839210"/>
                    </a:xfrm>
                    <a:prstGeom prst="rect">
                      <a:avLst/>
                    </a:prstGeom>
                    <a:noFill/>
                    <a:ln>
                      <a:noFill/>
                    </a:ln>
                  </pic:spPr>
                </pic:pic>
              </a:graphicData>
            </a:graphic>
          </wp:inline>
        </w:drawing>
      </w:r>
    </w:p>
    <w:p w14:paraId="2A04AC59" w14:textId="20FAF56C" w:rsidR="00FC0699" w:rsidRPr="000E7483" w:rsidRDefault="00655525" w:rsidP="00FC0699">
      <w:pPr>
        <w:spacing w:before="2000"/>
        <w:jc w:val="center"/>
      </w:pPr>
      <w:r>
        <w:t>Romain</w:t>
      </w:r>
      <w:r w:rsidR="00FC0699">
        <w:t xml:space="preserve"> </w:t>
      </w:r>
      <w:r>
        <w:t>Denis</w:t>
      </w:r>
      <w:r w:rsidR="00FC0699">
        <w:t xml:space="preserve"> </w:t>
      </w:r>
      <w:r w:rsidR="00FC0699" w:rsidRPr="000E7483">
        <w:t xml:space="preserve">– </w:t>
      </w:r>
      <w:r w:rsidR="00FC0699">
        <w:t>CIN1B</w:t>
      </w:r>
    </w:p>
    <w:p w14:paraId="1054A91A" w14:textId="77777777" w:rsidR="00FC0699" w:rsidRPr="000E7483" w:rsidRDefault="00FC0699" w:rsidP="00FC0699">
      <w:pPr>
        <w:jc w:val="center"/>
      </w:pPr>
      <w:r>
        <w:t>Sébellion</w:t>
      </w:r>
    </w:p>
    <w:p w14:paraId="1AE80AF6" w14:textId="1768C70F" w:rsidR="00FC0699" w:rsidRPr="000E7483" w:rsidRDefault="00FC0699" w:rsidP="00FC0699">
      <w:pPr>
        <w:jc w:val="center"/>
      </w:pPr>
      <w:r>
        <w:t>9 Semaines |32p</w:t>
      </w:r>
    </w:p>
    <w:p w14:paraId="52F941E7" w14:textId="77777777" w:rsidR="00FC0699" w:rsidRPr="000E7483" w:rsidRDefault="00FC0699" w:rsidP="00FC0699">
      <w:pPr>
        <w:jc w:val="center"/>
      </w:pPr>
      <w:r>
        <w:t>Xavier Carrel</w:t>
      </w:r>
    </w:p>
    <w:p w14:paraId="39D5C14A" w14:textId="77777777" w:rsidR="007F30AE" w:rsidRPr="007F30AE" w:rsidRDefault="007F30AE" w:rsidP="001764CE">
      <w:pPr>
        <w:pStyle w:val="Titre"/>
      </w:pPr>
      <w:r w:rsidRPr="00AA4393">
        <w:br w:type="page"/>
      </w:r>
      <w:r w:rsidRPr="007F30AE">
        <w:lastRenderedPageBreak/>
        <w:t>Table des matières</w:t>
      </w:r>
    </w:p>
    <w:p w14:paraId="63AC6BC5" w14:textId="77777777" w:rsidR="001101CD" w:rsidRDefault="00A65F0B" w:rsidP="001101CD">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p>
    <w:sdt>
      <w:sdtPr>
        <w:rPr>
          <w:rFonts w:asciiTheme="minorHAnsi" w:eastAsia="Times New Roman" w:hAnsiTheme="minorHAnsi" w:cs="Times New Roman"/>
          <w:color w:val="auto"/>
          <w:sz w:val="20"/>
          <w:szCs w:val="20"/>
          <w:lang w:val="fr-FR"/>
        </w:rPr>
        <w:id w:val="-1453389144"/>
        <w:docPartObj>
          <w:docPartGallery w:val="Table of Contents"/>
          <w:docPartUnique/>
        </w:docPartObj>
      </w:sdtPr>
      <w:sdtEndPr>
        <w:rPr>
          <w:b/>
          <w:bCs/>
        </w:rPr>
      </w:sdtEndPr>
      <w:sdtContent>
        <w:p w14:paraId="68AF49F1" w14:textId="1109AE43" w:rsidR="001101CD" w:rsidRDefault="001101CD">
          <w:pPr>
            <w:pStyle w:val="En-ttedetabledesmatires"/>
          </w:pPr>
          <w:r>
            <w:rPr>
              <w:lang w:val="fr-FR"/>
            </w:rPr>
            <w:t>Table des matières</w:t>
          </w:r>
        </w:p>
        <w:p w14:paraId="760EF336" w14:textId="13EB7890" w:rsidR="001101CD" w:rsidRDefault="001101CD">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65989638" w:history="1">
            <w:r w:rsidRPr="00B43607">
              <w:rPr>
                <w:rStyle w:val="Lienhypertexte"/>
                <w:noProof/>
              </w:rPr>
              <w:t>1</w:t>
            </w:r>
            <w:r>
              <w:rPr>
                <w:rFonts w:eastAsiaTheme="minorEastAsia" w:cstheme="minorBidi"/>
                <w:b w:val="0"/>
                <w:bCs w:val="0"/>
                <w:caps w:val="0"/>
                <w:noProof/>
                <w:kern w:val="2"/>
                <w:sz w:val="22"/>
                <w:szCs w:val="22"/>
                <w14:ligatures w14:val="standardContextual"/>
              </w:rPr>
              <w:tab/>
            </w:r>
            <w:r w:rsidRPr="00B43607">
              <w:rPr>
                <w:rStyle w:val="Lienhypertexte"/>
                <w:noProof/>
              </w:rPr>
              <w:t>Spécifications</w:t>
            </w:r>
            <w:r>
              <w:rPr>
                <w:noProof/>
                <w:webHidden/>
              </w:rPr>
              <w:tab/>
            </w:r>
            <w:r>
              <w:rPr>
                <w:noProof/>
                <w:webHidden/>
              </w:rPr>
              <w:fldChar w:fldCharType="begin"/>
            </w:r>
            <w:r>
              <w:rPr>
                <w:noProof/>
                <w:webHidden/>
              </w:rPr>
              <w:instrText xml:space="preserve"> PAGEREF _Toc165989638 \h </w:instrText>
            </w:r>
            <w:r>
              <w:rPr>
                <w:noProof/>
                <w:webHidden/>
              </w:rPr>
            </w:r>
            <w:r>
              <w:rPr>
                <w:noProof/>
                <w:webHidden/>
              </w:rPr>
              <w:fldChar w:fldCharType="separate"/>
            </w:r>
            <w:r w:rsidR="001B768E">
              <w:rPr>
                <w:noProof/>
                <w:webHidden/>
              </w:rPr>
              <w:t>3</w:t>
            </w:r>
            <w:r>
              <w:rPr>
                <w:noProof/>
                <w:webHidden/>
              </w:rPr>
              <w:fldChar w:fldCharType="end"/>
            </w:r>
          </w:hyperlink>
        </w:p>
        <w:p w14:paraId="36955561" w14:textId="0A7C0620"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39" w:history="1">
            <w:r w:rsidR="001101CD" w:rsidRPr="00B43607">
              <w:rPr>
                <w:rStyle w:val="Lienhypertexte"/>
                <w:noProof/>
              </w:rPr>
              <w:t>1.1</w:t>
            </w:r>
            <w:r w:rsidR="001101CD">
              <w:rPr>
                <w:rFonts w:eastAsiaTheme="minorEastAsia" w:cstheme="minorBidi"/>
                <w:smallCaps w:val="0"/>
                <w:noProof/>
                <w:kern w:val="2"/>
                <w:sz w:val="22"/>
                <w:szCs w:val="22"/>
                <w14:ligatures w14:val="standardContextual"/>
              </w:rPr>
              <w:tab/>
            </w:r>
            <w:r w:rsidR="001101CD" w:rsidRPr="00B43607">
              <w:rPr>
                <w:rStyle w:val="Lienhypertexte"/>
                <w:noProof/>
              </w:rPr>
              <w:t>Titre</w:t>
            </w:r>
            <w:r w:rsidR="001101CD">
              <w:rPr>
                <w:noProof/>
                <w:webHidden/>
              </w:rPr>
              <w:tab/>
            </w:r>
            <w:r w:rsidR="001101CD">
              <w:rPr>
                <w:noProof/>
                <w:webHidden/>
              </w:rPr>
              <w:fldChar w:fldCharType="begin"/>
            </w:r>
            <w:r w:rsidR="001101CD">
              <w:rPr>
                <w:noProof/>
                <w:webHidden/>
              </w:rPr>
              <w:instrText xml:space="preserve"> PAGEREF _Toc165989639 \h </w:instrText>
            </w:r>
            <w:r w:rsidR="001101CD">
              <w:rPr>
                <w:noProof/>
                <w:webHidden/>
              </w:rPr>
            </w:r>
            <w:r w:rsidR="001101CD">
              <w:rPr>
                <w:noProof/>
                <w:webHidden/>
              </w:rPr>
              <w:fldChar w:fldCharType="separate"/>
            </w:r>
            <w:r w:rsidR="001B768E">
              <w:rPr>
                <w:noProof/>
                <w:webHidden/>
              </w:rPr>
              <w:t>3</w:t>
            </w:r>
            <w:r w:rsidR="001101CD">
              <w:rPr>
                <w:noProof/>
                <w:webHidden/>
              </w:rPr>
              <w:fldChar w:fldCharType="end"/>
            </w:r>
          </w:hyperlink>
        </w:p>
        <w:p w14:paraId="19F94BDF" w14:textId="4FEF064A"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0" w:history="1">
            <w:r w:rsidR="001101CD" w:rsidRPr="00B43607">
              <w:rPr>
                <w:rStyle w:val="Lienhypertexte"/>
                <w:noProof/>
              </w:rPr>
              <w:t>1.2</w:t>
            </w:r>
            <w:r w:rsidR="001101CD">
              <w:rPr>
                <w:rFonts w:eastAsiaTheme="minorEastAsia" w:cstheme="minorBidi"/>
                <w:smallCaps w:val="0"/>
                <w:noProof/>
                <w:kern w:val="2"/>
                <w:sz w:val="22"/>
                <w:szCs w:val="22"/>
                <w14:ligatures w14:val="standardContextual"/>
              </w:rPr>
              <w:tab/>
            </w:r>
            <w:r w:rsidR="001101CD" w:rsidRPr="00B43607">
              <w:rPr>
                <w:rStyle w:val="Lienhypertexte"/>
                <w:noProof/>
              </w:rPr>
              <w:t>Description</w:t>
            </w:r>
            <w:r w:rsidR="001101CD">
              <w:rPr>
                <w:noProof/>
                <w:webHidden/>
              </w:rPr>
              <w:tab/>
            </w:r>
            <w:r w:rsidR="001101CD">
              <w:rPr>
                <w:noProof/>
                <w:webHidden/>
              </w:rPr>
              <w:fldChar w:fldCharType="begin"/>
            </w:r>
            <w:r w:rsidR="001101CD">
              <w:rPr>
                <w:noProof/>
                <w:webHidden/>
              </w:rPr>
              <w:instrText xml:space="preserve"> PAGEREF _Toc165989640 \h </w:instrText>
            </w:r>
            <w:r w:rsidR="001101CD">
              <w:rPr>
                <w:noProof/>
                <w:webHidden/>
              </w:rPr>
            </w:r>
            <w:r w:rsidR="001101CD">
              <w:rPr>
                <w:noProof/>
                <w:webHidden/>
              </w:rPr>
              <w:fldChar w:fldCharType="separate"/>
            </w:r>
            <w:r w:rsidR="001B768E">
              <w:rPr>
                <w:noProof/>
                <w:webHidden/>
              </w:rPr>
              <w:t>3</w:t>
            </w:r>
            <w:r w:rsidR="001101CD">
              <w:rPr>
                <w:noProof/>
                <w:webHidden/>
              </w:rPr>
              <w:fldChar w:fldCharType="end"/>
            </w:r>
          </w:hyperlink>
        </w:p>
        <w:p w14:paraId="0BE0777E" w14:textId="3391BC85"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1" w:history="1">
            <w:r w:rsidR="001101CD" w:rsidRPr="00B43607">
              <w:rPr>
                <w:rStyle w:val="Lienhypertexte"/>
                <w:noProof/>
              </w:rPr>
              <w:t>1.3</w:t>
            </w:r>
            <w:r w:rsidR="001101CD">
              <w:rPr>
                <w:rFonts w:eastAsiaTheme="minorEastAsia" w:cstheme="minorBidi"/>
                <w:smallCaps w:val="0"/>
                <w:noProof/>
                <w:kern w:val="2"/>
                <w:sz w:val="22"/>
                <w:szCs w:val="22"/>
                <w14:ligatures w14:val="standardContextual"/>
              </w:rPr>
              <w:tab/>
            </w:r>
            <w:r w:rsidR="001101CD" w:rsidRPr="00B43607">
              <w:rPr>
                <w:rStyle w:val="Lienhypertexte"/>
                <w:noProof/>
              </w:rPr>
              <w:t>Matériel et logiciels à disposition</w:t>
            </w:r>
            <w:r w:rsidR="001101CD">
              <w:rPr>
                <w:noProof/>
                <w:webHidden/>
              </w:rPr>
              <w:tab/>
            </w:r>
            <w:r w:rsidR="001101CD">
              <w:rPr>
                <w:noProof/>
                <w:webHidden/>
              </w:rPr>
              <w:fldChar w:fldCharType="begin"/>
            </w:r>
            <w:r w:rsidR="001101CD">
              <w:rPr>
                <w:noProof/>
                <w:webHidden/>
              </w:rPr>
              <w:instrText xml:space="preserve"> PAGEREF _Toc165989641 \h </w:instrText>
            </w:r>
            <w:r w:rsidR="001101CD">
              <w:rPr>
                <w:noProof/>
                <w:webHidden/>
              </w:rPr>
            </w:r>
            <w:r w:rsidR="001101CD">
              <w:rPr>
                <w:noProof/>
                <w:webHidden/>
              </w:rPr>
              <w:fldChar w:fldCharType="separate"/>
            </w:r>
            <w:r w:rsidR="001B768E">
              <w:rPr>
                <w:noProof/>
                <w:webHidden/>
              </w:rPr>
              <w:t>3</w:t>
            </w:r>
            <w:r w:rsidR="001101CD">
              <w:rPr>
                <w:noProof/>
                <w:webHidden/>
              </w:rPr>
              <w:fldChar w:fldCharType="end"/>
            </w:r>
          </w:hyperlink>
        </w:p>
        <w:p w14:paraId="3D54C935" w14:textId="2AEA2AF7"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2" w:history="1">
            <w:r w:rsidR="001101CD" w:rsidRPr="00B43607">
              <w:rPr>
                <w:rStyle w:val="Lienhypertexte"/>
                <w:noProof/>
              </w:rPr>
              <w:t>1.4</w:t>
            </w:r>
            <w:r w:rsidR="001101CD">
              <w:rPr>
                <w:rFonts w:eastAsiaTheme="minorEastAsia" w:cstheme="minorBidi"/>
                <w:smallCaps w:val="0"/>
                <w:noProof/>
                <w:kern w:val="2"/>
                <w:sz w:val="22"/>
                <w:szCs w:val="22"/>
                <w14:ligatures w14:val="standardContextual"/>
              </w:rPr>
              <w:tab/>
            </w:r>
            <w:r w:rsidR="001101CD" w:rsidRPr="00B43607">
              <w:rPr>
                <w:rStyle w:val="Lienhypertexte"/>
                <w:noProof/>
              </w:rPr>
              <w:t>Prérequis</w:t>
            </w:r>
            <w:r w:rsidR="001101CD">
              <w:rPr>
                <w:noProof/>
                <w:webHidden/>
              </w:rPr>
              <w:tab/>
            </w:r>
            <w:r w:rsidR="001101CD">
              <w:rPr>
                <w:noProof/>
                <w:webHidden/>
              </w:rPr>
              <w:fldChar w:fldCharType="begin"/>
            </w:r>
            <w:r w:rsidR="001101CD">
              <w:rPr>
                <w:noProof/>
                <w:webHidden/>
              </w:rPr>
              <w:instrText xml:space="preserve"> PAGEREF _Toc165989642 \h </w:instrText>
            </w:r>
            <w:r w:rsidR="001101CD">
              <w:rPr>
                <w:noProof/>
                <w:webHidden/>
              </w:rPr>
            </w:r>
            <w:r w:rsidR="001101CD">
              <w:rPr>
                <w:noProof/>
                <w:webHidden/>
              </w:rPr>
              <w:fldChar w:fldCharType="separate"/>
            </w:r>
            <w:r w:rsidR="001B768E">
              <w:rPr>
                <w:noProof/>
                <w:webHidden/>
              </w:rPr>
              <w:t>3</w:t>
            </w:r>
            <w:r w:rsidR="001101CD">
              <w:rPr>
                <w:noProof/>
                <w:webHidden/>
              </w:rPr>
              <w:fldChar w:fldCharType="end"/>
            </w:r>
          </w:hyperlink>
        </w:p>
        <w:p w14:paraId="78B7C513" w14:textId="4B557C6F"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3" w:history="1">
            <w:r w:rsidR="001101CD" w:rsidRPr="00B43607">
              <w:rPr>
                <w:rStyle w:val="Lienhypertexte"/>
                <w:noProof/>
              </w:rPr>
              <w:t>1.5</w:t>
            </w:r>
            <w:r w:rsidR="001101CD">
              <w:rPr>
                <w:rFonts w:eastAsiaTheme="minorEastAsia" w:cstheme="minorBidi"/>
                <w:smallCaps w:val="0"/>
                <w:noProof/>
                <w:kern w:val="2"/>
                <w:sz w:val="22"/>
                <w:szCs w:val="22"/>
                <w14:ligatures w14:val="standardContextual"/>
              </w:rPr>
              <w:tab/>
            </w:r>
            <w:r w:rsidR="001101CD" w:rsidRPr="00B43607">
              <w:rPr>
                <w:rStyle w:val="Lienhypertexte"/>
                <w:noProof/>
              </w:rPr>
              <w:t>Cahier des charges</w:t>
            </w:r>
            <w:r w:rsidR="001101CD">
              <w:rPr>
                <w:noProof/>
                <w:webHidden/>
              </w:rPr>
              <w:tab/>
            </w:r>
            <w:r w:rsidR="001101CD">
              <w:rPr>
                <w:noProof/>
                <w:webHidden/>
              </w:rPr>
              <w:fldChar w:fldCharType="begin"/>
            </w:r>
            <w:r w:rsidR="001101CD">
              <w:rPr>
                <w:noProof/>
                <w:webHidden/>
              </w:rPr>
              <w:instrText xml:space="preserve"> PAGEREF _Toc165989643 \h </w:instrText>
            </w:r>
            <w:r w:rsidR="001101CD">
              <w:rPr>
                <w:noProof/>
                <w:webHidden/>
              </w:rPr>
            </w:r>
            <w:r w:rsidR="001101CD">
              <w:rPr>
                <w:noProof/>
                <w:webHidden/>
              </w:rPr>
              <w:fldChar w:fldCharType="separate"/>
            </w:r>
            <w:r w:rsidR="001B768E">
              <w:rPr>
                <w:noProof/>
                <w:webHidden/>
              </w:rPr>
              <w:t>3</w:t>
            </w:r>
            <w:r w:rsidR="001101CD">
              <w:rPr>
                <w:noProof/>
                <w:webHidden/>
              </w:rPr>
              <w:fldChar w:fldCharType="end"/>
            </w:r>
          </w:hyperlink>
        </w:p>
        <w:p w14:paraId="3D106D67" w14:textId="1F2E5EA7" w:rsidR="001101C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4" w:history="1">
            <w:r w:rsidR="001101CD" w:rsidRPr="00B43607">
              <w:rPr>
                <w:rStyle w:val="Lienhypertexte"/>
                <w:noProof/>
              </w:rPr>
              <w:t>1.5.1</w:t>
            </w:r>
            <w:r w:rsidR="001101CD">
              <w:rPr>
                <w:rFonts w:eastAsiaTheme="minorEastAsia" w:cstheme="minorBidi"/>
                <w:i w:val="0"/>
                <w:iCs w:val="0"/>
                <w:noProof/>
                <w:kern w:val="2"/>
                <w:sz w:val="22"/>
                <w:szCs w:val="22"/>
                <w14:ligatures w14:val="standardContextual"/>
              </w:rPr>
              <w:tab/>
            </w:r>
            <w:r w:rsidR="001101CD" w:rsidRPr="00B43607">
              <w:rPr>
                <w:rStyle w:val="Lienhypertexte"/>
                <w:noProof/>
              </w:rPr>
              <w:t>Objectifs et portée du projet</w:t>
            </w:r>
            <w:r w:rsidR="001101CD">
              <w:rPr>
                <w:noProof/>
                <w:webHidden/>
              </w:rPr>
              <w:tab/>
            </w:r>
            <w:r w:rsidR="001101CD">
              <w:rPr>
                <w:noProof/>
                <w:webHidden/>
              </w:rPr>
              <w:fldChar w:fldCharType="begin"/>
            </w:r>
            <w:r w:rsidR="001101CD">
              <w:rPr>
                <w:noProof/>
                <w:webHidden/>
              </w:rPr>
              <w:instrText xml:space="preserve"> PAGEREF _Toc165989644 \h </w:instrText>
            </w:r>
            <w:r w:rsidR="001101CD">
              <w:rPr>
                <w:noProof/>
                <w:webHidden/>
              </w:rPr>
            </w:r>
            <w:r w:rsidR="001101CD">
              <w:rPr>
                <w:noProof/>
                <w:webHidden/>
              </w:rPr>
              <w:fldChar w:fldCharType="separate"/>
            </w:r>
            <w:r w:rsidR="001B768E">
              <w:rPr>
                <w:noProof/>
                <w:webHidden/>
              </w:rPr>
              <w:t>3</w:t>
            </w:r>
            <w:r w:rsidR="001101CD">
              <w:rPr>
                <w:noProof/>
                <w:webHidden/>
              </w:rPr>
              <w:fldChar w:fldCharType="end"/>
            </w:r>
          </w:hyperlink>
        </w:p>
        <w:p w14:paraId="3A41D9DE" w14:textId="6B4A7070" w:rsidR="001101C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5" w:history="1">
            <w:r w:rsidR="001101CD" w:rsidRPr="00B43607">
              <w:rPr>
                <w:rStyle w:val="Lienhypertexte"/>
                <w:noProof/>
              </w:rPr>
              <w:t>1.5.2</w:t>
            </w:r>
            <w:r w:rsidR="001101CD">
              <w:rPr>
                <w:rFonts w:eastAsiaTheme="minorEastAsia" w:cstheme="minorBidi"/>
                <w:i w:val="0"/>
                <w:iCs w:val="0"/>
                <w:noProof/>
                <w:kern w:val="2"/>
                <w:sz w:val="22"/>
                <w:szCs w:val="22"/>
                <w14:ligatures w14:val="standardContextual"/>
              </w:rPr>
              <w:tab/>
            </w:r>
            <w:r w:rsidR="001101CD" w:rsidRPr="00B43607">
              <w:rPr>
                <w:rStyle w:val="Lienhypertexte"/>
                <w:noProof/>
              </w:rPr>
              <w:t>Caractéristiques des utilisateurs et impacts</w:t>
            </w:r>
            <w:r w:rsidR="001101CD">
              <w:rPr>
                <w:noProof/>
                <w:webHidden/>
              </w:rPr>
              <w:tab/>
            </w:r>
            <w:r w:rsidR="001101CD">
              <w:rPr>
                <w:noProof/>
                <w:webHidden/>
              </w:rPr>
              <w:fldChar w:fldCharType="begin"/>
            </w:r>
            <w:r w:rsidR="001101CD">
              <w:rPr>
                <w:noProof/>
                <w:webHidden/>
              </w:rPr>
              <w:instrText xml:space="preserve"> PAGEREF _Toc165989645 \h </w:instrText>
            </w:r>
            <w:r w:rsidR="001101CD">
              <w:rPr>
                <w:noProof/>
                <w:webHidden/>
              </w:rPr>
            </w:r>
            <w:r w:rsidR="001101CD">
              <w:rPr>
                <w:noProof/>
                <w:webHidden/>
              </w:rPr>
              <w:fldChar w:fldCharType="separate"/>
            </w:r>
            <w:r w:rsidR="001B768E">
              <w:rPr>
                <w:noProof/>
                <w:webHidden/>
              </w:rPr>
              <w:t>4</w:t>
            </w:r>
            <w:r w:rsidR="001101CD">
              <w:rPr>
                <w:noProof/>
                <w:webHidden/>
              </w:rPr>
              <w:fldChar w:fldCharType="end"/>
            </w:r>
          </w:hyperlink>
        </w:p>
        <w:p w14:paraId="0B4FDE23" w14:textId="1FB93845" w:rsidR="001101C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6" w:history="1">
            <w:r w:rsidR="001101CD" w:rsidRPr="00B43607">
              <w:rPr>
                <w:rStyle w:val="Lienhypertexte"/>
                <w:noProof/>
              </w:rPr>
              <w:t>1.5.3</w:t>
            </w:r>
            <w:r w:rsidR="001101CD">
              <w:rPr>
                <w:rFonts w:eastAsiaTheme="minorEastAsia" w:cstheme="minorBidi"/>
                <w:i w:val="0"/>
                <w:iCs w:val="0"/>
                <w:noProof/>
                <w:kern w:val="2"/>
                <w:sz w:val="22"/>
                <w:szCs w:val="22"/>
                <w14:ligatures w14:val="standardContextual"/>
              </w:rPr>
              <w:tab/>
            </w:r>
            <w:r w:rsidR="001101CD" w:rsidRPr="00B43607">
              <w:rPr>
                <w:rStyle w:val="Lienhypertexte"/>
                <w:noProof/>
              </w:rPr>
              <w:t>Fonctionnalités requises (du point de vue de l’utilisateur)</w:t>
            </w:r>
            <w:r w:rsidR="001101CD">
              <w:rPr>
                <w:noProof/>
                <w:webHidden/>
              </w:rPr>
              <w:tab/>
            </w:r>
            <w:r w:rsidR="001101CD">
              <w:rPr>
                <w:noProof/>
                <w:webHidden/>
              </w:rPr>
              <w:fldChar w:fldCharType="begin"/>
            </w:r>
            <w:r w:rsidR="001101CD">
              <w:rPr>
                <w:noProof/>
                <w:webHidden/>
              </w:rPr>
              <w:instrText xml:space="preserve"> PAGEREF _Toc165989646 \h </w:instrText>
            </w:r>
            <w:r w:rsidR="001101CD">
              <w:rPr>
                <w:noProof/>
                <w:webHidden/>
              </w:rPr>
            </w:r>
            <w:r w:rsidR="001101CD">
              <w:rPr>
                <w:noProof/>
                <w:webHidden/>
              </w:rPr>
              <w:fldChar w:fldCharType="separate"/>
            </w:r>
            <w:r w:rsidR="001B768E">
              <w:rPr>
                <w:noProof/>
                <w:webHidden/>
              </w:rPr>
              <w:t>4</w:t>
            </w:r>
            <w:r w:rsidR="001101CD">
              <w:rPr>
                <w:noProof/>
                <w:webHidden/>
              </w:rPr>
              <w:fldChar w:fldCharType="end"/>
            </w:r>
          </w:hyperlink>
        </w:p>
        <w:p w14:paraId="120998F1" w14:textId="5175A9FB" w:rsidR="001101C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47" w:history="1">
            <w:r w:rsidR="001101CD" w:rsidRPr="00B43607">
              <w:rPr>
                <w:rStyle w:val="Lienhypertexte"/>
                <w:noProof/>
              </w:rPr>
              <w:t>1.5.4</w:t>
            </w:r>
            <w:r w:rsidR="001101CD">
              <w:rPr>
                <w:rFonts w:eastAsiaTheme="minorEastAsia" w:cstheme="minorBidi"/>
                <w:i w:val="0"/>
                <w:iCs w:val="0"/>
                <w:noProof/>
                <w:kern w:val="2"/>
                <w:sz w:val="22"/>
                <w:szCs w:val="22"/>
                <w14:ligatures w14:val="standardContextual"/>
              </w:rPr>
              <w:tab/>
            </w:r>
            <w:r w:rsidR="001101CD" w:rsidRPr="00B43607">
              <w:rPr>
                <w:rStyle w:val="Lienhypertexte"/>
                <w:noProof/>
              </w:rPr>
              <w:t>Contraintes</w:t>
            </w:r>
            <w:r w:rsidR="001101CD">
              <w:rPr>
                <w:noProof/>
                <w:webHidden/>
              </w:rPr>
              <w:tab/>
            </w:r>
            <w:r w:rsidR="001101CD">
              <w:rPr>
                <w:noProof/>
                <w:webHidden/>
              </w:rPr>
              <w:fldChar w:fldCharType="begin"/>
            </w:r>
            <w:r w:rsidR="001101CD">
              <w:rPr>
                <w:noProof/>
                <w:webHidden/>
              </w:rPr>
              <w:instrText xml:space="preserve"> PAGEREF _Toc165989647 \h </w:instrText>
            </w:r>
            <w:r w:rsidR="001101CD">
              <w:rPr>
                <w:noProof/>
                <w:webHidden/>
              </w:rPr>
            </w:r>
            <w:r w:rsidR="001101CD">
              <w:rPr>
                <w:noProof/>
                <w:webHidden/>
              </w:rPr>
              <w:fldChar w:fldCharType="separate"/>
            </w:r>
            <w:r w:rsidR="001B768E">
              <w:rPr>
                <w:noProof/>
                <w:webHidden/>
              </w:rPr>
              <w:t>4</w:t>
            </w:r>
            <w:r w:rsidR="001101CD">
              <w:rPr>
                <w:noProof/>
                <w:webHidden/>
              </w:rPr>
              <w:fldChar w:fldCharType="end"/>
            </w:r>
          </w:hyperlink>
        </w:p>
        <w:p w14:paraId="153D202F" w14:textId="64140546"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48" w:history="1">
            <w:r w:rsidR="001101CD" w:rsidRPr="00B43607">
              <w:rPr>
                <w:rStyle w:val="Lienhypertexte"/>
                <w:noProof/>
              </w:rPr>
              <w:t>1.6</w:t>
            </w:r>
            <w:r w:rsidR="001101CD">
              <w:rPr>
                <w:rFonts w:eastAsiaTheme="minorEastAsia" w:cstheme="minorBidi"/>
                <w:smallCaps w:val="0"/>
                <w:noProof/>
                <w:kern w:val="2"/>
                <w:sz w:val="22"/>
                <w:szCs w:val="22"/>
                <w14:ligatures w14:val="standardContextual"/>
              </w:rPr>
              <w:tab/>
            </w:r>
            <w:r w:rsidR="001101CD" w:rsidRPr="00B43607">
              <w:rPr>
                <w:rStyle w:val="Lienhypertexte"/>
                <w:noProof/>
              </w:rPr>
              <w:t>Livrables</w:t>
            </w:r>
            <w:r w:rsidR="001101CD">
              <w:rPr>
                <w:noProof/>
                <w:webHidden/>
              </w:rPr>
              <w:tab/>
            </w:r>
            <w:r w:rsidR="001101CD">
              <w:rPr>
                <w:noProof/>
                <w:webHidden/>
              </w:rPr>
              <w:fldChar w:fldCharType="begin"/>
            </w:r>
            <w:r w:rsidR="001101CD">
              <w:rPr>
                <w:noProof/>
                <w:webHidden/>
              </w:rPr>
              <w:instrText xml:space="preserve"> PAGEREF _Toc165989648 \h </w:instrText>
            </w:r>
            <w:r w:rsidR="001101CD">
              <w:rPr>
                <w:noProof/>
                <w:webHidden/>
              </w:rPr>
            </w:r>
            <w:r w:rsidR="001101CD">
              <w:rPr>
                <w:noProof/>
                <w:webHidden/>
              </w:rPr>
              <w:fldChar w:fldCharType="separate"/>
            </w:r>
            <w:r w:rsidR="001B768E">
              <w:rPr>
                <w:noProof/>
                <w:webHidden/>
              </w:rPr>
              <w:t>4</w:t>
            </w:r>
            <w:r w:rsidR="001101CD">
              <w:rPr>
                <w:noProof/>
                <w:webHidden/>
              </w:rPr>
              <w:fldChar w:fldCharType="end"/>
            </w:r>
          </w:hyperlink>
        </w:p>
        <w:p w14:paraId="65085B40" w14:textId="00DEC57E" w:rsidR="001101C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49" w:history="1">
            <w:r w:rsidR="001101CD" w:rsidRPr="00B43607">
              <w:rPr>
                <w:rStyle w:val="Lienhypertexte"/>
                <w:noProof/>
              </w:rPr>
              <w:t>2</w:t>
            </w:r>
            <w:r w:rsidR="001101CD">
              <w:rPr>
                <w:rFonts w:eastAsiaTheme="minorEastAsia" w:cstheme="minorBidi"/>
                <w:b w:val="0"/>
                <w:bCs w:val="0"/>
                <w:caps w:val="0"/>
                <w:noProof/>
                <w:kern w:val="2"/>
                <w:sz w:val="22"/>
                <w:szCs w:val="22"/>
                <w14:ligatures w14:val="standardContextual"/>
              </w:rPr>
              <w:tab/>
            </w:r>
            <w:r w:rsidR="001101CD" w:rsidRPr="00B43607">
              <w:rPr>
                <w:rStyle w:val="Lienhypertexte"/>
                <w:noProof/>
              </w:rPr>
              <w:t>Planification Initiale</w:t>
            </w:r>
            <w:r w:rsidR="001101CD">
              <w:rPr>
                <w:noProof/>
                <w:webHidden/>
              </w:rPr>
              <w:tab/>
            </w:r>
            <w:r w:rsidR="001101CD">
              <w:rPr>
                <w:noProof/>
                <w:webHidden/>
              </w:rPr>
              <w:fldChar w:fldCharType="begin"/>
            </w:r>
            <w:r w:rsidR="001101CD">
              <w:rPr>
                <w:noProof/>
                <w:webHidden/>
              </w:rPr>
              <w:instrText xml:space="preserve"> PAGEREF _Toc165989649 \h </w:instrText>
            </w:r>
            <w:r w:rsidR="001101CD">
              <w:rPr>
                <w:noProof/>
                <w:webHidden/>
              </w:rPr>
            </w:r>
            <w:r w:rsidR="001101CD">
              <w:rPr>
                <w:noProof/>
                <w:webHidden/>
              </w:rPr>
              <w:fldChar w:fldCharType="separate"/>
            </w:r>
            <w:r w:rsidR="001B768E">
              <w:rPr>
                <w:noProof/>
                <w:webHidden/>
              </w:rPr>
              <w:t>4</w:t>
            </w:r>
            <w:r w:rsidR="001101CD">
              <w:rPr>
                <w:noProof/>
                <w:webHidden/>
              </w:rPr>
              <w:fldChar w:fldCharType="end"/>
            </w:r>
          </w:hyperlink>
        </w:p>
        <w:p w14:paraId="0CA19E97" w14:textId="44FC0E76" w:rsidR="001101C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50" w:history="1">
            <w:r w:rsidR="001101CD" w:rsidRPr="00B43607">
              <w:rPr>
                <w:rStyle w:val="Lienhypertexte"/>
                <w:noProof/>
              </w:rPr>
              <w:t>3</w:t>
            </w:r>
            <w:r w:rsidR="001101CD">
              <w:rPr>
                <w:rFonts w:eastAsiaTheme="minorEastAsia" w:cstheme="minorBidi"/>
                <w:b w:val="0"/>
                <w:bCs w:val="0"/>
                <w:caps w:val="0"/>
                <w:noProof/>
                <w:kern w:val="2"/>
                <w:sz w:val="22"/>
                <w:szCs w:val="22"/>
                <w14:ligatures w14:val="standardContextual"/>
              </w:rPr>
              <w:tab/>
            </w:r>
            <w:r w:rsidR="001101CD" w:rsidRPr="00B43607">
              <w:rPr>
                <w:rStyle w:val="Lienhypertexte"/>
                <w:noProof/>
              </w:rPr>
              <w:t>Analyse fonctionnelle</w:t>
            </w:r>
            <w:r w:rsidR="001101CD">
              <w:rPr>
                <w:noProof/>
                <w:webHidden/>
              </w:rPr>
              <w:tab/>
            </w:r>
            <w:r w:rsidR="001101CD">
              <w:rPr>
                <w:noProof/>
                <w:webHidden/>
              </w:rPr>
              <w:fldChar w:fldCharType="begin"/>
            </w:r>
            <w:r w:rsidR="001101CD">
              <w:rPr>
                <w:noProof/>
                <w:webHidden/>
              </w:rPr>
              <w:instrText xml:space="preserve"> PAGEREF _Toc165989650 \h </w:instrText>
            </w:r>
            <w:r w:rsidR="001101CD">
              <w:rPr>
                <w:noProof/>
                <w:webHidden/>
              </w:rPr>
            </w:r>
            <w:r w:rsidR="001101CD">
              <w:rPr>
                <w:noProof/>
                <w:webHidden/>
              </w:rPr>
              <w:fldChar w:fldCharType="separate"/>
            </w:r>
            <w:r w:rsidR="001B768E">
              <w:rPr>
                <w:noProof/>
                <w:webHidden/>
              </w:rPr>
              <w:t>5</w:t>
            </w:r>
            <w:r w:rsidR="001101CD">
              <w:rPr>
                <w:noProof/>
                <w:webHidden/>
              </w:rPr>
              <w:fldChar w:fldCharType="end"/>
            </w:r>
          </w:hyperlink>
        </w:p>
        <w:p w14:paraId="2F4DAF65" w14:textId="2EC0A208"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1" w:history="1">
            <w:r w:rsidR="001101CD" w:rsidRPr="00B43607">
              <w:rPr>
                <w:rStyle w:val="Lienhypertexte"/>
                <w:noProof/>
              </w:rPr>
              <w:t>Un endroit pour manger sur le toit</w:t>
            </w:r>
            <w:r w:rsidR="001101CD">
              <w:rPr>
                <w:noProof/>
                <w:webHidden/>
              </w:rPr>
              <w:tab/>
            </w:r>
            <w:r w:rsidR="001101CD">
              <w:rPr>
                <w:noProof/>
                <w:webHidden/>
              </w:rPr>
              <w:fldChar w:fldCharType="begin"/>
            </w:r>
            <w:r w:rsidR="001101CD">
              <w:rPr>
                <w:noProof/>
                <w:webHidden/>
              </w:rPr>
              <w:instrText xml:space="preserve"> PAGEREF _Toc165989651 \h </w:instrText>
            </w:r>
            <w:r w:rsidR="001101CD">
              <w:rPr>
                <w:noProof/>
                <w:webHidden/>
              </w:rPr>
            </w:r>
            <w:r w:rsidR="001101CD">
              <w:rPr>
                <w:noProof/>
                <w:webHidden/>
              </w:rPr>
              <w:fldChar w:fldCharType="separate"/>
            </w:r>
            <w:r w:rsidR="001B768E">
              <w:rPr>
                <w:noProof/>
                <w:webHidden/>
              </w:rPr>
              <w:t>5</w:t>
            </w:r>
            <w:r w:rsidR="001101CD">
              <w:rPr>
                <w:noProof/>
                <w:webHidden/>
              </w:rPr>
              <w:fldChar w:fldCharType="end"/>
            </w:r>
          </w:hyperlink>
        </w:p>
        <w:p w14:paraId="524E736E" w14:textId="4EBA0C82"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2" w:history="1">
            <w:r w:rsidR="001101CD" w:rsidRPr="00B43607">
              <w:rPr>
                <w:rStyle w:val="Lienhypertexte"/>
                <w:noProof/>
              </w:rPr>
              <w:t>Salle de sport</w:t>
            </w:r>
            <w:r w:rsidR="001101CD">
              <w:rPr>
                <w:noProof/>
                <w:webHidden/>
              </w:rPr>
              <w:tab/>
            </w:r>
            <w:r w:rsidR="001101CD">
              <w:rPr>
                <w:noProof/>
                <w:webHidden/>
              </w:rPr>
              <w:fldChar w:fldCharType="begin"/>
            </w:r>
            <w:r w:rsidR="001101CD">
              <w:rPr>
                <w:noProof/>
                <w:webHidden/>
              </w:rPr>
              <w:instrText xml:space="preserve"> PAGEREF _Toc165989652 \h </w:instrText>
            </w:r>
            <w:r w:rsidR="001101CD">
              <w:rPr>
                <w:noProof/>
                <w:webHidden/>
              </w:rPr>
            </w:r>
            <w:r w:rsidR="001101CD">
              <w:rPr>
                <w:noProof/>
                <w:webHidden/>
              </w:rPr>
              <w:fldChar w:fldCharType="separate"/>
            </w:r>
            <w:r w:rsidR="001B768E">
              <w:rPr>
                <w:noProof/>
                <w:webHidden/>
              </w:rPr>
              <w:t>7</w:t>
            </w:r>
            <w:r w:rsidR="001101CD">
              <w:rPr>
                <w:noProof/>
                <w:webHidden/>
              </w:rPr>
              <w:fldChar w:fldCharType="end"/>
            </w:r>
          </w:hyperlink>
        </w:p>
        <w:p w14:paraId="26AF3694" w14:textId="6247603E"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3" w:history="1">
            <w:r w:rsidR="001101CD" w:rsidRPr="00B43607">
              <w:rPr>
                <w:rStyle w:val="Lienhypertexte"/>
                <w:noProof/>
              </w:rPr>
              <w:t>Vestiaires</w:t>
            </w:r>
            <w:r w:rsidR="001101CD">
              <w:rPr>
                <w:noProof/>
                <w:webHidden/>
              </w:rPr>
              <w:tab/>
            </w:r>
            <w:r w:rsidR="001101CD">
              <w:rPr>
                <w:noProof/>
                <w:webHidden/>
              </w:rPr>
              <w:fldChar w:fldCharType="begin"/>
            </w:r>
            <w:r w:rsidR="001101CD">
              <w:rPr>
                <w:noProof/>
                <w:webHidden/>
              </w:rPr>
              <w:instrText xml:space="preserve"> PAGEREF _Toc165989653 \h </w:instrText>
            </w:r>
            <w:r w:rsidR="001101CD">
              <w:rPr>
                <w:noProof/>
                <w:webHidden/>
              </w:rPr>
            </w:r>
            <w:r w:rsidR="001101CD">
              <w:rPr>
                <w:noProof/>
                <w:webHidden/>
              </w:rPr>
              <w:fldChar w:fldCharType="separate"/>
            </w:r>
            <w:r w:rsidR="001B768E">
              <w:rPr>
                <w:noProof/>
                <w:webHidden/>
              </w:rPr>
              <w:t>8</w:t>
            </w:r>
            <w:r w:rsidR="001101CD">
              <w:rPr>
                <w:noProof/>
                <w:webHidden/>
              </w:rPr>
              <w:fldChar w:fldCharType="end"/>
            </w:r>
          </w:hyperlink>
        </w:p>
        <w:p w14:paraId="2ACD89A8" w14:textId="3870A98F"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4" w:history="1">
            <w:r w:rsidR="001101CD" w:rsidRPr="00B43607">
              <w:rPr>
                <w:rStyle w:val="Lienhypertexte"/>
                <w:noProof/>
              </w:rPr>
              <w:t>Salle a manger</w:t>
            </w:r>
            <w:r w:rsidR="001101CD">
              <w:rPr>
                <w:noProof/>
                <w:webHidden/>
              </w:rPr>
              <w:tab/>
            </w:r>
            <w:r w:rsidR="001101CD">
              <w:rPr>
                <w:noProof/>
                <w:webHidden/>
              </w:rPr>
              <w:fldChar w:fldCharType="begin"/>
            </w:r>
            <w:r w:rsidR="001101CD">
              <w:rPr>
                <w:noProof/>
                <w:webHidden/>
              </w:rPr>
              <w:instrText xml:space="preserve"> PAGEREF _Toc165989654 \h </w:instrText>
            </w:r>
            <w:r w:rsidR="001101CD">
              <w:rPr>
                <w:noProof/>
                <w:webHidden/>
              </w:rPr>
            </w:r>
            <w:r w:rsidR="001101CD">
              <w:rPr>
                <w:noProof/>
                <w:webHidden/>
              </w:rPr>
              <w:fldChar w:fldCharType="separate"/>
            </w:r>
            <w:r w:rsidR="001B768E">
              <w:rPr>
                <w:noProof/>
                <w:webHidden/>
              </w:rPr>
              <w:t>6</w:t>
            </w:r>
            <w:r w:rsidR="001101CD">
              <w:rPr>
                <w:noProof/>
                <w:webHidden/>
              </w:rPr>
              <w:fldChar w:fldCharType="end"/>
            </w:r>
          </w:hyperlink>
        </w:p>
        <w:p w14:paraId="2A26CD38" w14:textId="21FDCC13"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5" w:history="1">
            <w:r w:rsidR="001101CD" w:rsidRPr="00B43607">
              <w:rPr>
                <w:rStyle w:val="Lienhypertexte"/>
                <w:noProof/>
              </w:rPr>
              <w:t>Classes</w:t>
            </w:r>
            <w:r w:rsidR="001101CD">
              <w:rPr>
                <w:noProof/>
                <w:webHidden/>
              </w:rPr>
              <w:tab/>
            </w:r>
            <w:r w:rsidR="001101CD">
              <w:rPr>
                <w:noProof/>
                <w:webHidden/>
              </w:rPr>
              <w:fldChar w:fldCharType="begin"/>
            </w:r>
            <w:r w:rsidR="001101CD">
              <w:rPr>
                <w:noProof/>
                <w:webHidden/>
              </w:rPr>
              <w:instrText xml:space="preserve"> PAGEREF _Toc165989655 \h </w:instrText>
            </w:r>
            <w:r w:rsidR="001101CD">
              <w:rPr>
                <w:noProof/>
                <w:webHidden/>
              </w:rPr>
            </w:r>
            <w:r w:rsidR="001101CD">
              <w:rPr>
                <w:noProof/>
                <w:webHidden/>
              </w:rPr>
              <w:fldChar w:fldCharType="separate"/>
            </w:r>
            <w:r w:rsidR="001B768E">
              <w:rPr>
                <w:noProof/>
                <w:webHidden/>
              </w:rPr>
              <w:t>6</w:t>
            </w:r>
            <w:r w:rsidR="001101CD">
              <w:rPr>
                <w:noProof/>
                <w:webHidden/>
              </w:rPr>
              <w:fldChar w:fldCharType="end"/>
            </w:r>
          </w:hyperlink>
        </w:p>
        <w:p w14:paraId="2D9BB95B" w14:textId="037E5680"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6" w:history="1">
            <w:r w:rsidR="001101CD" w:rsidRPr="00B43607">
              <w:rPr>
                <w:rStyle w:val="Lienhypertexte"/>
                <w:noProof/>
              </w:rPr>
              <w:t>Salle d'administration Informatique</w:t>
            </w:r>
            <w:r w:rsidR="001101CD">
              <w:rPr>
                <w:noProof/>
                <w:webHidden/>
              </w:rPr>
              <w:tab/>
            </w:r>
            <w:r w:rsidR="001101CD">
              <w:rPr>
                <w:noProof/>
                <w:webHidden/>
              </w:rPr>
              <w:fldChar w:fldCharType="begin"/>
            </w:r>
            <w:r w:rsidR="001101CD">
              <w:rPr>
                <w:noProof/>
                <w:webHidden/>
              </w:rPr>
              <w:instrText xml:space="preserve"> PAGEREF _Toc165989656 \h </w:instrText>
            </w:r>
            <w:r w:rsidR="001101CD">
              <w:rPr>
                <w:noProof/>
                <w:webHidden/>
              </w:rPr>
            </w:r>
            <w:r w:rsidR="001101CD">
              <w:rPr>
                <w:noProof/>
                <w:webHidden/>
              </w:rPr>
              <w:fldChar w:fldCharType="separate"/>
            </w:r>
            <w:r w:rsidR="001B768E">
              <w:rPr>
                <w:noProof/>
                <w:webHidden/>
              </w:rPr>
              <w:t>7</w:t>
            </w:r>
            <w:r w:rsidR="001101CD">
              <w:rPr>
                <w:noProof/>
                <w:webHidden/>
              </w:rPr>
              <w:fldChar w:fldCharType="end"/>
            </w:r>
          </w:hyperlink>
        </w:p>
        <w:p w14:paraId="4A22B3FF" w14:textId="5CFF60F5"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7" w:history="1">
            <w:r w:rsidR="001101CD" w:rsidRPr="00B43607">
              <w:rPr>
                <w:rStyle w:val="Lienhypertexte"/>
                <w:noProof/>
              </w:rPr>
              <w:t>Salle Technique</w:t>
            </w:r>
            <w:r w:rsidR="001101CD">
              <w:rPr>
                <w:noProof/>
                <w:webHidden/>
              </w:rPr>
              <w:tab/>
            </w:r>
            <w:r w:rsidR="001101CD">
              <w:rPr>
                <w:noProof/>
                <w:webHidden/>
              </w:rPr>
              <w:fldChar w:fldCharType="begin"/>
            </w:r>
            <w:r w:rsidR="001101CD">
              <w:rPr>
                <w:noProof/>
                <w:webHidden/>
              </w:rPr>
              <w:instrText xml:space="preserve"> PAGEREF _Toc165989657 \h </w:instrText>
            </w:r>
            <w:r w:rsidR="001101CD">
              <w:rPr>
                <w:noProof/>
                <w:webHidden/>
              </w:rPr>
            </w:r>
            <w:r w:rsidR="001101CD">
              <w:rPr>
                <w:noProof/>
                <w:webHidden/>
              </w:rPr>
              <w:fldChar w:fldCharType="separate"/>
            </w:r>
            <w:r w:rsidR="001B768E">
              <w:rPr>
                <w:noProof/>
                <w:webHidden/>
              </w:rPr>
              <w:t>5</w:t>
            </w:r>
            <w:r w:rsidR="001101CD">
              <w:rPr>
                <w:noProof/>
                <w:webHidden/>
              </w:rPr>
              <w:fldChar w:fldCharType="end"/>
            </w:r>
          </w:hyperlink>
        </w:p>
        <w:p w14:paraId="3060129B" w14:textId="0AA829D4"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8" w:history="1">
            <w:r w:rsidR="001101CD" w:rsidRPr="00B43607">
              <w:rPr>
                <w:rStyle w:val="Lienhypertexte"/>
                <w:noProof/>
              </w:rPr>
              <w:t>Toilettes</w:t>
            </w:r>
            <w:r w:rsidR="001101CD">
              <w:rPr>
                <w:noProof/>
                <w:webHidden/>
              </w:rPr>
              <w:tab/>
            </w:r>
            <w:r w:rsidR="001101CD">
              <w:rPr>
                <w:noProof/>
                <w:webHidden/>
              </w:rPr>
              <w:fldChar w:fldCharType="begin"/>
            </w:r>
            <w:r w:rsidR="001101CD">
              <w:rPr>
                <w:noProof/>
                <w:webHidden/>
              </w:rPr>
              <w:instrText xml:space="preserve"> PAGEREF _Toc165989658 \h </w:instrText>
            </w:r>
            <w:r w:rsidR="001101CD">
              <w:rPr>
                <w:noProof/>
                <w:webHidden/>
              </w:rPr>
            </w:r>
            <w:r w:rsidR="001101CD">
              <w:rPr>
                <w:noProof/>
                <w:webHidden/>
              </w:rPr>
              <w:fldChar w:fldCharType="separate"/>
            </w:r>
            <w:r w:rsidR="001B768E">
              <w:rPr>
                <w:noProof/>
                <w:webHidden/>
              </w:rPr>
              <w:t>7</w:t>
            </w:r>
            <w:r w:rsidR="001101CD">
              <w:rPr>
                <w:noProof/>
                <w:webHidden/>
              </w:rPr>
              <w:fldChar w:fldCharType="end"/>
            </w:r>
          </w:hyperlink>
        </w:p>
        <w:p w14:paraId="70B69D65" w14:textId="2EA6C4FB"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59" w:history="1">
            <w:r w:rsidR="001101CD" w:rsidRPr="00B43607">
              <w:rPr>
                <w:rStyle w:val="Lienhypertexte"/>
                <w:noProof/>
              </w:rPr>
              <w:t>Salle de repos</w:t>
            </w:r>
            <w:r w:rsidR="001101CD">
              <w:rPr>
                <w:noProof/>
                <w:webHidden/>
              </w:rPr>
              <w:tab/>
            </w:r>
            <w:r w:rsidR="001101CD">
              <w:rPr>
                <w:noProof/>
                <w:webHidden/>
              </w:rPr>
              <w:fldChar w:fldCharType="begin"/>
            </w:r>
            <w:r w:rsidR="001101CD">
              <w:rPr>
                <w:noProof/>
                <w:webHidden/>
              </w:rPr>
              <w:instrText xml:space="preserve"> PAGEREF _Toc165989659 \h </w:instrText>
            </w:r>
            <w:r w:rsidR="001101CD">
              <w:rPr>
                <w:noProof/>
                <w:webHidden/>
              </w:rPr>
            </w:r>
            <w:r w:rsidR="001101CD">
              <w:rPr>
                <w:noProof/>
                <w:webHidden/>
              </w:rPr>
              <w:fldChar w:fldCharType="separate"/>
            </w:r>
            <w:r w:rsidR="001B768E">
              <w:rPr>
                <w:noProof/>
                <w:webHidden/>
              </w:rPr>
              <w:t>8</w:t>
            </w:r>
            <w:r w:rsidR="001101CD">
              <w:rPr>
                <w:noProof/>
                <w:webHidden/>
              </w:rPr>
              <w:fldChar w:fldCharType="end"/>
            </w:r>
          </w:hyperlink>
        </w:p>
        <w:p w14:paraId="28C12AC6" w14:textId="7623D1AD"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60" w:history="1">
            <w:r w:rsidR="001101CD" w:rsidRPr="00B43607">
              <w:rPr>
                <w:rStyle w:val="Lienhypertexte"/>
                <w:noProof/>
              </w:rPr>
              <w:t>Parking</w:t>
            </w:r>
            <w:r w:rsidR="001101CD">
              <w:rPr>
                <w:noProof/>
                <w:webHidden/>
              </w:rPr>
              <w:tab/>
            </w:r>
            <w:r w:rsidR="001101CD">
              <w:rPr>
                <w:noProof/>
                <w:webHidden/>
              </w:rPr>
              <w:fldChar w:fldCharType="begin"/>
            </w:r>
            <w:r w:rsidR="001101CD">
              <w:rPr>
                <w:noProof/>
                <w:webHidden/>
              </w:rPr>
              <w:instrText xml:space="preserve"> PAGEREF _Toc165989660 \h </w:instrText>
            </w:r>
            <w:r w:rsidR="001101CD">
              <w:rPr>
                <w:noProof/>
                <w:webHidden/>
              </w:rPr>
            </w:r>
            <w:r w:rsidR="001101CD">
              <w:rPr>
                <w:noProof/>
                <w:webHidden/>
              </w:rPr>
              <w:fldChar w:fldCharType="separate"/>
            </w:r>
            <w:r w:rsidR="001B768E">
              <w:rPr>
                <w:noProof/>
                <w:webHidden/>
              </w:rPr>
              <w:t>8</w:t>
            </w:r>
            <w:r w:rsidR="001101CD">
              <w:rPr>
                <w:noProof/>
                <w:webHidden/>
              </w:rPr>
              <w:fldChar w:fldCharType="end"/>
            </w:r>
          </w:hyperlink>
        </w:p>
        <w:p w14:paraId="1592A3CE" w14:textId="6006CAE7"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61" w:history="1">
            <w:r w:rsidR="001101CD" w:rsidRPr="00B43607">
              <w:rPr>
                <w:rStyle w:val="Lienhypertexte"/>
                <w:noProof/>
              </w:rPr>
              <w:t>Salle de Reserve</w:t>
            </w:r>
            <w:r w:rsidR="001101CD">
              <w:rPr>
                <w:noProof/>
                <w:webHidden/>
              </w:rPr>
              <w:tab/>
            </w:r>
            <w:r w:rsidR="001101CD">
              <w:rPr>
                <w:noProof/>
                <w:webHidden/>
              </w:rPr>
              <w:fldChar w:fldCharType="begin"/>
            </w:r>
            <w:r w:rsidR="001101CD">
              <w:rPr>
                <w:noProof/>
                <w:webHidden/>
              </w:rPr>
              <w:instrText xml:space="preserve"> PAGEREF _Toc165989661 \h </w:instrText>
            </w:r>
            <w:r w:rsidR="001101CD">
              <w:rPr>
                <w:noProof/>
                <w:webHidden/>
              </w:rPr>
            </w:r>
            <w:r w:rsidR="001101CD">
              <w:rPr>
                <w:noProof/>
                <w:webHidden/>
              </w:rPr>
              <w:fldChar w:fldCharType="separate"/>
            </w:r>
            <w:r w:rsidR="001B768E">
              <w:rPr>
                <w:noProof/>
                <w:webHidden/>
              </w:rPr>
              <w:t>9</w:t>
            </w:r>
            <w:r w:rsidR="001101CD">
              <w:rPr>
                <w:noProof/>
                <w:webHidden/>
              </w:rPr>
              <w:fldChar w:fldCharType="end"/>
            </w:r>
          </w:hyperlink>
        </w:p>
        <w:p w14:paraId="35A2E051" w14:textId="265A8FB6"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62" w:history="1">
            <w:r w:rsidR="001101CD" w:rsidRPr="00B43607">
              <w:rPr>
                <w:rStyle w:val="Lienhypertexte"/>
                <w:noProof/>
              </w:rPr>
              <w:t>Classe</w:t>
            </w:r>
            <w:r w:rsidR="001101CD">
              <w:rPr>
                <w:noProof/>
                <w:webHidden/>
              </w:rPr>
              <w:tab/>
            </w:r>
            <w:r w:rsidR="001101CD">
              <w:rPr>
                <w:noProof/>
                <w:webHidden/>
              </w:rPr>
              <w:fldChar w:fldCharType="begin"/>
            </w:r>
            <w:r w:rsidR="001101CD">
              <w:rPr>
                <w:noProof/>
                <w:webHidden/>
              </w:rPr>
              <w:instrText xml:space="preserve"> PAGEREF _Toc165989662 \h </w:instrText>
            </w:r>
            <w:r w:rsidR="001101CD">
              <w:rPr>
                <w:noProof/>
                <w:webHidden/>
              </w:rPr>
            </w:r>
            <w:r w:rsidR="001101CD">
              <w:rPr>
                <w:noProof/>
                <w:webHidden/>
              </w:rPr>
              <w:fldChar w:fldCharType="separate"/>
            </w:r>
            <w:r w:rsidR="001B768E">
              <w:rPr>
                <w:noProof/>
                <w:webHidden/>
              </w:rPr>
              <w:t>6</w:t>
            </w:r>
            <w:r w:rsidR="001101CD">
              <w:rPr>
                <w:noProof/>
                <w:webHidden/>
              </w:rPr>
              <w:fldChar w:fldCharType="end"/>
            </w:r>
          </w:hyperlink>
        </w:p>
        <w:p w14:paraId="44844C08" w14:textId="1226CB11" w:rsidR="001101CD"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89663" w:history="1">
            <w:r w:rsidR="001101CD" w:rsidRPr="00B43607">
              <w:rPr>
                <w:rStyle w:val="Lienhypertexte"/>
                <w:noProof/>
              </w:rPr>
              <w:t>Toilettes d14</w:t>
            </w:r>
            <w:r w:rsidR="001101CD">
              <w:rPr>
                <w:noProof/>
                <w:webHidden/>
              </w:rPr>
              <w:tab/>
            </w:r>
            <w:r w:rsidR="001101CD">
              <w:rPr>
                <w:noProof/>
                <w:webHidden/>
              </w:rPr>
              <w:fldChar w:fldCharType="begin"/>
            </w:r>
            <w:r w:rsidR="001101CD">
              <w:rPr>
                <w:noProof/>
                <w:webHidden/>
              </w:rPr>
              <w:instrText xml:space="preserve"> PAGEREF _Toc165989663 \h </w:instrText>
            </w:r>
            <w:r w:rsidR="001101CD">
              <w:rPr>
                <w:noProof/>
                <w:webHidden/>
              </w:rPr>
            </w:r>
            <w:r w:rsidR="001101CD">
              <w:rPr>
                <w:noProof/>
                <w:webHidden/>
              </w:rPr>
              <w:fldChar w:fldCharType="separate"/>
            </w:r>
            <w:r w:rsidR="001B768E">
              <w:rPr>
                <w:noProof/>
                <w:webHidden/>
              </w:rPr>
              <w:t>9</w:t>
            </w:r>
            <w:r w:rsidR="001101CD">
              <w:rPr>
                <w:noProof/>
                <w:webHidden/>
              </w:rPr>
              <w:fldChar w:fldCharType="end"/>
            </w:r>
          </w:hyperlink>
        </w:p>
        <w:p w14:paraId="2265A91F" w14:textId="0B6129B9" w:rsidR="001101C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64" w:history="1">
            <w:r w:rsidR="001101CD" w:rsidRPr="00B43607">
              <w:rPr>
                <w:rStyle w:val="Lienhypertexte"/>
                <w:noProof/>
              </w:rPr>
              <w:t>4</w:t>
            </w:r>
            <w:r w:rsidR="001101CD">
              <w:rPr>
                <w:rFonts w:eastAsiaTheme="minorEastAsia" w:cstheme="minorBidi"/>
                <w:b w:val="0"/>
                <w:bCs w:val="0"/>
                <w:caps w:val="0"/>
                <w:noProof/>
                <w:kern w:val="2"/>
                <w:sz w:val="22"/>
                <w:szCs w:val="22"/>
                <w14:ligatures w14:val="standardContextual"/>
              </w:rPr>
              <w:tab/>
            </w:r>
            <w:r w:rsidR="001101CD" w:rsidRPr="00B43607">
              <w:rPr>
                <w:rStyle w:val="Lienhypertexte"/>
                <w:noProof/>
              </w:rPr>
              <w:t>Réalisation</w:t>
            </w:r>
            <w:r w:rsidR="001101CD">
              <w:rPr>
                <w:noProof/>
                <w:webHidden/>
              </w:rPr>
              <w:tab/>
            </w:r>
            <w:r w:rsidR="001101CD">
              <w:rPr>
                <w:noProof/>
                <w:webHidden/>
              </w:rPr>
              <w:fldChar w:fldCharType="begin"/>
            </w:r>
            <w:r w:rsidR="001101CD">
              <w:rPr>
                <w:noProof/>
                <w:webHidden/>
              </w:rPr>
              <w:instrText xml:space="preserve"> PAGEREF _Toc165989664 \h </w:instrText>
            </w:r>
            <w:r w:rsidR="001101CD">
              <w:rPr>
                <w:noProof/>
                <w:webHidden/>
              </w:rPr>
            </w:r>
            <w:r w:rsidR="001101CD">
              <w:rPr>
                <w:noProof/>
                <w:webHidden/>
              </w:rPr>
              <w:fldChar w:fldCharType="separate"/>
            </w:r>
            <w:r w:rsidR="001B768E">
              <w:rPr>
                <w:noProof/>
                <w:webHidden/>
              </w:rPr>
              <w:t>10</w:t>
            </w:r>
            <w:r w:rsidR="001101CD">
              <w:rPr>
                <w:noProof/>
                <w:webHidden/>
              </w:rPr>
              <w:fldChar w:fldCharType="end"/>
            </w:r>
          </w:hyperlink>
        </w:p>
        <w:p w14:paraId="3115D86A" w14:textId="3CFBDAC3"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5" w:history="1">
            <w:r w:rsidR="001101CD" w:rsidRPr="00B43607">
              <w:rPr>
                <w:rStyle w:val="Lienhypertexte"/>
                <w:noProof/>
              </w:rPr>
              <w:t>4.1</w:t>
            </w:r>
            <w:r w:rsidR="001101CD">
              <w:rPr>
                <w:rFonts w:eastAsiaTheme="minorEastAsia" w:cstheme="minorBidi"/>
                <w:smallCaps w:val="0"/>
                <w:noProof/>
                <w:kern w:val="2"/>
                <w:sz w:val="22"/>
                <w:szCs w:val="22"/>
                <w14:ligatures w14:val="standardContextual"/>
              </w:rPr>
              <w:tab/>
            </w:r>
            <w:r w:rsidR="001101CD" w:rsidRPr="00B43607">
              <w:rPr>
                <w:rStyle w:val="Lienhypertexte"/>
                <w:noProof/>
              </w:rPr>
              <w:t>Installation de l’environnement de travail</w:t>
            </w:r>
            <w:r w:rsidR="001101CD">
              <w:rPr>
                <w:noProof/>
                <w:webHidden/>
              </w:rPr>
              <w:tab/>
            </w:r>
            <w:r w:rsidR="001101CD">
              <w:rPr>
                <w:noProof/>
                <w:webHidden/>
              </w:rPr>
              <w:fldChar w:fldCharType="begin"/>
            </w:r>
            <w:r w:rsidR="001101CD">
              <w:rPr>
                <w:noProof/>
                <w:webHidden/>
              </w:rPr>
              <w:instrText xml:space="preserve"> PAGEREF _Toc165989665 \h </w:instrText>
            </w:r>
            <w:r w:rsidR="001101CD">
              <w:rPr>
                <w:noProof/>
                <w:webHidden/>
              </w:rPr>
            </w:r>
            <w:r w:rsidR="001101CD">
              <w:rPr>
                <w:noProof/>
                <w:webHidden/>
              </w:rPr>
              <w:fldChar w:fldCharType="separate"/>
            </w:r>
            <w:r w:rsidR="001B768E">
              <w:rPr>
                <w:noProof/>
                <w:webHidden/>
              </w:rPr>
              <w:t>10</w:t>
            </w:r>
            <w:r w:rsidR="001101CD">
              <w:rPr>
                <w:noProof/>
                <w:webHidden/>
              </w:rPr>
              <w:fldChar w:fldCharType="end"/>
            </w:r>
          </w:hyperlink>
        </w:p>
        <w:p w14:paraId="2E1C1F4B" w14:textId="2CE5FA40"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6" w:history="1">
            <w:r w:rsidR="001101CD" w:rsidRPr="00B43607">
              <w:rPr>
                <w:rStyle w:val="Lienhypertexte"/>
                <w:noProof/>
              </w:rPr>
              <w:t>4.2</w:t>
            </w:r>
            <w:r w:rsidR="001101CD">
              <w:rPr>
                <w:rFonts w:eastAsiaTheme="minorEastAsia" w:cstheme="minorBidi"/>
                <w:smallCaps w:val="0"/>
                <w:noProof/>
                <w:kern w:val="2"/>
                <w:sz w:val="22"/>
                <w:szCs w:val="22"/>
                <w14:ligatures w14:val="standardContextual"/>
              </w:rPr>
              <w:tab/>
            </w:r>
            <w:r w:rsidR="001101CD" w:rsidRPr="00B43607">
              <w:rPr>
                <w:rStyle w:val="Lienhypertexte"/>
                <w:noProof/>
              </w:rPr>
              <w:t>Ressources extérieures</w:t>
            </w:r>
            <w:r w:rsidR="001101CD">
              <w:rPr>
                <w:noProof/>
                <w:webHidden/>
              </w:rPr>
              <w:tab/>
            </w:r>
            <w:r w:rsidR="001101CD">
              <w:rPr>
                <w:noProof/>
                <w:webHidden/>
              </w:rPr>
              <w:fldChar w:fldCharType="begin"/>
            </w:r>
            <w:r w:rsidR="001101CD">
              <w:rPr>
                <w:noProof/>
                <w:webHidden/>
              </w:rPr>
              <w:instrText xml:space="preserve"> PAGEREF _Toc165989666 \h </w:instrText>
            </w:r>
            <w:r w:rsidR="001101CD">
              <w:rPr>
                <w:noProof/>
                <w:webHidden/>
              </w:rPr>
            </w:r>
            <w:r w:rsidR="001101CD">
              <w:rPr>
                <w:noProof/>
                <w:webHidden/>
              </w:rPr>
              <w:fldChar w:fldCharType="separate"/>
            </w:r>
            <w:r w:rsidR="001B768E">
              <w:rPr>
                <w:noProof/>
                <w:webHidden/>
              </w:rPr>
              <w:t>10</w:t>
            </w:r>
            <w:r w:rsidR="001101CD">
              <w:rPr>
                <w:noProof/>
                <w:webHidden/>
              </w:rPr>
              <w:fldChar w:fldCharType="end"/>
            </w:r>
          </w:hyperlink>
        </w:p>
        <w:p w14:paraId="07E95059" w14:textId="556BAEAF"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7" w:history="1">
            <w:r w:rsidR="001101CD" w:rsidRPr="00B43607">
              <w:rPr>
                <w:rStyle w:val="Lienhypertexte"/>
                <w:noProof/>
              </w:rPr>
              <w:t>4.3</w:t>
            </w:r>
            <w:r w:rsidR="001101CD">
              <w:rPr>
                <w:rFonts w:eastAsiaTheme="minorEastAsia" w:cstheme="minorBidi"/>
                <w:smallCaps w:val="0"/>
                <w:noProof/>
                <w:kern w:val="2"/>
                <w:sz w:val="22"/>
                <w:szCs w:val="22"/>
                <w14:ligatures w14:val="standardContextual"/>
              </w:rPr>
              <w:tab/>
            </w:r>
            <w:r w:rsidR="001101CD" w:rsidRPr="00B43607">
              <w:rPr>
                <w:rStyle w:val="Lienhypertexte"/>
                <w:noProof/>
              </w:rPr>
              <w:t>Déroulement effectif</w:t>
            </w:r>
            <w:r w:rsidR="001101CD">
              <w:rPr>
                <w:noProof/>
                <w:webHidden/>
              </w:rPr>
              <w:tab/>
            </w:r>
            <w:r w:rsidR="001101CD">
              <w:rPr>
                <w:noProof/>
                <w:webHidden/>
              </w:rPr>
              <w:fldChar w:fldCharType="begin"/>
            </w:r>
            <w:r w:rsidR="001101CD">
              <w:rPr>
                <w:noProof/>
                <w:webHidden/>
              </w:rPr>
              <w:instrText xml:space="preserve"> PAGEREF _Toc165989667 \h </w:instrText>
            </w:r>
            <w:r w:rsidR="001101CD">
              <w:rPr>
                <w:noProof/>
                <w:webHidden/>
              </w:rPr>
            </w:r>
            <w:r w:rsidR="001101CD">
              <w:rPr>
                <w:noProof/>
                <w:webHidden/>
              </w:rPr>
              <w:fldChar w:fldCharType="separate"/>
            </w:r>
            <w:r w:rsidR="001B768E">
              <w:rPr>
                <w:noProof/>
                <w:webHidden/>
              </w:rPr>
              <w:t>10</w:t>
            </w:r>
            <w:r w:rsidR="001101CD">
              <w:rPr>
                <w:noProof/>
                <w:webHidden/>
              </w:rPr>
              <w:fldChar w:fldCharType="end"/>
            </w:r>
          </w:hyperlink>
        </w:p>
        <w:p w14:paraId="1CBC207B" w14:textId="29F3E43B" w:rsidR="001101CD"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89668" w:history="1">
            <w:r w:rsidR="001101CD" w:rsidRPr="00B43607">
              <w:rPr>
                <w:rStyle w:val="Lienhypertexte"/>
                <w:noProof/>
              </w:rPr>
              <w:t>4.3.1</w:t>
            </w:r>
            <w:r w:rsidR="001101CD">
              <w:rPr>
                <w:rFonts w:eastAsiaTheme="minorEastAsia" w:cstheme="minorBidi"/>
                <w:i w:val="0"/>
                <w:iCs w:val="0"/>
                <w:noProof/>
                <w:kern w:val="2"/>
                <w:sz w:val="22"/>
                <w:szCs w:val="22"/>
                <w14:ligatures w14:val="standardContextual"/>
              </w:rPr>
              <w:tab/>
            </w:r>
            <w:r w:rsidR="001101CD" w:rsidRPr="00B43607">
              <w:rPr>
                <w:rStyle w:val="Lienhypertexte"/>
                <w:noProof/>
              </w:rPr>
              <w:t>Sprint 2</w:t>
            </w:r>
            <w:r w:rsidR="001101CD">
              <w:rPr>
                <w:noProof/>
                <w:webHidden/>
              </w:rPr>
              <w:tab/>
            </w:r>
            <w:r w:rsidR="001101CD">
              <w:rPr>
                <w:noProof/>
                <w:webHidden/>
              </w:rPr>
              <w:fldChar w:fldCharType="begin"/>
            </w:r>
            <w:r w:rsidR="001101CD">
              <w:rPr>
                <w:noProof/>
                <w:webHidden/>
              </w:rPr>
              <w:instrText xml:space="preserve"> PAGEREF _Toc165989668 \h </w:instrText>
            </w:r>
            <w:r w:rsidR="001101CD">
              <w:rPr>
                <w:noProof/>
                <w:webHidden/>
              </w:rPr>
            </w:r>
            <w:r w:rsidR="001101CD">
              <w:rPr>
                <w:noProof/>
                <w:webHidden/>
              </w:rPr>
              <w:fldChar w:fldCharType="separate"/>
            </w:r>
            <w:r w:rsidR="001B768E">
              <w:rPr>
                <w:noProof/>
                <w:webHidden/>
              </w:rPr>
              <w:t>10</w:t>
            </w:r>
            <w:r w:rsidR="001101CD">
              <w:rPr>
                <w:noProof/>
                <w:webHidden/>
              </w:rPr>
              <w:fldChar w:fldCharType="end"/>
            </w:r>
          </w:hyperlink>
        </w:p>
        <w:p w14:paraId="7836C05C" w14:textId="43AF3B85"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69" w:history="1">
            <w:r w:rsidR="001101CD" w:rsidRPr="00B43607">
              <w:rPr>
                <w:rStyle w:val="Lienhypertexte"/>
                <w:noProof/>
              </w:rPr>
              <w:t>4.4</w:t>
            </w:r>
            <w:r w:rsidR="001101CD">
              <w:rPr>
                <w:rFonts w:eastAsiaTheme="minorEastAsia" w:cstheme="minorBidi"/>
                <w:smallCaps w:val="0"/>
                <w:noProof/>
                <w:kern w:val="2"/>
                <w:sz w:val="22"/>
                <w:szCs w:val="22"/>
                <w14:ligatures w14:val="standardContextual"/>
              </w:rPr>
              <w:tab/>
            </w:r>
            <w:r w:rsidR="001101CD" w:rsidRPr="00B43607">
              <w:rPr>
                <w:rStyle w:val="Lienhypertexte"/>
                <w:noProof/>
              </w:rPr>
              <w:t>Journal de travail</w:t>
            </w:r>
            <w:r w:rsidR="001101CD">
              <w:rPr>
                <w:noProof/>
                <w:webHidden/>
              </w:rPr>
              <w:tab/>
            </w:r>
            <w:r w:rsidR="001101CD">
              <w:rPr>
                <w:noProof/>
                <w:webHidden/>
              </w:rPr>
              <w:fldChar w:fldCharType="begin"/>
            </w:r>
            <w:r w:rsidR="001101CD">
              <w:rPr>
                <w:noProof/>
                <w:webHidden/>
              </w:rPr>
              <w:instrText xml:space="preserve"> PAGEREF _Toc165989669 \h </w:instrText>
            </w:r>
            <w:r w:rsidR="001101CD">
              <w:rPr>
                <w:noProof/>
                <w:webHidden/>
              </w:rPr>
            </w:r>
            <w:r w:rsidR="001101CD">
              <w:rPr>
                <w:noProof/>
                <w:webHidden/>
              </w:rPr>
              <w:fldChar w:fldCharType="separate"/>
            </w:r>
            <w:r w:rsidR="001B768E">
              <w:rPr>
                <w:noProof/>
                <w:webHidden/>
              </w:rPr>
              <w:t>11</w:t>
            </w:r>
            <w:r w:rsidR="001101CD">
              <w:rPr>
                <w:noProof/>
                <w:webHidden/>
              </w:rPr>
              <w:fldChar w:fldCharType="end"/>
            </w:r>
          </w:hyperlink>
        </w:p>
        <w:p w14:paraId="677E73AB" w14:textId="5A711AFB"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0" w:history="1">
            <w:r w:rsidR="001101CD" w:rsidRPr="00B43607">
              <w:rPr>
                <w:rStyle w:val="Lienhypertexte"/>
                <w:noProof/>
              </w:rPr>
              <w:t>4.5</w:t>
            </w:r>
            <w:r w:rsidR="001101CD">
              <w:rPr>
                <w:rFonts w:eastAsiaTheme="minorEastAsia" w:cstheme="minorBidi"/>
                <w:smallCaps w:val="0"/>
                <w:noProof/>
                <w:kern w:val="2"/>
                <w:sz w:val="22"/>
                <w:szCs w:val="22"/>
                <w14:ligatures w14:val="standardContextual"/>
              </w:rPr>
              <w:tab/>
            </w:r>
            <w:r w:rsidR="001101CD" w:rsidRPr="00B43607">
              <w:rPr>
                <w:rStyle w:val="Lienhypertexte"/>
                <w:noProof/>
              </w:rPr>
              <w:t>Processus d’integration</w:t>
            </w:r>
            <w:r w:rsidR="001101CD">
              <w:rPr>
                <w:noProof/>
                <w:webHidden/>
              </w:rPr>
              <w:tab/>
            </w:r>
            <w:r w:rsidR="001101CD">
              <w:rPr>
                <w:noProof/>
                <w:webHidden/>
              </w:rPr>
              <w:fldChar w:fldCharType="begin"/>
            </w:r>
            <w:r w:rsidR="001101CD">
              <w:rPr>
                <w:noProof/>
                <w:webHidden/>
              </w:rPr>
              <w:instrText xml:space="preserve"> PAGEREF _Toc165989670 \h </w:instrText>
            </w:r>
            <w:r w:rsidR="001101CD">
              <w:rPr>
                <w:noProof/>
                <w:webHidden/>
              </w:rPr>
            </w:r>
            <w:r w:rsidR="001101CD">
              <w:rPr>
                <w:noProof/>
                <w:webHidden/>
              </w:rPr>
              <w:fldChar w:fldCharType="separate"/>
            </w:r>
            <w:r w:rsidR="001B768E">
              <w:rPr>
                <w:noProof/>
                <w:webHidden/>
              </w:rPr>
              <w:t>11</w:t>
            </w:r>
            <w:r w:rsidR="001101CD">
              <w:rPr>
                <w:noProof/>
                <w:webHidden/>
              </w:rPr>
              <w:fldChar w:fldCharType="end"/>
            </w:r>
          </w:hyperlink>
        </w:p>
        <w:p w14:paraId="792856D6" w14:textId="639656A4" w:rsidR="001101C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71" w:history="1">
            <w:r w:rsidR="001101CD" w:rsidRPr="00B43607">
              <w:rPr>
                <w:rStyle w:val="Lienhypertexte"/>
                <w:noProof/>
              </w:rPr>
              <w:t>5</w:t>
            </w:r>
            <w:r w:rsidR="001101CD">
              <w:rPr>
                <w:rFonts w:eastAsiaTheme="minorEastAsia" w:cstheme="minorBidi"/>
                <w:b w:val="0"/>
                <w:bCs w:val="0"/>
                <w:caps w:val="0"/>
                <w:noProof/>
                <w:kern w:val="2"/>
                <w:sz w:val="22"/>
                <w:szCs w:val="22"/>
                <w14:ligatures w14:val="standardContextual"/>
              </w:rPr>
              <w:tab/>
            </w:r>
            <w:r w:rsidR="001101CD" w:rsidRPr="00B43607">
              <w:rPr>
                <w:rStyle w:val="Lienhypertexte"/>
                <w:noProof/>
              </w:rPr>
              <w:t>Tests</w:t>
            </w:r>
            <w:r w:rsidR="001101CD">
              <w:rPr>
                <w:noProof/>
                <w:webHidden/>
              </w:rPr>
              <w:tab/>
            </w:r>
            <w:r w:rsidR="001101CD">
              <w:rPr>
                <w:noProof/>
                <w:webHidden/>
              </w:rPr>
              <w:fldChar w:fldCharType="begin"/>
            </w:r>
            <w:r w:rsidR="001101CD">
              <w:rPr>
                <w:noProof/>
                <w:webHidden/>
              </w:rPr>
              <w:instrText xml:space="preserve"> PAGEREF _Toc165989671 \h </w:instrText>
            </w:r>
            <w:r w:rsidR="001101CD">
              <w:rPr>
                <w:noProof/>
                <w:webHidden/>
              </w:rPr>
            </w:r>
            <w:r w:rsidR="001101CD">
              <w:rPr>
                <w:noProof/>
                <w:webHidden/>
              </w:rPr>
              <w:fldChar w:fldCharType="separate"/>
            </w:r>
            <w:r w:rsidR="001B768E">
              <w:rPr>
                <w:noProof/>
                <w:webHidden/>
              </w:rPr>
              <w:t>11</w:t>
            </w:r>
            <w:r w:rsidR="001101CD">
              <w:rPr>
                <w:noProof/>
                <w:webHidden/>
              </w:rPr>
              <w:fldChar w:fldCharType="end"/>
            </w:r>
          </w:hyperlink>
        </w:p>
        <w:p w14:paraId="1B984947" w14:textId="63338273"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2" w:history="1">
            <w:r w:rsidR="001101CD" w:rsidRPr="00B43607">
              <w:rPr>
                <w:rStyle w:val="Lienhypertexte"/>
                <w:noProof/>
              </w:rPr>
              <w:t>5.1</w:t>
            </w:r>
            <w:r w:rsidR="001101CD">
              <w:rPr>
                <w:rFonts w:eastAsiaTheme="minorEastAsia" w:cstheme="minorBidi"/>
                <w:smallCaps w:val="0"/>
                <w:noProof/>
                <w:kern w:val="2"/>
                <w:sz w:val="22"/>
                <w:szCs w:val="22"/>
                <w14:ligatures w14:val="standardContextual"/>
              </w:rPr>
              <w:tab/>
            </w:r>
            <w:r w:rsidR="001101CD" w:rsidRPr="00B43607">
              <w:rPr>
                <w:rStyle w:val="Lienhypertexte"/>
                <w:noProof/>
              </w:rPr>
              <w:t>Stratégie de test</w:t>
            </w:r>
            <w:r w:rsidR="001101CD">
              <w:rPr>
                <w:noProof/>
                <w:webHidden/>
              </w:rPr>
              <w:tab/>
            </w:r>
            <w:r w:rsidR="001101CD">
              <w:rPr>
                <w:noProof/>
                <w:webHidden/>
              </w:rPr>
              <w:fldChar w:fldCharType="begin"/>
            </w:r>
            <w:r w:rsidR="001101CD">
              <w:rPr>
                <w:noProof/>
                <w:webHidden/>
              </w:rPr>
              <w:instrText xml:space="preserve"> PAGEREF _Toc165989672 \h </w:instrText>
            </w:r>
            <w:r w:rsidR="001101CD">
              <w:rPr>
                <w:noProof/>
                <w:webHidden/>
              </w:rPr>
            </w:r>
            <w:r w:rsidR="001101CD">
              <w:rPr>
                <w:noProof/>
                <w:webHidden/>
              </w:rPr>
              <w:fldChar w:fldCharType="separate"/>
            </w:r>
            <w:r w:rsidR="001B768E">
              <w:rPr>
                <w:noProof/>
                <w:webHidden/>
              </w:rPr>
              <w:t>11</w:t>
            </w:r>
            <w:r w:rsidR="001101CD">
              <w:rPr>
                <w:noProof/>
                <w:webHidden/>
              </w:rPr>
              <w:fldChar w:fldCharType="end"/>
            </w:r>
          </w:hyperlink>
        </w:p>
        <w:p w14:paraId="3C3FF43F" w14:textId="55E8A311"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3" w:history="1">
            <w:r w:rsidR="001101CD" w:rsidRPr="00B43607">
              <w:rPr>
                <w:rStyle w:val="Lienhypertexte"/>
                <w:noProof/>
              </w:rPr>
              <w:t>5.2</w:t>
            </w:r>
            <w:r w:rsidR="001101CD">
              <w:rPr>
                <w:rFonts w:eastAsiaTheme="minorEastAsia" w:cstheme="minorBidi"/>
                <w:smallCaps w:val="0"/>
                <w:noProof/>
                <w:kern w:val="2"/>
                <w:sz w:val="22"/>
                <w:szCs w:val="22"/>
                <w14:ligatures w14:val="standardContextual"/>
              </w:rPr>
              <w:tab/>
            </w:r>
            <w:r w:rsidR="001101CD" w:rsidRPr="00B43607">
              <w:rPr>
                <w:rStyle w:val="Lienhypertexte"/>
                <w:noProof/>
              </w:rPr>
              <w:t>Dossier des tests</w:t>
            </w:r>
            <w:r w:rsidR="001101CD">
              <w:rPr>
                <w:noProof/>
                <w:webHidden/>
              </w:rPr>
              <w:tab/>
            </w:r>
            <w:r w:rsidR="001101CD">
              <w:rPr>
                <w:noProof/>
                <w:webHidden/>
              </w:rPr>
              <w:fldChar w:fldCharType="begin"/>
            </w:r>
            <w:r w:rsidR="001101CD">
              <w:rPr>
                <w:noProof/>
                <w:webHidden/>
              </w:rPr>
              <w:instrText xml:space="preserve"> PAGEREF _Toc165989673 \h </w:instrText>
            </w:r>
            <w:r w:rsidR="001101CD">
              <w:rPr>
                <w:noProof/>
                <w:webHidden/>
              </w:rPr>
            </w:r>
            <w:r w:rsidR="001101CD">
              <w:rPr>
                <w:noProof/>
                <w:webHidden/>
              </w:rPr>
              <w:fldChar w:fldCharType="separate"/>
            </w:r>
            <w:r w:rsidR="001B768E">
              <w:rPr>
                <w:noProof/>
                <w:webHidden/>
              </w:rPr>
              <w:t>11</w:t>
            </w:r>
            <w:r w:rsidR="001101CD">
              <w:rPr>
                <w:noProof/>
                <w:webHidden/>
              </w:rPr>
              <w:fldChar w:fldCharType="end"/>
            </w:r>
          </w:hyperlink>
        </w:p>
        <w:p w14:paraId="7C89EB5A" w14:textId="0CD09136"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4" w:history="1">
            <w:r w:rsidR="001101CD" w:rsidRPr="00B43607">
              <w:rPr>
                <w:rStyle w:val="Lienhypertexte"/>
                <w:noProof/>
              </w:rPr>
              <w:t>5.3</w:t>
            </w:r>
            <w:r w:rsidR="001101CD">
              <w:rPr>
                <w:rFonts w:eastAsiaTheme="minorEastAsia" w:cstheme="minorBidi"/>
                <w:smallCaps w:val="0"/>
                <w:noProof/>
                <w:kern w:val="2"/>
                <w:sz w:val="22"/>
                <w:szCs w:val="22"/>
                <w14:ligatures w14:val="standardContextual"/>
              </w:rPr>
              <w:tab/>
            </w:r>
            <w:r w:rsidR="001101CD" w:rsidRPr="00B43607">
              <w:rPr>
                <w:rStyle w:val="Lienhypertexte"/>
                <w:noProof/>
              </w:rPr>
              <w:t>Problèmes restants</w:t>
            </w:r>
            <w:r w:rsidR="001101CD">
              <w:rPr>
                <w:noProof/>
                <w:webHidden/>
              </w:rPr>
              <w:tab/>
            </w:r>
            <w:r w:rsidR="001101CD">
              <w:rPr>
                <w:noProof/>
                <w:webHidden/>
              </w:rPr>
              <w:fldChar w:fldCharType="begin"/>
            </w:r>
            <w:r w:rsidR="001101CD">
              <w:rPr>
                <w:noProof/>
                <w:webHidden/>
              </w:rPr>
              <w:instrText xml:space="preserve"> PAGEREF _Toc165989674 \h </w:instrText>
            </w:r>
            <w:r w:rsidR="001101CD">
              <w:rPr>
                <w:noProof/>
                <w:webHidden/>
              </w:rPr>
            </w:r>
            <w:r w:rsidR="001101CD">
              <w:rPr>
                <w:noProof/>
                <w:webHidden/>
              </w:rPr>
              <w:fldChar w:fldCharType="separate"/>
            </w:r>
            <w:r w:rsidR="001B768E">
              <w:rPr>
                <w:noProof/>
                <w:webHidden/>
              </w:rPr>
              <w:t>18</w:t>
            </w:r>
            <w:r w:rsidR="001101CD">
              <w:rPr>
                <w:noProof/>
                <w:webHidden/>
              </w:rPr>
              <w:fldChar w:fldCharType="end"/>
            </w:r>
          </w:hyperlink>
        </w:p>
        <w:p w14:paraId="5216CD10" w14:textId="4178036D" w:rsidR="001101C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75" w:history="1">
            <w:r w:rsidR="001101CD" w:rsidRPr="00B43607">
              <w:rPr>
                <w:rStyle w:val="Lienhypertexte"/>
                <w:noProof/>
              </w:rPr>
              <w:t>6</w:t>
            </w:r>
            <w:r w:rsidR="001101CD">
              <w:rPr>
                <w:rFonts w:eastAsiaTheme="minorEastAsia" w:cstheme="minorBidi"/>
                <w:b w:val="0"/>
                <w:bCs w:val="0"/>
                <w:caps w:val="0"/>
                <w:noProof/>
                <w:kern w:val="2"/>
                <w:sz w:val="22"/>
                <w:szCs w:val="22"/>
                <w14:ligatures w14:val="standardContextual"/>
              </w:rPr>
              <w:tab/>
            </w:r>
            <w:r w:rsidR="001101CD" w:rsidRPr="00B43607">
              <w:rPr>
                <w:rStyle w:val="Lienhypertexte"/>
                <w:noProof/>
              </w:rPr>
              <w:t>Conclusion</w:t>
            </w:r>
            <w:r w:rsidR="001101CD">
              <w:rPr>
                <w:noProof/>
                <w:webHidden/>
              </w:rPr>
              <w:tab/>
            </w:r>
            <w:r w:rsidR="001101CD">
              <w:rPr>
                <w:noProof/>
                <w:webHidden/>
              </w:rPr>
              <w:fldChar w:fldCharType="begin"/>
            </w:r>
            <w:r w:rsidR="001101CD">
              <w:rPr>
                <w:noProof/>
                <w:webHidden/>
              </w:rPr>
              <w:instrText xml:space="preserve"> PAGEREF _Toc165989675 \h </w:instrText>
            </w:r>
            <w:r w:rsidR="001101CD">
              <w:rPr>
                <w:noProof/>
                <w:webHidden/>
              </w:rPr>
            </w:r>
            <w:r w:rsidR="001101CD">
              <w:rPr>
                <w:noProof/>
                <w:webHidden/>
              </w:rPr>
              <w:fldChar w:fldCharType="separate"/>
            </w:r>
            <w:r w:rsidR="001B768E">
              <w:rPr>
                <w:noProof/>
                <w:webHidden/>
              </w:rPr>
              <w:t>18</w:t>
            </w:r>
            <w:r w:rsidR="001101CD">
              <w:rPr>
                <w:noProof/>
                <w:webHidden/>
              </w:rPr>
              <w:fldChar w:fldCharType="end"/>
            </w:r>
          </w:hyperlink>
        </w:p>
        <w:p w14:paraId="4FC5B1E8" w14:textId="0742D273"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6" w:history="1">
            <w:r w:rsidR="001101CD" w:rsidRPr="00B43607">
              <w:rPr>
                <w:rStyle w:val="Lienhypertexte"/>
                <w:noProof/>
              </w:rPr>
              <w:t>6.1</w:t>
            </w:r>
            <w:r w:rsidR="001101CD">
              <w:rPr>
                <w:rFonts w:eastAsiaTheme="minorEastAsia" w:cstheme="minorBidi"/>
                <w:smallCaps w:val="0"/>
                <w:noProof/>
                <w:kern w:val="2"/>
                <w:sz w:val="22"/>
                <w:szCs w:val="22"/>
                <w14:ligatures w14:val="standardContextual"/>
              </w:rPr>
              <w:tab/>
            </w:r>
            <w:r w:rsidR="001101CD" w:rsidRPr="00B43607">
              <w:rPr>
                <w:rStyle w:val="Lienhypertexte"/>
                <w:noProof/>
              </w:rPr>
              <w:t>Bilan des fonctionnalités demandées</w:t>
            </w:r>
            <w:r w:rsidR="001101CD">
              <w:rPr>
                <w:noProof/>
                <w:webHidden/>
              </w:rPr>
              <w:tab/>
            </w:r>
            <w:r w:rsidR="001101CD">
              <w:rPr>
                <w:noProof/>
                <w:webHidden/>
              </w:rPr>
              <w:fldChar w:fldCharType="begin"/>
            </w:r>
            <w:r w:rsidR="001101CD">
              <w:rPr>
                <w:noProof/>
                <w:webHidden/>
              </w:rPr>
              <w:instrText xml:space="preserve"> PAGEREF _Toc165989676 \h </w:instrText>
            </w:r>
            <w:r w:rsidR="001101CD">
              <w:rPr>
                <w:noProof/>
                <w:webHidden/>
              </w:rPr>
            </w:r>
            <w:r w:rsidR="001101CD">
              <w:rPr>
                <w:noProof/>
                <w:webHidden/>
              </w:rPr>
              <w:fldChar w:fldCharType="separate"/>
            </w:r>
            <w:r w:rsidR="001B768E">
              <w:rPr>
                <w:noProof/>
                <w:webHidden/>
              </w:rPr>
              <w:t>18</w:t>
            </w:r>
            <w:r w:rsidR="001101CD">
              <w:rPr>
                <w:noProof/>
                <w:webHidden/>
              </w:rPr>
              <w:fldChar w:fldCharType="end"/>
            </w:r>
          </w:hyperlink>
        </w:p>
        <w:p w14:paraId="6E46FBFA" w14:textId="1F0DABF9"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7" w:history="1">
            <w:r w:rsidR="001101CD" w:rsidRPr="00B43607">
              <w:rPr>
                <w:rStyle w:val="Lienhypertexte"/>
                <w:noProof/>
              </w:rPr>
              <w:t>6.2</w:t>
            </w:r>
            <w:r w:rsidR="001101CD">
              <w:rPr>
                <w:rFonts w:eastAsiaTheme="minorEastAsia" w:cstheme="minorBidi"/>
                <w:smallCaps w:val="0"/>
                <w:noProof/>
                <w:kern w:val="2"/>
                <w:sz w:val="22"/>
                <w:szCs w:val="22"/>
                <w14:ligatures w14:val="standardContextual"/>
              </w:rPr>
              <w:tab/>
            </w:r>
            <w:r w:rsidR="001101CD" w:rsidRPr="00B43607">
              <w:rPr>
                <w:rStyle w:val="Lienhypertexte"/>
                <w:noProof/>
              </w:rPr>
              <w:t>Bilan de la planification</w:t>
            </w:r>
            <w:r w:rsidR="001101CD">
              <w:rPr>
                <w:noProof/>
                <w:webHidden/>
              </w:rPr>
              <w:tab/>
            </w:r>
            <w:r w:rsidR="001101CD">
              <w:rPr>
                <w:noProof/>
                <w:webHidden/>
              </w:rPr>
              <w:fldChar w:fldCharType="begin"/>
            </w:r>
            <w:r w:rsidR="001101CD">
              <w:rPr>
                <w:noProof/>
                <w:webHidden/>
              </w:rPr>
              <w:instrText xml:space="preserve"> PAGEREF _Toc165989677 \h </w:instrText>
            </w:r>
            <w:r w:rsidR="001101CD">
              <w:rPr>
                <w:noProof/>
                <w:webHidden/>
              </w:rPr>
            </w:r>
            <w:r w:rsidR="001101CD">
              <w:rPr>
                <w:noProof/>
                <w:webHidden/>
              </w:rPr>
              <w:fldChar w:fldCharType="separate"/>
            </w:r>
            <w:r w:rsidR="001B768E">
              <w:rPr>
                <w:noProof/>
                <w:webHidden/>
              </w:rPr>
              <w:t>19</w:t>
            </w:r>
            <w:r w:rsidR="001101CD">
              <w:rPr>
                <w:noProof/>
                <w:webHidden/>
              </w:rPr>
              <w:fldChar w:fldCharType="end"/>
            </w:r>
          </w:hyperlink>
        </w:p>
        <w:p w14:paraId="343D98D6" w14:textId="7B5707FD" w:rsidR="001101CD"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89678" w:history="1">
            <w:r w:rsidR="001101CD" w:rsidRPr="00B43607">
              <w:rPr>
                <w:rStyle w:val="Lienhypertexte"/>
                <w:noProof/>
              </w:rPr>
              <w:t>6.3</w:t>
            </w:r>
            <w:r w:rsidR="001101CD">
              <w:rPr>
                <w:rFonts w:eastAsiaTheme="minorEastAsia" w:cstheme="minorBidi"/>
                <w:smallCaps w:val="0"/>
                <w:noProof/>
                <w:kern w:val="2"/>
                <w:sz w:val="22"/>
                <w:szCs w:val="22"/>
                <w14:ligatures w14:val="standardContextual"/>
              </w:rPr>
              <w:tab/>
            </w:r>
            <w:r w:rsidR="001101CD" w:rsidRPr="00B43607">
              <w:rPr>
                <w:rStyle w:val="Lienhypertexte"/>
                <w:noProof/>
              </w:rPr>
              <w:t>Bilan personnel</w:t>
            </w:r>
            <w:r w:rsidR="001101CD">
              <w:rPr>
                <w:noProof/>
                <w:webHidden/>
              </w:rPr>
              <w:tab/>
            </w:r>
            <w:r w:rsidR="001101CD">
              <w:rPr>
                <w:noProof/>
                <w:webHidden/>
              </w:rPr>
              <w:fldChar w:fldCharType="begin"/>
            </w:r>
            <w:r w:rsidR="001101CD">
              <w:rPr>
                <w:noProof/>
                <w:webHidden/>
              </w:rPr>
              <w:instrText xml:space="preserve"> PAGEREF _Toc165989678 \h </w:instrText>
            </w:r>
            <w:r w:rsidR="001101CD">
              <w:rPr>
                <w:noProof/>
                <w:webHidden/>
              </w:rPr>
            </w:r>
            <w:r w:rsidR="001101CD">
              <w:rPr>
                <w:noProof/>
                <w:webHidden/>
              </w:rPr>
              <w:fldChar w:fldCharType="separate"/>
            </w:r>
            <w:r w:rsidR="001B768E">
              <w:rPr>
                <w:noProof/>
                <w:webHidden/>
              </w:rPr>
              <w:t>19</w:t>
            </w:r>
            <w:r w:rsidR="001101CD">
              <w:rPr>
                <w:noProof/>
                <w:webHidden/>
              </w:rPr>
              <w:fldChar w:fldCharType="end"/>
            </w:r>
          </w:hyperlink>
        </w:p>
        <w:p w14:paraId="3A1D1CB0" w14:textId="5833D4AA" w:rsidR="001101CD"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89679" w:history="1">
            <w:r w:rsidR="001101CD" w:rsidRPr="00B43607">
              <w:rPr>
                <w:rStyle w:val="Lienhypertexte"/>
                <w:noProof/>
              </w:rPr>
              <w:t>7</w:t>
            </w:r>
            <w:r w:rsidR="001101CD">
              <w:rPr>
                <w:rFonts w:eastAsiaTheme="minorEastAsia" w:cstheme="minorBidi"/>
                <w:b w:val="0"/>
                <w:bCs w:val="0"/>
                <w:caps w:val="0"/>
                <w:noProof/>
                <w:kern w:val="2"/>
                <w:sz w:val="22"/>
                <w:szCs w:val="22"/>
                <w14:ligatures w14:val="standardContextual"/>
              </w:rPr>
              <w:tab/>
            </w:r>
            <w:r w:rsidR="001101CD" w:rsidRPr="00B43607">
              <w:rPr>
                <w:rStyle w:val="Lienhypertexte"/>
                <w:noProof/>
              </w:rPr>
              <w:t>Annexes</w:t>
            </w:r>
            <w:r w:rsidR="001101CD">
              <w:rPr>
                <w:noProof/>
                <w:webHidden/>
              </w:rPr>
              <w:tab/>
            </w:r>
            <w:r w:rsidR="001101CD">
              <w:rPr>
                <w:noProof/>
                <w:webHidden/>
              </w:rPr>
              <w:fldChar w:fldCharType="begin"/>
            </w:r>
            <w:r w:rsidR="001101CD">
              <w:rPr>
                <w:noProof/>
                <w:webHidden/>
              </w:rPr>
              <w:instrText xml:space="preserve"> PAGEREF _Toc165989679 \h </w:instrText>
            </w:r>
            <w:r w:rsidR="001101CD">
              <w:rPr>
                <w:noProof/>
                <w:webHidden/>
              </w:rPr>
            </w:r>
            <w:r w:rsidR="001101CD">
              <w:rPr>
                <w:noProof/>
                <w:webHidden/>
              </w:rPr>
              <w:fldChar w:fldCharType="separate"/>
            </w:r>
            <w:r w:rsidR="001B768E">
              <w:rPr>
                <w:noProof/>
                <w:webHidden/>
              </w:rPr>
              <w:t>19</w:t>
            </w:r>
            <w:r w:rsidR="001101CD">
              <w:rPr>
                <w:noProof/>
                <w:webHidden/>
              </w:rPr>
              <w:fldChar w:fldCharType="end"/>
            </w:r>
          </w:hyperlink>
        </w:p>
        <w:p w14:paraId="27B4998A" w14:textId="279EC574" w:rsidR="001101CD" w:rsidRDefault="001101CD">
          <w:r>
            <w:rPr>
              <w:b/>
              <w:bCs/>
              <w:lang w:val="fr-FR"/>
            </w:rPr>
            <w:lastRenderedPageBreak/>
            <w:fldChar w:fldCharType="end"/>
          </w:r>
        </w:p>
      </w:sdtContent>
    </w:sdt>
    <w:p w14:paraId="42EA292D" w14:textId="4DF5A449" w:rsidR="009907B5" w:rsidRDefault="009907B5" w:rsidP="001101CD">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p>
    <w:p w14:paraId="2C3A8AE6" w14:textId="2EE885C9" w:rsidR="00742484" w:rsidRDefault="00A65F0B">
      <w:r>
        <w:rPr>
          <w:rFonts w:cs="Arial"/>
          <w:i/>
          <w:iCs/>
          <w:caps/>
          <w:sz w:val="22"/>
          <w:szCs w:val="22"/>
        </w:rPr>
        <w:fldChar w:fldCharType="end"/>
      </w:r>
    </w:p>
    <w:p w14:paraId="5CEF7471" w14:textId="77777777" w:rsidR="00D160DD" w:rsidRDefault="007F30AE" w:rsidP="008E53F9">
      <w:pPr>
        <w:pStyle w:val="Titre1"/>
      </w:pPr>
      <w:bookmarkStart w:id="0" w:name="_Toc532179955"/>
      <w:bookmarkStart w:id="1" w:name="_Toc165969637"/>
      <w:bookmarkStart w:id="2" w:name="_Toc164007793"/>
      <w:bookmarkStart w:id="3" w:name="_Toc165989638"/>
      <w:r w:rsidRPr="00932149">
        <w:t>Spécifications</w:t>
      </w:r>
      <w:bookmarkEnd w:id="0"/>
      <w:bookmarkEnd w:id="1"/>
      <w:bookmarkEnd w:id="2"/>
      <w:bookmarkEnd w:id="3"/>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4" w:name="_Toc164007794"/>
      <w:bookmarkStart w:id="5" w:name="_Toc165989639"/>
      <w:bookmarkStart w:id="6" w:name="_Toc532179969"/>
      <w:bookmarkStart w:id="7" w:name="_Toc165969639"/>
      <w:r>
        <w:t>T</w:t>
      </w:r>
      <w:r w:rsidR="00902523">
        <w:t>itr</w:t>
      </w:r>
      <w:r w:rsidR="0015167D">
        <w:t>e</w:t>
      </w:r>
      <w:bookmarkEnd w:id="4"/>
      <w:bookmarkEnd w:id="5"/>
    </w:p>
    <w:p w14:paraId="3F6CC769" w14:textId="77777777" w:rsidR="0015167D" w:rsidRPr="0015167D" w:rsidRDefault="0015167D" w:rsidP="0015167D">
      <w:pPr>
        <w:pStyle w:val="Retraitcorpsdetexte"/>
      </w:pPr>
    </w:p>
    <w:p w14:paraId="4B2AEE52" w14:textId="4694E6FB" w:rsidR="00F664DF" w:rsidRPr="009B192C" w:rsidRDefault="008B2FAE" w:rsidP="009B192C">
      <w:pPr>
        <w:pStyle w:val="Paragraphedeliste"/>
        <w:ind w:left="2136"/>
        <w:jc w:val="center"/>
        <w:rPr>
          <w:b/>
          <w:bCs/>
          <w:sz w:val="32"/>
          <w:szCs w:val="32"/>
          <w:u w:val="single"/>
        </w:rPr>
      </w:pPr>
      <w:r w:rsidRPr="009B192C">
        <w:rPr>
          <w:b/>
          <w:bCs/>
          <w:sz w:val="32"/>
          <w:szCs w:val="32"/>
          <w:u w:val="single"/>
        </w:rPr>
        <w:t>Bâtiment X – Vennes</w:t>
      </w:r>
    </w:p>
    <w:p w14:paraId="48C0474E" w14:textId="77777777" w:rsidR="00025101" w:rsidRPr="009B192C" w:rsidRDefault="00025101" w:rsidP="009B192C">
      <w:pPr>
        <w:pStyle w:val="Paragraphedeliste"/>
        <w:ind w:left="2136"/>
      </w:pPr>
    </w:p>
    <w:p w14:paraId="53E430D5" w14:textId="074E1E89" w:rsidR="008B2FAE" w:rsidRPr="009B192C" w:rsidRDefault="008B2FAE" w:rsidP="009B192C">
      <w:pPr>
        <w:pStyle w:val="Paragraphedeliste"/>
        <w:ind w:left="2136"/>
        <w:jc w:val="center"/>
      </w:pPr>
      <w:r w:rsidRPr="009B192C">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8" w:name="_Toc164007795"/>
      <w:bookmarkStart w:id="9" w:name="_Toc165989640"/>
      <w:r>
        <w:t>Description</w:t>
      </w:r>
      <w:bookmarkEnd w:id="8"/>
      <w:bookmarkEnd w:id="9"/>
    </w:p>
    <w:p w14:paraId="516142CB" w14:textId="77777777" w:rsidR="0015167D" w:rsidRPr="0015167D" w:rsidRDefault="0015167D" w:rsidP="009B192C">
      <w:pPr>
        <w:pStyle w:val="Retraitcorpsdetexte"/>
        <w:ind w:left="2124"/>
      </w:pPr>
    </w:p>
    <w:p w14:paraId="20F58154" w14:textId="34BC6C1B" w:rsidR="007B5262" w:rsidRPr="009B192C" w:rsidRDefault="007B5262" w:rsidP="009B192C">
      <w:pPr>
        <w:ind w:left="990"/>
      </w:pPr>
      <w:r w:rsidRPr="009B192C">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10" w:name="_Toc164007796"/>
      <w:bookmarkStart w:id="11" w:name="_Toc165989641"/>
      <w:r>
        <w:t>Matériel et logiciels à disposition</w:t>
      </w:r>
      <w:bookmarkEnd w:id="10"/>
      <w:bookmarkEnd w:id="11"/>
    </w:p>
    <w:p w14:paraId="5CB6B017" w14:textId="77777777" w:rsidR="0015167D" w:rsidRPr="009B192C" w:rsidRDefault="0015167D" w:rsidP="0015167D">
      <w:pPr>
        <w:pStyle w:val="Retraitcorpsdetexte"/>
        <w:rPr>
          <w:color w:val="000000" w:themeColor="text1"/>
        </w:rPr>
      </w:pPr>
    </w:p>
    <w:p w14:paraId="678E5691" w14:textId="2861C5CE" w:rsidR="0015167D"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GitHub</w:t>
      </w:r>
    </w:p>
    <w:p w14:paraId="550EC935" w14:textId="68DC45F9"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SweetHome3D</w:t>
      </w:r>
    </w:p>
    <w:p w14:paraId="5C6E131A" w14:textId="25E6FE68"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IceTools</w:t>
      </w:r>
    </w:p>
    <w:p w14:paraId="78B43F01" w14:textId="3427694A"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IceScrum</w:t>
      </w:r>
    </w:p>
    <w:p w14:paraId="014A75D1" w14:textId="00D4143B" w:rsidR="00A66D32" w:rsidRPr="009B192C" w:rsidRDefault="00A66D32" w:rsidP="00A66D32">
      <w:pPr>
        <w:pStyle w:val="Informations"/>
        <w:numPr>
          <w:ilvl w:val="0"/>
          <w:numId w:val="9"/>
        </w:numPr>
        <w:rPr>
          <w:color w:val="000000" w:themeColor="text1"/>
          <w:sz w:val="20"/>
          <w:szCs w:val="24"/>
        </w:rPr>
      </w:pPr>
      <w:r w:rsidRPr="009B192C">
        <w:rPr>
          <w:color w:val="000000" w:themeColor="text1"/>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12" w:name="_Toc164007797"/>
      <w:bookmarkStart w:id="13" w:name="_Toc165989642"/>
      <w:r>
        <w:t>P</w:t>
      </w:r>
      <w:r w:rsidR="00902523">
        <w:t>rérequis</w:t>
      </w:r>
      <w:bookmarkEnd w:id="12"/>
      <w:bookmarkEnd w:id="13"/>
    </w:p>
    <w:p w14:paraId="791FBFF3" w14:textId="77777777" w:rsidR="0015167D" w:rsidRPr="0015167D" w:rsidRDefault="0015167D" w:rsidP="0015167D">
      <w:pPr>
        <w:pStyle w:val="Retraitcorpsdetexte"/>
      </w:pPr>
    </w:p>
    <w:p w14:paraId="1C8562BC" w14:textId="77777777" w:rsidR="008B5038" w:rsidRPr="008B5038" w:rsidRDefault="008B5038" w:rsidP="008B5038">
      <w:pPr>
        <w:ind w:left="990"/>
      </w:pPr>
      <w:r w:rsidRPr="008B5038">
        <w:t>Pour un projet de gestion de projet d’une construction de bâtiment, je pense qu’il faut au moins être capable de :</w:t>
      </w:r>
    </w:p>
    <w:p w14:paraId="44299259" w14:textId="77777777" w:rsidR="008B5038" w:rsidRPr="008B5038" w:rsidRDefault="008B5038" w:rsidP="008B5038">
      <w:pPr>
        <w:ind w:left="990"/>
      </w:pPr>
    </w:p>
    <w:p w14:paraId="09E04830" w14:textId="77777777" w:rsidR="008B5038" w:rsidRPr="008B5038" w:rsidRDefault="008B5038" w:rsidP="008B5038">
      <w:pPr>
        <w:pStyle w:val="Paragraphedeliste"/>
        <w:numPr>
          <w:ilvl w:val="0"/>
          <w:numId w:val="32"/>
        </w:numPr>
      </w:pPr>
      <w:r w:rsidRPr="008B5038">
        <w:t>Savoir travailler en équipe et éviter les conflits</w:t>
      </w:r>
    </w:p>
    <w:p w14:paraId="7C3E0378" w14:textId="77777777" w:rsidR="008B5038" w:rsidRPr="008B5038" w:rsidRDefault="008B5038" w:rsidP="008B5038">
      <w:pPr>
        <w:pStyle w:val="Paragraphedeliste"/>
        <w:numPr>
          <w:ilvl w:val="0"/>
          <w:numId w:val="32"/>
        </w:numPr>
      </w:pPr>
      <w:r w:rsidRPr="008B5038">
        <w:t>Être capable de répartir le travail dans l’équipe</w:t>
      </w:r>
    </w:p>
    <w:p w14:paraId="72180EF9" w14:textId="77777777" w:rsidR="008B5038" w:rsidRPr="008B5038" w:rsidRDefault="008B5038" w:rsidP="008B5038">
      <w:pPr>
        <w:pStyle w:val="Paragraphedeliste"/>
        <w:numPr>
          <w:ilvl w:val="0"/>
          <w:numId w:val="32"/>
        </w:numPr>
      </w:pPr>
      <w:r w:rsidRPr="008B5038">
        <w:t>Être écologique</w:t>
      </w:r>
    </w:p>
    <w:p w14:paraId="20035461" w14:textId="77777777" w:rsidR="008B5038" w:rsidRPr="008B5038" w:rsidRDefault="008B5038" w:rsidP="008B5038">
      <w:pPr>
        <w:pStyle w:val="Paragraphedeliste"/>
        <w:numPr>
          <w:ilvl w:val="0"/>
          <w:numId w:val="32"/>
        </w:numPr>
      </w:pPr>
      <w:r w:rsidRPr="008B5038">
        <w:t>Pouvoir construire une pièce ou un bâtiment par soi-même dans SweetHome3d</w:t>
      </w:r>
    </w:p>
    <w:p w14:paraId="3AC8D2B3" w14:textId="77777777" w:rsidR="008B5038" w:rsidRPr="008B5038" w:rsidRDefault="008B5038" w:rsidP="008B5038">
      <w:pPr>
        <w:pStyle w:val="Paragraphedeliste"/>
        <w:numPr>
          <w:ilvl w:val="0"/>
          <w:numId w:val="32"/>
        </w:numPr>
      </w:pPr>
      <w:r w:rsidRPr="008B5038">
        <w:t>Être indépendant</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14" w:name="_Toc164007798"/>
      <w:bookmarkStart w:id="15" w:name="_Toc165989643"/>
      <w:r>
        <w:t>Cahier des charges</w:t>
      </w:r>
      <w:bookmarkEnd w:id="14"/>
      <w:bookmarkEnd w:id="15"/>
    </w:p>
    <w:p w14:paraId="7C02BA54" w14:textId="77777777" w:rsidR="00D160DD" w:rsidRDefault="00EE16F0" w:rsidP="00AA4393">
      <w:pPr>
        <w:pStyle w:val="Titre3"/>
      </w:pPr>
      <w:bookmarkStart w:id="16" w:name="_Toc164007799"/>
      <w:bookmarkStart w:id="17" w:name="_Toc165989644"/>
      <w:r w:rsidRPr="00EE16F0">
        <w:t>Objectifs et portée du projet</w:t>
      </w:r>
      <w:bookmarkEnd w:id="16"/>
      <w:bookmarkEnd w:id="17"/>
    </w:p>
    <w:p w14:paraId="64FA8C9A" w14:textId="77777777" w:rsidR="00655525" w:rsidRPr="00914360" w:rsidRDefault="00655525" w:rsidP="00655525">
      <w:pPr>
        <w:pStyle w:val="Retraitcorpsdetexte3"/>
        <w:rPr>
          <w:color w:val="1F497D" w:themeColor="text2"/>
          <w:szCs w:val="24"/>
        </w:rPr>
      </w:pPr>
    </w:p>
    <w:p w14:paraId="03CE166B" w14:textId="2DB924F8" w:rsidR="0015167D" w:rsidRPr="00920F4E" w:rsidRDefault="00655525" w:rsidP="001575A9">
      <w:pPr>
        <w:ind w:left="990"/>
      </w:pPr>
      <w:r w:rsidRPr="00655525">
        <w:lastRenderedPageBreak/>
        <w:t>L’objectif de ce projet, est de nous préparer et mieux comprendre la gestion de projet. Le but est de faire un bâtiment où on va ensuite fusionner toutes les pièces que l’équipe a créé.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8" w:name="_Toc164007800"/>
      <w:bookmarkStart w:id="19" w:name="_Toc165989645"/>
      <w:r w:rsidRPr="00EE16F0">
        <w:t xml:space="preserve">Caractéristiques des utilisateurs et </w:t>
      </w:r>
      <w:r>
        <w:t>impacts</w:t>
      </w:r>
      <w:bookmarkEnd w:id="18"/>
      <w:bookmarkEnd w:id="19"/>
    </w:p>
    <w:p w14:paraId="6347C5B9" w14:textId="657EA15C" w:rsidR="00454A1D" w:rsidRPr="00F664DF" w:rsidRDefault="00007D8F" w:rsidP="008B5038">
      <w:pPr>
        <w:ind w:left="1814"/>
      </w:pPr>
      <w:r w:rsidRPr="00007D8F">
        <w:t xml:space="preserve">Les utilisateurs pour ce bâtiment seront ceux qui auront besoin de créer un nouveau bâtiment </w:t>
      </w:r>
      <w:r w:rsidR="008B5038">
        <w:t>à</w:t>
      </w:r>
      <w:r w:rsidRPr="00007D8F">
        <w:t xml:space="preserve"> Vennes.</w:t>
      </w:r>
    </w:p>
    <w:p w14:paraId="537938CD" w14:textId="77777777" w:rsidR="00753A51" w:rsidRDefault="00542CE3" w:rsidP="006E2CE8">
      <w:pPr>
        <w:pStyle w:val="Titre3"/>
      </w:pPr>
      <w:bookmarkStart w:id="20" w:name="_Toc164007801"/>
      <w:bookmarkStart w:id="21" w:name="_Toc165989646"/>
      <w:r w:rsidRPr="00EE16F0">
        <w:t>Fonctionnalités requises (du point de vue de l’utilisateur)</w:t>
      </w:r>
      <w:bookmarkEnd w:id="20"/>
      <w:bookmarkEnd w:id="21"/>
    </w:p>
    <w:p w14:paraId="401D5D6B" w14:textId="77777777" w:rsidR="00007D8F" w:rsidRDefault="00007D8F" w:rsidP="008B5038">
      <w:pPr>
        <w:ind w:left="990"/>
      </w:pPr>
      <w:r>
        <w:t>Il n’y a pas forcément de fonctionnalités requises, le bâtiment qui sera construit est simplement un bâtiment en 3D, qui peut servir en tant qu’un croquis, ou une inspiration pour un nouveau bâtiment au site de Vennes.</w:t>
      </w:r>
    </w:p>
    <w:p w14:paraId="574A5972" w14:textId="32CC1217" w:rsidR="0015167D" w:rsidRPr="00F664DF" w:rsidRDefault="00007D8F" w:rsidP="001575A9">
      <w:pPr>
        <w:ind w:left="990"/>
      </w:pPr>
      <w:r>
        <w:t>On utilise un bâtiment en 3d de SweetHome3D pour simuler une construction de                             bâtiment.</w:t>
      </w:r>
    </w:p>
    <w:p w14:paraId="3E3F9859" w14:textId="3C818C27" w:rsidR="00F664DF" w:rsidRDefault="00753A51" w:rsidP="00C27992">
      <w:pPr>
        <w:pStyle w:val="Titre3"/>
      </w:pPr>
      <w:bookmarkStart w:id="22" w:name="_Toc164007802"/>
      <w:bookmarkStart w:id="23" w:name="_Toc165989647"/>
      <w:r w:rsidRPr="00EE16F0">
        <w:t>Contraintes</w:t>
      </w:r>
      <w:bookmarkEnd w:id="22"/>
      <w:bookmarkEnd w:id="23"/>
    </w:p>
    <w:p w14:paraId="67ACCFE5" w14:textId="77777777" w:rsidR="008B5038" w:rsidRPr="008B5038" w:rsidRDefault="008B5038" w:rsidP="008B5038">
      <w:pPr>
        <w:ind w:left="990"/>
      </w:pPr>
      <w:bookmarkStart w:id="24" w:name="_Toc164007803"/>
      <w:bookmarkStart w:id="25" w:name="_Toc165989648"/>
      <w:r w:rsidRPr="008B5038">
        <w:t>Chaque semaine, on est obligé de faire une livraison de ce rapport en PDF, une différence entre ce rapport et le rapport de la semaine passée (Rapport – diff) et un PDF du journal de travail ainsi que les constructions.</w:t>
      </w:r>
    </w:p>
    <w:p w14:paraId="6BB07123" w14:textId="77777777" w:rsidR="008B5038" w:rsidRPr="008B5038" w:rsidRDefault="008B5038" w:rsidP="008B5038">
      <w:pPr>
        <w:ind w:left="990"/>
      </w:pPr>
      <w:r w:rsidRPr="008B5038">
        <w:t>Au début du projet, on devait faire des Releases sur GitHub, mais maintenant il est à notre choix.</w:t>
      </w:r>
    </w:p>
    <w:p w14:paraId="6AF12999" w14:textId="77777777" w:rsidR="008B5038" w:rsidRPr="008B5038" w:rsidRDefault="008B5038" w:rsidP="008B5038">
      <w:pPr>
        <w:ind w:left="990"/>
      </w:pPr>
      <w:r w:rsidRPr="008B5038">
        <w:t>Pour la sécurité, toute est enregistré localement et sur GitHub, donc il n’y a pas besoin de faire une 2ème copie quelque part d’autre.</w:t>
      </w:r>
    </w:p>
    <w:p w14:paraId="40D5C359" w14:textId="77777777" w:rsidR="008B5038" w:rsidRDefault="008B5038" w:rsidP="008B5038">
      <w:pPr>
        <w:ind w:left="990"/>
      </w:pPr>
      <w:r w:rsidRPr="008B5038">
        <w:t>Pour les constructions, on n’a pas le choix mais d’utiliser SweetHome3d.</w:t>
      </w:r>
    </w:p>
    <w:p w14:paraId="2CCDC1ED" w14:textId="77777777" w:rsidR="008B5038" w:rsidRPr="008B5038" w:rsidRDefault="008B5038" w:rsidP="008B5038">
      <w:pPr>
        <w:ind w:left="990"/>
      </w:pPr>
    </w:p>
    <w:p w14:paraId="36BD9F4D" w14:textId="580C0289" w:rsidR="008B5038" w:rsidRPr="008B5038" w:rsidRDefault="00D95D32" w:rsidP="001575A9">
      <w:pPr>
        <w:pStyle w:val="Titre2"/>
      </w:pPr>
      <w:r>
        <w:t>Livrables</w:t>
      </w:r>
      <w:bookmarkEnd w:id="24"/>
      <w:bookmarkEnd w:id="25"/>
    </w:p>
    <w:p w14:paraId="1E8B7F0C" w14:textId="77777777" w:rsidR="008B06E9" w:rsidRPr="008B06E9" w:rsidRDefault="008B06E9" w:rsidP="008B06E9">
      <w:pPr>
        <w:ind w:left="1416"/>
        <w:rPr>
          <w:b/>
          <w:bCs/>
          <w:sz w:val="28"/>
          <w:szCs w:val="28"/>
          <w:u w:val="single"/>
        </w:rPr>
      </w:pPr>
      <w:r w:rsidRPr="008B06E9">
        <w:rPr>
          <w:b/>
          <w:bCs/>
          <w:sz w:val="28"/>
          <w:szCs w:val="28"/>
          <w:u w:val="single"/>
        </w:rPr>
        <w:t>Les livrables seront :</w:t>
      </w:r>
    </w:p>
    <w:p w14:paraId="68959EB6" w14:textId="77777777" w:rsidR="008B06E9" w:rsidRPr="008B06E9" w:rsidRDefault="008B06E9" w:rsidP="008B06E9">
      <w:pPr>
        <w:pStyle w:val="Paragraphedeliste"/>
        <w:numPr>
          <w:ilvl w:val="0"/>
          <w:numId w:val="18"/>
        </w:numPr>
      </w:pPr>
      <w:r w:rsidRPr="008B06E9">
        <w:t>Les constructions .sh3d</w:t>
      </w:r>
    </w:p>
    <w:p w14:paraId="4EF6A487" w14:textId="77777777" w:rsidR="008B06E9" w:rsidRPr="008B06E9" w:rsidRDefault="008B06E9" w:rsidP="008B06E9">
      <w:pPr>
        <w:pStyle w:val="Paragraphedeliste"/>
        <w:numPr>
          <w:ilvl w:val="0"/>
          <w:numId w:val="18"/>
        </w:numPr>
      </w:pPr>
      <w:r w:rsidRPr="008B06E9">
        <w:t>La comparaison du rapport à celui de la semaine dernière en PDF</w:t>
      </w:r>
    </w:p>
    <w:p w14:paraId="6712A4E9" w14:textId="77777777" w:rsidR="008B06E9" w:rsidRPr="008B06E9" w:rsidRDefault="008B06E9" w:rsidP="008B06E9">
      <w:pPr>
        <w:pStyle w:val="Paragraphedeliste"/>
        <w:numPr>
          <w:ilvl w:val="0"/>
          <w:numId w:val="18"/>
        </w:numPr>
      </w:pPr>
      <w:r w:rsidRPr="008B06E9">
        <w:t>Le rapport à jour en PDF</w:t>
      </w:r>
    </w:p>
    <w:p w14:paraId="514D5EA0" w14:textId="77777777" w:rsidR="008B06E9" w:rsidRPr="008B06E9" w:rsidRDefault="008B06E9" w:rsidP="008B06E9">
      <w:pPr>
        <w:pStyle w:val="Paragraphedeliste"/>
        <w:numPr>
          <w:ilvl w:val="0"/>
          <w:numId w:val="18"/>
        </w:numPr>
      </w:pPr>
      <w:r w:rsidRPr="008B06E9">
        <w:t>Le journal de travail en PDF</w:t>
      </w:r>
    </w:p>
    <w:p w14:paraId="2034141E" w14:textId="77777777" w:rsidR="008B06E9" w:rsidRPr="008B06E9" w:rsidRDefault="008B06E9" w:rsidP="008B06E9">
      <w:pPr>
        <w:pStyle w:val="Paragraphedeliste"/>
        <w:numPr>
          <w:ilvl w:val="0"/>
          <w:numId w:val="18"/>
        </w:numPr>
      </w:pPr>
      <w:r w:rsidRPr="008B06E9">
        <w:t>Un fichier .txt</w:t>
      </w:r>
    </w:p>
    <w:p w14:paraId="08F47D45" w14:textId="77777777" w:rsidR="008B06E9" w:rsidRPr="008B06E9" w:rsidRDefault="008B06E9" w:rsidP="008B06E9">
      <w:pPr>
        <w:ind w:left="1416"/>
      </w:pPr>
      <w:r w:rsidRPr="008B06E9">
        <w:t> </w:t>
      </w:r>
    </w:p>
    <w:p w14:paraId="21593172" w14:textId="77777777" w:rsidR="00F41F2D" w:rsidRPr="00F41F2D" w:rsidRDefault="00F41F2D" w:rsidP="00F41F2D">
      <w:pPr>
        <w:pStyle w:val="Paragraphedeliste"/>
        <w:numPr>
          <w:ilvl w:val="0"/>
          <w:numId w:val="21"/>
        </w:numPr>
      </w:pPr>
      <w:r w:rsidRPr="00F41F2D">
        <w:t>L’emplacement des fichiers PDF sera dans GitHub, dans la release de la semaine concernée dans le dossier Personnel &gt; Livrables et il y aura un fichier .txt avec le nom qui indique où le fichier des Constructions se trouve.</w:t>
      </w:r>
    </w:p>
    <w:p w14:paraId="75CAA792" w14:textId="77777777" w:rsidR="00F41F2D" w:rsidRPr="00F41F2D" w:rsidRDefault="00F41F2D" w:rsidP="00F41F2D">
      <w:pPr>
        <w:pStyle w:val="Paragraphedeliste"/>
        <w:numPr>
          <w:ilvl w:val="0"/>
          <w:numId w:val="21"/>
        </w:numPr>
      </w:pPr>
      <w:r w:rsidRPr="00F41F2D">
        <w:t>Les constructions seront mises dans le répertoire XCL-306 &gt; KAMION &gt; Constructions, sur Teams.</w:t>
      </w:r>
    </w:p>
    <w:p w14:paraId="7A8B7EFA" w14:textId="77777777" w:rsidR="00F41F2D" w:rsidRPr="00F41F2D" w:rsidRDefault="00F41F2D" w:rsidP="00F41F2D">
      <w:pPr>
        <w:pStyle w:val="Paragraphedeliste"/>
        <w:numPr>
          <w:ilvl w:val="0"/>
          <w:numId w:val="21"/>
        </w:numPr>
      </w:pPr>
      <w:r w:rsidRPr="00F41F2D">
        <w:t>Un message Teams sera envoyé pour notifier que la livraison a été faite.</w:t>
      </w:r>
    </w:p>
    <w:p w14:paraId="54932F3C" w14:textId="77777777" w:rsidR="00F41F2D" w:rsidRPr="00F41F2D" w:rsidRDefault="00F41F2D" w:rsidP="00F41F2D">
      <w:pPr>
        <w:pStyle w:val="Paragraphedeliste"/>
        <w:numPr>
          <w:ilvl w:val="0"/>
          <w:numId w:val="21"/>
        </w:numPr>
      </w:pPr>
      <w:r w:rsidRPr="00F41F2D">
        <w:t>Pour la confirmation de la réception, il faut répondre sur Teams pour qu’on sache si vous aviez reçu les Livrables.</w:t>
      </w:r>
    </w:p>
    <w:p w14:paraId="0646801D" w14:textId="37338D95" w:rsidR="00E07F66" w:rsidRDefault="00F41F2D" w:rsidP="001575A9">
      <w:pPr>
        <w:pStyle w:val="Paragraphedeliste"/>
        <w:numPr>
          <w:ilvl w:val="0"/>
          <w:numId w:val="21"/>
        </w:numPr>
      </w:pPr>
      <w:r w:rsidRPr="00F41F2D">
        <w:t>L’intégration se trouvera sur Teams XCL-306 &gt; KAMION &gt; Intégration</w:t>
      </w:r>
    </w:p>
    <w:p w14:paraId="59AD9839" w14:textId="77777777" w:rsidR="007F30AE" w:rsidRDefault="007F30AE" w:rsidP="008E53F9">
      <w:pPr>
        <w:pStyle w:val="Titre1"/>
      </w:pPr>
      <w:bookmarkStart w:id="26" w:name="_Toc164007804"/>
      <w:bookmarkStart w:id="27" w:name="_Toc165989649"/>
      <w:r w:rsidRPr="007F30AE">
        <w:t>Planification</w:t>
      </w:r>
      <w:bookmarkEnd w:id="6"/>
      <w:bookmarkEnd w:id="7"/>
      <w:r w:rsidR="008E53F9">
        <w:t xml:space="preserve"> Initiale</w:t>
      </w:r>
      <w:bookmarkEnd w:id="26"/>
      <w:bookmarkEnd w:id="27"/>
    </w:p>
    <w:p w14:paraId="4A463B14" w14:textId="0726D27E" w:rsidR="009B192C" w:rsidRDefault="009B192C" w:rsidP="009B192C">
      <w:pPr>
        <w:pStyle w:val="Corpsdetexte"/>
      </w:pPr>
      <w:r>
        <w:t>18 mars – 31 mai</w:t>
      </w:r>
    </w:p>
    <w:p w14:paraId="1C7431EE" w14:textId="567F68B5" w:rsidR="009B192C" w:rsidRDefault="009B192C" w:rsidP="009B192C">
      <w:pPr>
        <w:pStyle w:val="Corpsdetexte"/>
        <w:numPr>
          <w:ilvl w:val="0"/>
          <w:numId w:val="26"/>
        </w:numPr>
      </w:pPr>
      <w:r>
        <w:t>Le projet commence le 18 mars.</w:t>
      </w:r>
    </w:p>
    <w:p w14:paraId="1A96C4B5" w14:textId="101D7E35" w:rsidR="009B192C" w:rsidRDefault="009B192C" w:rsidP="009B192C">
      <w:pPr>
        <w:pStyle w:val="Corpsdetexte"/>
        <w:numPr>
          <w:ilvl w:val="0"/>
          <w:numId w:val="26"/>
        </w:numPr>
      </w:pPr>
      <w:r>
        <w:t>Le projet fini le 31 mai.</w:t>
      </w:r>
    </w:p>
    <w:p w14:paraId="2CBE3E63" w14:textId="19B35805" w:rsidR="009B192C" w:rsidRDefault="00006914" w:rsidP="009B192C">
      <w:pPr>
        <w:pStyle w:val="Corpsdetexte"/>
        <w:numPr>
          <w:ilvl w:val="0"/>
          <w:numId w:val="26"/>
        </w:numPr>
      </w:pPr>
      <w:r>
        <w:t>Ascension : 9-10 mai</w:t>
      </w:r>
    </w:p>
    <w:p w14:paraId="2F10C8AC" w14:textId="192AC3B8" w:rsidR="00006914" w:rsidRDefault="00006914" w:rsidP="009B192C">
      <w:pPr>
        <w:pStyle w:val="Corpsdetexte"/>
        <w:numPr>
          <w:ilvl w:val="0"/>
          <w:numId w:val="26"/>
        </w:numPr>
      </w:pPr>
      <w:r>
        <w:t>Lundi de pentecôte : 20 mai</w:t>
      </w:r>
    </w:p>
    <w:p w14:paraId="78C33DA6" w14:textId="7367667B" w:rsidR="009B192C" w:rsidRDefault="009B192C" w:rsidP="009B192C">
      <w:pPr>
        <w:pStyle w:val="Corpsdetexte"/>
        <w:numPr>
          <w:ilvl w:val="0"/>
          <w:numId w:val="26"/>
        </w:numPr>
      </w:pPr>
      <w:r>
        <w:lastRenderedPageBreak/>
        <w:t>Durée du projet : 36 périodes</w:t>
      </w:r>
    </w:p>
    <w:p w14:paraId="1A757AF4" w14:textId="3AA045AF" w:rsidR="009B192C" w:rsidRDefault="009B192C" w:rsidP="009B192C">
      <w:pPr>
        <w:pStyle w:val="Corpsdetexte"/>
        <w:numPr>
          <w:ilvl w:val="0"/>
          <w:numId w:val="26"/>
        </w:numPr>
      </w:pPr>
      <w:r>
        <w:t xml:space="preserve">Périodes par semaine : 4 </w:t>
      </w:r>
    </w:p>
    <w:p w14:paraId="19DDD33A" w14:textId="77777777" w:rsidR="00006914" w:rsidRPr="00006914" w:rsidRDefault="00006914" w:rsidP="00006914">
      <w:pPr>
        <w:ind w:left="1416"/>
        <w:rPr>
          <w:b/>
          <w:bCs/>
          <w:sz w:val="28"/>
          <w:szCs w:val="28"/>
          <w:u w:val="single"/>
        </w:rPr>
      </w:pPr>
      <w:r w:rsidRPr="00006914">
        <w:rPr>
          <w:b/>
          <w:bCs/>
          <w:sz w:val="28"/>
          <w:szCs w:val="28"/>
          <w:u w:val="single"/>
        </w:rPr>
        <w:t>Sprint 2 :</w:t>
      </w:r>
    </w:p>
    <w:p w14:paraId="6DFD2432" w14:textId="77777777" w:rsidR="00006914" w:rsidRPr="00006914" w:rsidRDefault="00006914" w:rsidP="00006914">
      <w:pPr>
        <w:pStyle w:val="Corpsdetexte"/>
      </w:pPr>
      <w:r w:rsidRPr="00006914">
        <w:t> </w:t>
      </w:r>
    </w:p>
    <w:p w14:paraId="236280FC" w14:textId="77777777" w:rsidR="00006914" w:rsidRPr="00006914" w:rsidRDefault="00006914" w:rsidP="00006914">
      <w:pPr>
        <w:pStyle w:val="Corpsdetexte"/>
        <w:ind w:left="1416"/>
      </w:pPr>
      <w:r w:rsidRPr="00006914">
        <w:t>29 avril – 3 mai</w:t>
      </w:r>
    </w:p>
    <w:p w14:paraId="14FB0FE7" w14:textId="77777777" w:rsidR="00006914" w:rsidRPr="00006914" w:rsidRDefault="00006914" w:rsidP="00006914">
      <w:pPr>
        <w:pStyle w:val="Corpsdetexte"/>
        <w:ind w:left="1416"/>
      </w:pPr>
      <w:r w:rsidRPr="00006914">
        <w:t>Le sprint review a été fait le 30 avril 2024, à 15h50</w:t>
      </w:r>
    </w:p>
    <w:p w14:paraId="7E9DC7E9" w14:textId="77777777" w:rsidR="00006914" w:rsidRPr="00006914" w:rsidRDefault="00006914" w:rsidP="00006914">
      <w:pPr>
        <w:pStyle w:val="Corpsdetexte"/>
      </w:pPr>
      <w:r w:rsidRPr="00006914">
        <w:t> </w:t>
      </w:r>
    </w:p>
    <w:p w14:paraId="060B424A" w14:textId="02689780" w:rsidR="00006914" w:rsidRPr="00006914" w:rsidRDefault="00006914" w:rsidP="00006914">
      <w:pPr>
        <w:ind w:left="1416"/>
      </w:pPr>
      <w:r w:rsidRPr="00006914">
        <w:t> </w:t>
      </w:r>
      <w:r w:rsidRPr="00006914">
        <w:rPr>
          <w:b/>
          <w:bCs/>
          <w:sz w:val="28"/>
          <w:szCs w:val="28"/>
          <w:u w:val="single"/>
        </w:rPr>
        <w:t>Sprin</w:t>
      </w:r>
      <w:r w:rsidR="00655525">
        <w:rPr>
          <w:b/>
          <w:bCs/>
          <w:sz w:val="28"/>
          <w:szCs w:val="28"/>
          <w:u w:val="single"/>
        </w:rPr>
        <w:t>t</w:t>
      </w:r>
      <w:r w:rsidRPr="00006914">
        <w:rPr>
          <w:b/>
          <w:bCs/>
          <w:sz w:val="28"/>
          <w:szCs w:val="28"/>
          <w:u w:val="single"/>
        </w:rPr>
        <w:t xml:space="preserve"> 3 :</w:t>
      </w:r>
    </w:p>
    <w:p w14:paraId="78FAC21C" w14:textId="77777777" w:rsidR="00006914" w:rsidRPr="00006914" w:rsidRDefault="00006914" w:rsidP="00006914">
      <w:pPr>
        <w:pStyle w:val="Corpsdetexte"/>
        <w:ind w:left="1416"/>
      </w:pPr>
      <w:r w:rsidRPr="00006914">
        <w:t>06 mai – 10 mai</w:t>
      </w:r>
    </w:p>
    <w:p w14:paraId="46F592F9" w14:textId="77777777" w:rsidR="00006914" w:rsidRDefault="00006914" w:rsidP="00006914">
      <w:pPr>
        <w:pStyle w:val="Corpsdetexte"/>
        <w:ind w:left="1416"/>
      </w:pPr>
      <w:r w:rsidRPr="00006914">
        <w:t>Le sprint review a été fait le 7 mai, à 16h00</w:t>
      </w:r>
    </w:p>
    <w:p w14:paraId="3807379D" w14:textId="77777777" w:rsidR="00655525" w:rsidRDefault="00655525" w:rsidP="00006914">
      <w:pPr>
        <w:pStyle w:val="Corpsdetexte"/>
        <w:ind w:left="1416"/>
      </w:pPr>
    </w:p>
    <w:p w14:paraId="7DA1F88C" w14:textId="47B29191" w:rsidR="00655525" w:rsidRPr="00006914" w:rsidRDefault="00655525" w:rsidP="00655525">
      <w:pPr>
        <w:ind w:left="1416"/>
      </w:pPr>
      <w:r w:rsidRPr="00006914">
        <w:t> </w:t>
      </w:r>
      <w:r w:rsidRPr="00006914">
        <w:rPr>
          <w:b/>
          <w:bCs/>
          <w:sz w:val="28"/>
          <w:szCs w:val="28"/>
          <w:u w:val="single"/>
        </w:rPr>
        <w:t>Sprin</w:t>
      </w:r>
      <w:r>
        <w:rPr>
          <w:b/>
          <w:bCs/>
          <w:sz w:val="28"/>
          <w:szCs w:val="28"/>
          <w:u w:val="single"/>
        </w:rPr>
        <w:t>t</w:t>
      </w:r>
      <w:r w:rsidRPr="00006914">
        <w:rPr>
          <w:b/>
          <w:bCs/>
          <w:sz w:val="28"/>
          <w:szCs w:val="28"/>
          <w:u w:val="single"/>
        </w:rPr>
        <w:t xml:space="preserve"> </w:t>
      </w:r>
      <w:r>
        <w:rPr>
          <w:b/>
          <w:bCs/>
          <w:sz w:val="28"/>
          <w:szCs w:val="28"/>
          <w:u w:val="single"/>
        </w:rPr>
        <w:t>4</w:t>
      </w:r>
      <w:r w:rsidRPr="00006914">
        <w:rPr>
          <w:b/>
          <w:bCs/>
          <w:sz w:val="28"/>
          <w:szCs w:val="28"/>
          <w:u w:val="single"/>
        </w:rPr>
        <w:t> :</w:t>
      </w:r>
    </w:p>
    <w:p w14:paraId="49C90A25" w14:textId="10BEDD6F" w:rsidR="00655525" w:rsidRPr="00006914" w:rsidRDefault="00655525" w:rsidP="00655525">
      <w:pPr>
        <w:pStyle w:val="Corpsdetexte"/>
        <w:ind w:left="1416"/>
      </w:pPr>
      <w:r>
        <w:t>13</w:t>
      </w:r>
      <w:r w:rsidRPr="00006914">
        <w:t xml:space="preserve"> mai – 1</w:t>
      </w:r>
      <w:r>
        <w:t>7</w:t>
      </w:r>
      <w:r w:rsidRPr="00006914">
        <w:t xml:space="preserve"> mai</w:t>
      </w:r>
    </w:p>
    <w:p w14:paraId="40970DE0" w14:textId="48F13315" w:rsidR="00655525" w:rsidRPr="00006914" w:rsidRDefault="00655525" w:rsidP="00655525">
      <w:pPr>
        <w:pStyle w:val="Corpsdetexte"/>
        <w:ind w:left="1416"/>
      </w:pPr>
      <w:r w:rsidRPr="00006914">
        <w:t xml:space="preserve">Le sprint review a été fait le </w:t>
      </w:r>
      <w:r>
        <w:t>13</w:t>
      </w:r>
      <w:r w:rsidRPr="00006914">
        <w:t xml:space="preserve"> mai, à 16h00</w:t>
      </w:r>
    </w:p>
    <w:p w14:paraId="73B5ABAE" w14:textId="77777777" w:rsidR="00F16ADE" w:rsidRDefault="00ED6F41" w:rsidP="00006914">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rsidP="00006914">
      <w:pPr>
        <w:pStyle w:val="Informations"/>
      </w:pPr>
      <w:r>
        <w:t>D</w:t>
      </w:r>
      <w:r w:rsidR="00505421" w:rsidRPr="00D160DD">
        <w:t>ate de début</w:t>
      </w:r>
    </w:p>
    <w:p w14:paraId="500360B6" w14:textId="77777777" w:rsidR="00F16ADE" w:rsidRDefault="00F16ADE" w:rsidP="00006914">
      <w:pPr>
        <w:pStyle w:val="Informations"/>
      </w:pPr>
      <w:r>
        <w:t>D</w:t>
      </w:r>
      <w:r w:rsidR="00505421" w:rsidRPr="00D160DD">
        <w:t>ate de fin</w:t>
      </w:r>
    </w:p>
    <w:p w14:paraId="2CA1F34B" w14:textId="77777777" w:rsidR="00F16ADE" w:rsidRDefault="00F16ADE" w:rsidP="00006914">
      <w:pPr>
        <w:pStyle w:val="Informations"/>
      </w:pPr>
      <w:r>
        <w:t>V</w:t>
      </w:r>
      <w:r w:rsidR="00505421" w:rsidRPr="00D160DD">
        <w:t>acances et congés</w:t>
      </w:r>
    </w:p>
    <w:p w14:paraId="5BFF6188" w14:textId="77777777" w:rsidR="00F16ADE" w:rsidRDefault="00F16ADE" w:rsidP="00006914">
      <w:pPr>
        <w:pStyle w:val="Informations"/>
      </w:pPr>
      <w:r>
        <w:t>Nombre d’heures par semaine dédiées au projet</w:t>
      </w:r>
    </w:p>
    <w:p w14:paraId="6F4D7DB6" w14:textId="77777777" w:rsidR="00D95D32" w:rsidRDefault="00D95D32" w:rsidP="00006914">
      <w:pPr>
        <w:pStyle w:val="Informations"/>
      </w:pPr>
      <w:r>
        <w:t>Nombre d’heures totale à disposition pour la réalisation du projet</w:t>
      </w:r>
    </w:p>
    <w:p w14:paraId="0ADCB11F" w14:textId="77777777" w:rsidR="00F16ADE" w:rsidRDefault="00F16ADE" w:rsidP="00006914">
      <w:pPr>
        <w:pStyle w:val="Informations"/>
      </w:pPr>
    </w:p>
    <w:p w14:paraId="4F83AB6E" w14:textId="77777777" w:rsidR="00F16ADE" w:rsidRDefault="00F16ADE" w:rsidP="00006914">
      <w:pPr>
        <w:pStyle w:val="Informations"/>
      </w:pPr>
      <w:r>
        <w:t>On propose ensuite une découpe en sprints. Pour chaque sprint, on spécifie :</w:t>
      </w:r>
    </w:p>
    <w:p w14:paraId="09548B82" w14:textId="77777777" w:rsidR="00F16ADE" w:rsidRDefault="00F16ADE" w:rsidP="00006914">
      <w:pPr>
        <w:pStyle w:val="Informations"/>
      </w:pPr>
      <w:r>
        <w:t>Le but du sprint</w:t>
      </w:r>
    </w:p>
    <w:p w14:paraId="0B78A6F6" w14:textId="77777777" w:rsidR="00F16ADE" w:rsidRDefault="00F16ADE" w:rsidP="00006914">
      <w:pPr>
        <w:pStyle w:val="Informations"/>
      </w:pPr>
      <w:r>
        <w:t>La date/heure de la sprint review</w:t>
      </w:r>
    </w:p>
    <w:p w14:paraId="2EA9EFB4" w14:textId="77777777" w:rsidR="00F16ADE" w:rsidRDefault="00F16ADE" w:rsidP="00F16ADE">
      <w:pPr>
        <w:pStyle w:val="Informations"/>
      </w:pPr>
    </w:p>
    <w:p w14:paraId="485D990B" w14:textId="77777777" w:rsidR="007F30AE" w:rsidRDefault="007F30AE" w:rsidP="008E53F9">
      <w:pPr>
        <w:pStyle w:val="Titre1"/>
      </w:pPr>
      <w:bookmarkStart w:id="28" w:name="_Toc532179957"/>
      <w:bookmarkStart w:id="29" w:name="_Toc165969641"/>
      <w:bookmarkStart w:id="30" w:name="_Toc164007805"/>
      <w:bookmarkStart w:id="31" w:name="_Toc165989650"/>
      <w:r w:rsidRPr="007F30AE">
        <w:t>Analyse</w:t>
      </w:r>
      <w:bookmarkEnd w:id="28"/>
      <w:bookmarkEnd w:id="29"/>
      <w:r w:rsidR="00446E95">
        <w:t xml:space="preserve"> fonctionnelle</w:t>
      </w:r>
      <w:bookmarkEnd w:id="30"/>
      <w:bookmarkEnd w:id="31"/>
    </w:p>
    <w:p w14:paraId="6479FB41" w14:textId="77777777" w:rsidR="00655525" w:rsidRDefault="00655525" w:rsidP="00655525">
      <w:pPr>
        <w:pStyle w:val="Titre3"/>
        <w:numPr>
          <w:ilvl w:val="0"/>
          <w:numId w:val="0"/>
        </w:numPr>
        <w:ind w:left="1814" w:hanging="680"/>
      </w:pPr>
      <w:bookmarkStart w:id="32" w:name="_Toc165989651"/>
      <w:r>
        <w:t>Un endroit pour manger sur le toit</w:t>
      </w:r>
      <w:bookmarkEnd w:id="32"/>
    </w:p>
    <w:p w14:paraId="36A8EA1E" w14:textId="38FA624D" w:rsidR="00655525" w:rsidRDefault="00655525" w:rsidP="00655525">
      <w:r>
        <w:t>(Auteur: Romain Denis)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5525" w14:paraId="3A54E5E9" w14:textId="77777777" w:rsidTr="00B02672">
        <w:tc>
          <w:tcPr>
            <w:tcW w:w="0" w:type="auto"/>
          </w:tcPr>
          <w:p w14:paraId="092A6442" w14:textId="77777777" w:rsidR="00655525" w:rsidRDefault="00655525" w:rsidP="00B02672">
            <w:r>
              <w:t>En tant que étudiant Je veux un endroit sur le toit Pour manger</w:t>
            </w:r>
          </w:p>
        </w:tc>
      </w:tr>
      <w:tr w:rsidR="00655525" w14:paraId="2AABE966" w14:textId="77777777" w:rsidTr="00B02672">
        <w:tc>
          <w:tcPr>
            <w:tcW w:w="0" w:type="auto"/>
          </w:tcPr>
          <w:p w14:paraId="6604DC61" w14:textId="77777777" w:rsidR="00655525" w:rsidRDefault="00655525" w:rsidP="00B0267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5"/>
              <w:gridCol w:w="7155"/>
            </w:tblGrid>
            <w:tr w:rsidR="00655525" w14:paraId="0865F319" w14:textId="77777777" w:rsidTr="00B02672">
              <w:tc>
                <w:tcPr>
                  <w:tcW w:w="0" w:type="auto"/>
                </w:tcPr>
                <w:p w14:paraId="6387730B" w14:textId="77777777" w:rsidR="00655525" w:rsidRDefault="00655525" w:rsidP="00B02672">
                  <w:r>
                    <w:t>Parasols</w:t>
                  </w:r>
                </w:p>
              </w:tc>
              <w:tc>
                <w:tcPr>
                  <w:tcW w:w="0" w:type="auto"/>
                </w:tcPr>
                <w:p w14:paraId="5E5545DC" w14:textId="77777777" w:rsidR="00655525" w:rsidRDefault="00655525" w:rsidP="00B02672">
                  <w:r>
                    <w:t>Il y a un parasol par table</w:t>
                  </w:r>
                </w:p>
              </w:tc>
            </w:tr>
            <w:tr w:rsidR="00655525" w14:paraId="73084D9C" w14:textId="77777777" w:rsidTr="00B02672">
              <w:tc>
                <w:tcPr>
                  <w:tcW w:w="0" w:type="auto"/>
                </w:tcPr>
                <w:p w14:paraId="4A2BC851" w14:textId="77777777" w:rsidR="00655525" w:rsidRDefault="00655525" w:rsidP="00B02672">
                  <w:r>
                    <w:t>Tables</w:t>
                  </w:r>
                </w:p>
              </w:tc>
              <w:tc>
                <w:tcPr>
                  <w:tcW w:w="0" w:type="auto"/>
                </w:tcPr>
                <w:p w14:paraId="0CB0BB26" w14:textId="77777777" w:rsidR="00655525" w:rsidRDefault="00655525" w:rsidP="00B02672">
                  <w:r>
                    <w:t>Il y a 10 tables</w:t>
                  </w:r>
                </w:p>
              </w:tc>
            </w:tr>
            <w:tr w:rsidR="00655525" w14:paraId="49021ED5" w14:textId="77777777" w:rsidTr="00B02672">
              <w:tc>
                <w:tcPr>
                  <w:tcW w:w="0" w:type="auto"/>
                </w:tcPr>
                <w:p w14:paraId="20964B57" w14:textId="77777777" w:rsidR="00655525" w:rsidRDefault="00655525" w:rsidP="00B02672">
                  <w:r>
                    <w:t>Chaises</w:t>
                  </w:r>
                </w:p>
              </w:tc>
              <w:tc>
                <w:tcPr>
                  <w:tcW w:w="0" w:type="auto"/>
                </w:tcPr>
                <w:p w14:paraId="40D51136" w14:textId="77777777" w:rsidR="00655525" w:rsidRDefault="00655525" w:rsidP="00B02672">
                  <w:r>
                    <w:t>Il y a 40 chaises</w:t>
                  </w:r>
                </w:p>
              </w:tc>
            </w:tr>
            <w:tr w:rsidR="00655525" w14:paraId="11EFCD0D" w14:textId="77777777" w:rsidTr="00B02672">
              <w:tc>
                <w:tcPr>
                  <w:tcW w:w="0" w:type="auto"/>
                </w:tcPr>
                <w:p w14:paraId="71659F87" w14:textId="77777777" w:rsidR="00655525" w:rsidRDefault="00655525" w:rsidP="00B02672">
                  <w:r>
                    <w:t>Cabane</w:t>
                  </w:r>
                </w:p>
              </w:tc>
              <w:tc>
                <w:tcPr>
                  <w:tcW w:w="0" w:type="auto"/>
                </w:tcPr>
                <w:p w14:paraId="62A5E930" w14:textId="77777777" w:rsidR="00655525" w:rsidRDefault="00655525" w:rsidP="00B02672">
                  <w:r>
                    <w:t>Il y a une cabane pour pouvoir ranger le materiel</w:t>
                  </w:r>
                </w:p>
              </w:tc>
            </w:tr>
            <w:tr w:rsidR="00655525" w14:paraId="029072DA" w14:textId="77777777" w:rsidTr="00B02672">
              <w:tc>
                <w:tcPr>
                  <w:tcW w:w="0" w:type="auto"/>
                </w:tcPr>
                <w:p w14:paraId="379A33CE" w14:textId="77777777" w:rsidR="00655525" w:rsidRDefault="00655525" w:rsidP="00B02672">
                  <w:r>
                    <w:t>Poubelles</w:t>
                  </w:r>
                </w:p>
              </w:tc>
              <w:tc>
                <w:tcPr>
                  <w:tcW w:w="0" w:type="auto"/>
                </w:tcPr>
                <w:p w14:paraId="31C235A3" w14:textId="77777777" w:rsidR="00655525" w:rsidRDefault="00655525" w:rsidP="00B02672">
                  <w:r>
                    <w:t>Il y a 3 poubelles</w:t>
                  </w:r>
                </w:p>
              </w:tc>
            </w:tr>
            <w:tr w:rsidR="00655525" w14:paraId="73784191" w14:textId="77777777" w:rsidTr="00B02672">
              <w:tc>
                <w:tcPr>
                  <w:tcW w:w="0" w:type="auto"/>
                </w:tcPr>
                <w:p w14:paraId="7A92D75B" w14:textId="77777777" w:rsidR="00655525" w:rsidRDefault="00655525" w:rsidP="00B02672">
                  <w:r>
                    <w:t>Decoration simple</w:t>
                  </w:r>
                </w:p>
              </w:tc>
              <w:tc>
                <w:tcPr>
                  <w:tcW w:w="0" w:type="auto"/>
                </w:tcPr>
                <w:p w14:paraId="6E5CA6CF" w14:textId="77777777" w:rsidR="00655525" w:rsidRDefault="00655525" w:rsidP="00B02672">
                  <w:r>
                    <w:t>Il y a de la decoration qui rend l'endriot conviviale</w:t>
                  </w:r>
                </w:p>
              </w:tc>
            </w:tr>
            <w:tr w:rsidR="00655525" w14:paraId="07EB0E1E" w14:textId="77777777" w:rsidTr="00B02672">
              <w:tc>
                <w:tcPr>
                  <w:tcW w:w="0" w:type="auto"/>
                </w:tcPr>
                <w:p w14:paraId="677846F1" w14:textId="77777777" w:rsidR="00655525" w:rsidRDefault="00655525" w:rsidP="00B02672">
                  <w:r>
                    <w:t>Barriere escalier</w:t>
                  </w:r>
                </w:p>
              </w:tc>
              <w:tc>
                <w:tcPr>
                  <w:tcW w:w="0" w:type="auto"/>
                </w:tcPr>
                <w:p w14:paraId="0C4681B7" w14:textId="77777777" w:rsidR="00655525" w:rsidRDefault="00655525" w:rsidP="00B02672">
                  <w:r>
                    <w:t>Il y a une barriere autour de l'escalier pour que personne tombe de 1 metre</w:t>
                  </w:r>
                </w:p>
              </w:tc>
            </w:tr>
            <w:tr w:rsidR="00655525" w14:paraId="009652D3" w14:textId="77777777" w:rsidTr="00B02672">
              <w:tc>
                <w:tcPr>
                  <w:tcW w:w="0" w:type="auto"/>
                </w:tcPr>
                <w:p w14:paraId="5F89570F" w14:textId="77777777" w:rsidR="00655525" w:rsidRDefault="00655525" w:rsidP="00B02672">
                  <w:r>
                    <w:t>De l'ombre naturelle</w:t>
                  </w:r>
                </w:p>
              </w:tc>
              <w:tc>
                <w:tcPr>
                  <w:tcW w:w="0" w:type="auto"/>
                </w:tcPr>
                <w:p w14:paraId="32DDC333" w14:textId="5373DA31" w:rsidR="00655525" w:rsidRDefault="00655525" w:rsidP="00B02672">
                  <w:r>
                    <w:t xml:space="preserve">Il y a des pillones avec un toit dur sur l'escalier pour que l'eau ne puisse </w:t>
                  </w:r>
                  <w:r w:rsidR="008947DD">
                    <w:t>pas</w:t>
                  </w:r>
                  <w:r>
                    <w:t xml:space="preserve"> rentrer</w:t>
                  </w:r>
                </w:p>
              </w:tc>
            </w:tr>
          </w:tbl>
          <w:p w14:paraId="21F40D38" w14:textId="77777777" w:rsidR="00655525" w:rsidRDefault="00655525" w:rsidP="00B02672"/>
        </w:tc>
      </w:tr>
    </w:tbl>
    <w:p w14:paraId="2025BB0C" w14:textId="77777777" w:rsidR="00655525" w:rsidRDefault="00655525" w:rsidP="00655525"/>
    <w:p w14:paraId="6285740A" w14:textId="77777777" w:rsidR="00655525" w:rsidRDefault="00655525" w:rsidP="00655525"/>
    <w:p w14:paraId="34C1A06D" w14:textId="77777777" w:rsidR="00655525" w:rsidRDefault="00655525" w:rsidP="00655525">
      <w:pPr>
        <w:pStyle w:val="Titre3"/>
        <w:numPr>
          <w:ilvl w:val="0"/>
          <w:numId w:val="0"/>
        </w:numPr>
        <w:ind w:left="1814" w:hanging="680"/>
      </w:pPr>
      <w:bookmarkStart w:id="33" w:name="_Toc165989657"/>
      <w:r>
        <w:t>Salle Technique</w:t>
      </w:r>
      <w:bookmarkEnd w:id="33"/>
    </w:p>
    <w:p w14:paraId="03345044" w14:textId="04DDEB4D" w:rsidR="00655525" w:rsidRDefault="00655525" w:rsidP="00655525">
      <w:r>
        <w:t>(Auteur: Romain Denis)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5525" w14:paraId="2A23289D" w14:textId="77777777" w:rsidTr="00B02672">
        <w:tc>
          <w:tcPr>
            <w:tcW w:w="0" w:type="auto"/>
          </w:tcPr>
          <w:p w14:paraId="08F7EBF1" w14:textId="77777777" w:rsidR="00655525" w:rsidRDefault="00655525" w:rsidP="00B02672">
            <w:r>
              <w:t>En tant que étudiant Je veux une salle Technique Pour pouvoir avoir des serveurs et autres materiaux</w:t>
            </w:r>
          </w:p>
        </w:tc>
      </w:tr>
      <w:tr w:rsidR="00655525" w14:paraId="1292B944" w14:textId="77777777" w:rsidTr="00B02672">
        <w:tc>
          <w:tcPr>
            <w:tcW w:w="0" w:type="auto"/>
          </w:tcPr>
          <w:p w14:paraId="21D9D204" w14:textId="77777777" w:rsidR="00655525" w:rsidRDefault="00655525" w:rsidP="00B0267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35"/>
              <w:gridCol w:w="7505"/>
            </w:tblGrid>
            <w:tr w:rsidR="00655525" w14:paraId="7D717D60" w14:textId="77777777" w:rsidTr="00B02672">
              <w:tc>
                <w:tcPr>
                  <w:tcW w:w="0" w:type="auto"/>
                </w:tcPr>
                <w:p w14:paraId="3C5A9684" w14:textId="77777777" w:rsidR="00655525" w:rsidRDefault="00655525" w:rsidP="00B02672">
                  <w:r>
                    <w:t>Serveur</w:t>
                  </w:r>
                </w:p>
              </w:tc>
              <w:tc>
                <w:tcPr>
                  <w:tcW w:w="0" w:type="auto"/>
                </w:tcPr>
                <w:p w14:paraId="7A4D2AD7" w14:textId="77777777" w:rsidR="00655525" w:rsidRDefault="00655525" w:rsidP="00B02672">
                  <w:r>
                    <w:t>Il y a 2 boites de serveurs ou on peut rentrer des racks</w:t>
                  </w:r>
                </w:p>
              </w:tc>
            </w:tr>
            <w:tr w:rsidR="00655525" w14:paraId="7B4B0F53" w14:textId="77777777" w:rsidTr="00B02672">
              <w:tc>
                <w:tcPr>
                  <w:tcW w:w="0" w:type="auto"/>
                </w:tcPr>
                <w:p w14:paraId="05E3D513" w14:textId="77777777" w:rsidR="00655525" w:rsidRDefault="00655525" w:rsidP="00B02672">
                  <w:r>
                    <w:lastRenderedPageBreak/>
                    <w:t>Fenetres</w:t>
                  </w:r>
                </w:p>
              </w:tc>
              <w:tc>
                <w:tcPr>
                  <w:tcW w:w="0" w:type="auto"/>
                </w:tcPr>
                <w:p w14:paraId="1071DD7F" w14:textId="77777777" w:rsidR="00655525" w:rsidRDefault="00655525" w:rsidP="00B02672">
                  <w:r>
                    <w:t>Il y a 2 fenetres</w:t>
                  </w:r>
                </w:p>
              </w:tc>
            </w:tr>
            <w:tr w:rsidR="00655525" w14:paraId="5B49A788" w14:textId="77777777" w:rsidTr="00B02672">
              <w:tc>
                <w:tcPr>
                  <w:tcW w:w="0" w:type="auto"/>
                </w:tcPr>
                <w:p w14:paraId="0997DA38" w14:textId="24D75A2F" w:rsidR="00655525" w:rsidRDefault="008947DD" w:rsidP="00B02672">
                  <w:r>
                    <w:t>Refroidissement</w:t>
                  </w:r>
                </w:p>
              </w:tc>
              <w:tc>
                <w:tcPr>
                  <w:tcW w:w="0" w:type="auto"/>
                </w:tcPr>
                <w:p w14:paraId="219B3B96" w14:textId="7196510B" w:rsidR="00655525" w:rsidRDefault="008947DD" w:rsidP="00B02672">
                  <w:r>
                    <w:t>Il</w:t>
                  </w:r>
                  <w:r w:rsidR="00655525">
                    <w:t xml:space="preserve"> y a un moyen de refroidissement pour la salle</w:t>
                  </w:r>
                </w:p>
              </w:tc>
            </w:tr>
            <w:tr w:rsidR="00655525" w14:paraId="72AF3908" w14:textId="77777777" w:rsidTr="00B02672">
              <w:tc>
                <w:tcPr>
                  <w:tcW w:w="0" w:type="auto"/>
                </w:tcPr>
                <w:p w14:paraId="33ACF588" w14:textId="34CED269" w:rsidR="00655525" w:rsidRDefault="008947DD" w:rsidP="00B02672">
                  <w:r>
                    <w:t>Armoires</w:t>
                  </w:r>
                </w:p>
              </w:tc>
              <w:tc>
                <w:tcPr>
                  <w:tcW w:w="0" w:type="auto"/>
                </w:tcPr>
                <w:p w14:paraId="0D54362E" w14:textId="08F72E86" w:rsidR="00655525" w:rsidRDefault="008947DD" w:rsidP="00B02672">
                  <w:r>
                    <w:t>Il</w:t>
                  </w:r>
                  <w:r w:rsidR="00655525">
                    <w:t xml:space="preserve"> y a 3 armoires pour stocker des choses</w:t>
                  </w:r>
                </w:p>
              </w:tc>
            </w:tr>
            <w:tr w:rsidR="00655525" w14:paraId="5CD2B23E" w14:textId="77777777" w:rsidTr="00B02672">
              <w:tc>
                <w:tcPr>
                  <w:tcW w:w="0" w:type="auto"/>
                </w:tcPr>
                <w:p w14:paraId="472BDC32" w14:textId="77777777" w:rsidR="00655525" w:rsidRDefault="00655525" w:rsidP="00B02672">
                  <w:r>
                    <w:t>Endroit</w:t>
                  </w:r>
                </w:p>
              </w:tc>
              <w:tc>
                <w:tcPr>
                  <w:tcW w:w="0" w:type="auto"/>
                </w:tcPr>
                <w:p w14:paraId="78AB4067" w14:textId="2C52DA9A" w:rsidR="00655525" w:rsidRDefault="008947DD" w:rsidP="00B02672">
                  <w:r>
                    <w:t>La</w:t>
                  </w:r>
                  <w:r w:rsidR="00655525">
                    <w:t xml:space="preserve"> salle technique est dans d17</w:t>
                  </w:r>
                </w:p>
              </w:tc>
            </w:tr>
            <w:tr w:rsidR="00655525" w14:paraId="4387AC95" w14:textId="77777777" w:rsidTr="00B02672">
              <w:tc>
                <w:tcPr>
                  <w:tcW w:w="0" w:type="auto"/>
                </w:tcPr>
                <w:p w14:paraId="1A0CD40F" w14:textId="77777777" w:rsidR="00655525" w:rsidRDefault="00655525" w:rsidP="00B02672">
                  <w:r>
                    <w:t>Poste de travail</w:t>
                  </w:r>
                </w:p>
              </w:tc>
              <w:tc>
                <w:tcPr>
                  <w:tcW w:w="0" w:type="auto"/>
                </w:tcPr>
                <w:p w14:paraId="79300DA0" w14:textId="68544B7C" w:rsidR="00655525" w:rsidRDefault="00655525" w:rsidP="00B02672">
                  <w:r>
                    <w:t xml:space="preserve">Il y a </w:t>
                  </w:r>
                  <w:r w:rsidR="008947DD">
                    <w:t>eu</w:t>
                  </w:r>
                  <w:r>
                    <w:t xml:space="preserve"> un poste de travail avec un ordinateur, un bureau, une souris et un clavier</w:t>
                  </w:r>
                </w:p>
              </w:tc>
            </w:tr>
            <w:tr w:rsidR="00655525" w14:paraId="2F9B93E2" w14:textId="77777777" w:rsidTr="00B02672">
              <w:tc>
                <w:tcPr>
                  <w:tcW w:w="0" w:type="auto"/>
                </w:tcPr>
                <w:p w14:paraId="46F4BAE7" w14:textId="77777777" w:rsidR="00655525" w:rsidRDefault="00655525" w:rsidP="00B02672">
                  <w:r>
                    <w:t>Goulotte</w:t>
                  </w:r>
                </w:p>
              </w:tc>
              <w:tc>
                <w:tcPr>
                  <w:tcW w:w="0" w:type="auto"/>
                </w:tcPr>
                <w:p w14:paraId="35B3038A" w14:textId="77777777" w:rsidR="00655525" w:rsidRDefault="00655525" w:rsidP="00B02672">
                  <w:r>
                    <w:t>Il y a une goulotte</w:t>
                  </w:r>
                </w:p>
              </w:tc>
            </w:tr>
            <w:tr w:rsidR="00655525" w14:paraId="23868088" w14:textId="77777777" w:rsidTr="00B02672">
              <w:tc>
                <w:tcPr>
                  <w:tcW w:w="0" w:type="auto"/>
                </w:tcPr>
                <w:p w14:paraId="7E851B44" w14:textId="77777777" w:rsidR="00655525" w:rsidRDefault="00655525" w:rsidP="00B02672">
                  <w:r>
                    <w:t>Echelle</w:t>
                  </w:r>
                </w:p>
              </w:tc>
              <w:tc>
                <w:tcPr>
                  <w:tcW w:w="0" w:type="auto"/>
                </w:tcPr>
                <w:p w14:paraId="5373FB8F" w14:textId="3ED148AE" w:rsidR="00655525" w:rsidRDefault="008947DD" w:rsidP="00B02672">
                  <w:r>
                    <w:t>Il</w:t>
                  </w:r>
                  <w:r w:rsidR="00655525">
                    <w:t xml:space="preserve"> y a une echelle</w:t>
                  </w:r>
                </w:p>
              </w:tc>
            </w:tr>
          </w:tbl>
          <w:p w14:paraId="79FDA43D" w14:textId="77777777" w:rsidR="00655525" w:rsidRDefault="00655525" w:rsidP="00B02672"/>
        </w:tc>
      </w:tr>
    </w:tbl>
    <w:p w14:paraId="74C44A3C" w14:textId="77777777" w:rsidR="00006914" w:rsidRDefault="00006914" w:rsidP="00006914">
      <w:pPr>
        <w:pStyle w:val="Corpsdetexte"/>
      </w:pPr>
    </w:p>
    <w:p w14:paraId="1B4F0542" w14:textId="77777777" w:rsidR="00006914" w:rsidRDefault="00006914" w:rsidP="00006914">
      <w:pPr>
        <w:pStyle w:val="Titre3"/>
        <w:numPr>
          <w:ilvl w:val="0"/>
          <w:numId w:val="0"/>
        </w:numPr>
        <w:ind w:left="1814" w:hanging="680"/>
      </w:pPr>
      <w:bookmarkStart w:id="34" w:name="_Toc165989662"/>
      <w:r>
        <w:t>Classe</w:t>
      </w:r>
      <w:bookmarkEnd w:id="34"/>
    </w:p>
    <w:p w14:paraId="41896C33" w14:textId="0BE4605D" w:rsidR="00006914" w:rsidRDefault="00006914" w:rsidP="00006914">
      <w:r>
        <w:t xml:space="preserve">(Auteur: </w:t>
      </w:r>
      <w:r w:rsidR="00655525">
        <w:t>Romain</w:t>
      </w:r>
      <w:r>
        <w:t xml:space="preserve"> </w:t>
      </w:r>
      <w:r w:rsidR="00655525">
        <w:t>Denis</w:t>
      </w:r>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921E27B" w14:textId="77777777" w:rsidTr="003B6C98">
        <w:tc>
          <w:tcPr>
            <w:tcW w:w="0" w:type="auto"/>
          </w:tcPr>
          <w:p w14:paraId="5008B558" w14:textId="77777777" w:rsidR="00006914" w:rsidRDefault="00006914" w:rsidP="003B6C98">
            <w:r>
              <w:t>En tant que étudiant Je veux des classes Pour travailler</w:t>
            </w:r>
          </w:p>
        </w:tc>
      </w:tr>
      <w:tr w:rsidR="00006914" w14:paraId="24090021" w14:textId="77777777" w:rsidTr="003B6C98">
        <w:tc>
          <w:tcPr>
            <w:tcW w:w="0" w:type="auto"/>
          </w:tcPr>
          <w:p w14:paraId="23FA9002"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006914" w14:paraId="51FAD714" w14:textId="77777777" w:rsidTr="003B6C98">
              <w:tc>
                <w:tcPr>
                  <w:tcW w:w="0" w:type="auto"/>
                </w:tcPr>
                <w:p w14:paraId="5E735200" w14:textId="77777777" w:rsidR="00006914" w:rsidRDefault="00006914" w:rsidP="003B6C98">
                  <w:r>
                    <w:t>Bureaux</w:t>
                  </w:r>
                </w:p>
              </w:tc>
              <w:tc>
                <w:tcPr>
                  <w:tcW w:w="0" w:type="auto"/>
                </w:tcPr>
                <w:p w14:paraId="091DA976" w14:textId="77777777" w:rsidR="00006914" w:rsidRDefault="00006914" w:rsidP="003B6C98">
                  <w:r>
                    <w:t>Il faut au minimum 18 bureaux pour travailler</w:t>
                  </w:r>
                </w:p>
              </w:tc>
            </w:tr>
            <w:tr w:rsidR="00006914" w14:paraId="7DF1AAE5" w14:textId="77777777" w:rsidTr="003B6C98">
              <w:tc>
                <w:tcPr>
                  <w:tcW w:w="0" w:type="auto"/>
                </w:tcPr>
                <w:p w14:paraId="1F19F17C" w14:textId="77777777" w:rsidR="00006914" w:rsidRDefault="00006914" w:rsidP="003B6C98">
                  <w:r>
                    <w:t>Location</w:t>
                  </w:r>
                </w:p>
              </w:tc>
              <w:tc>
                <w:tcPr>
                  <w:tcW w:w="0" w:type="auto"/>
                </w:tcPr>
                <w:p w14:paraId="4151E602" w14:textId="77777777" w:rsidR="00006914" w:rsidRDefault="00006914" w:rsidP="003B6C98">
                  <w:r>
                    <w:t>Il faut que la salle soit en D13</w:t>
                  </w:r>
                </w:p>
              </w:tc>
            </w:tr>
            <w:tr w:rsidR="00006914" w14:paraId="17088026" w14:textId="77777777" w:rsidTr="003B6C98">
              <w:tc>
                <w:tcPr>
                  <w:tcW w:w="0" w:type="auto"/>
                </w:tcPr>
                <w:p w14:paraId="3B362108" w14:textId="77777777" w:rsidR="00006914" w:rsidRDefault="00006914" w:rsidP="003B6C98">
                  <w:r>
                    <w:t>Ecrans</w:t>
                  </w:r>
                </w:p>
              </w:tc>
              <w:tc>
                <w:tcPr>
                  <w:tcW w:w="0" w:type="auto"/>
                </w:tcPr>
                <w:p w14:paraId="269E03E7" w14:textId="77777777" w:rsidR="00006914" w:rsidRDefault="00006914" w:rsidP="003B6C98">
                  <w:r>
                    <w:t>Il faut 2 ecrans par bureau</w:t>
                  </w:r>
                </w:p>
              </w:tc>
            </w:tr>
            <w:tr w:rsidR="00006914" w14:paraId="37A47DDA" w14:textId="77777777" w:rsidTr="003B6C98">
              <w:tc>
                <w:tcPr>
                  <w:tcW w:w="0" w:type="auto"/>
                </w:tcPr>
                <w:p w14:paraId="3C28F35E" w14:textId="77777777" w:rsidR="00006914" w:rsidRDefault="00006914" w:rsidP="003B6C98">
                  <w:r>
                    <w:t>Fenetres</w:t>
                  </w:r>
                </w:p>
              </w:tc>
              <w:tc>
                <w:tcPr>
                  <w:tcW w:w="0" w:type="auto"/>
                </w:tcPr>
                <w:p w14:paraId="0A0D3485" w14:textId="77777777" w:rsidR="00006914" w:rsidRDefault="00006914" w:rsidP="003B6C98">
                  <w:r>
                    <w:t>Il faut minimum 6 fenetres qui font la hauteur du mur</w:t>
                  </w:r>
                </w:p>
              </w:tc>
            </w:tr>
            <w:tr w:rsidR="00006914" w14:paraId="61A23B12" w14:textId="77777777" w:rsidTr="003B6C98">
              <w:tc>
                <w:tcPr>
                  <w:tcW w:w="0" w:type="auto"/>
                </w:tcPr>
                <w:p w14:paraId="3C7CDC21" w14:textId="77777777" w:rsidR="00006914" w:rsidRDefault="00006914" w:rsidP="003B6C98">
                  <w:r>
                    <w:t>Chaises</w:t>
                  </w:r>
                </w:p>
              </w:tc>
              <w:tc>
                <w:tcPr>
                  <w:tcW w:w="0" w:type="auto"/>
                </w:tcPr>
                <w:p w14:paraId="1D159FDA" w14:textId="77777777" w:rsidR="00006914" w:rsidRDefault="00006914" w:rsidP="003B6C98">
                  <w:r>
                    <w:t>Il faut une chaise par bureau + une pour le prof</w:t>
                  </w:r>
                </w:p>
              </w:tc>
            </w:tr>
            <w:tr w:rsidR="00006914" w14:paraId="177878B3" w14:textId="77777777" w:rsidTr="003B6C98">
              <w:tc>
                <w:tcPr>
                  <w:tcW w:w="0" w:type="auto"/>
                </w:tcPr>
                <w:p w14:paraId="27C10951" w14:textId="77777777" w:rsidR="00006914" w:rsidRDefault="00006914" w:rsidP="003B6C98">
                  <w:r>
                    <w:t>Ordinateur</w:t>
                  </w:r>
                </w:p>
              </w:tc>
              <w:tc>
                <w:tcPr>
                  <w:tcW w:w="0" w:type="auto"/>
                </w:tcPr>
                <w:p w14:paraId="338F31DB" w14:textId="77777777" w:rsidR="00006914" w:rsidRDefault="00006914" w:rsidP="003B6C98">
                  <w:r>
                    <w:t>Il faut 1 ordinateur tour par bureau</w:t>
                  </w:r>
                </w:p>
              </w:tc>
            </w:tr>
            <w:tr w:rsidR="00006914" w14:paraId="7ADA8666" w14:textId="77777777" w:rsidTr="003B6C98">
              <w:tc>
                <w:tcPr>
                  <w:tcW w:w="0" w:type="auto"/>
                </w:tcPr>
                <w:p w14:paraId="03BB3237" w14:textId="77777777" w:rsidR="00006914" w:rsidRDefault="00006914" w:rsidP="003B6C98">
                  <w:r>
                    <w:t>Clavier + souris</w:t>
                  </w:r>
                </w:p>
              </w:tc>
              <w:tc>
                <w:tcPr>
                  <w:tcW w:w="0" w:type="auto"/>
                </w:tcPr>
                <w:p w14:paraId="3F820A86" w14:textId="77777777" w:rsidR="00006914" w:rsidRDefault="00006914" w:rsidP="003B6C98">
                  <w:r>
                    <w:t>Il faut un clavier et une souris par bureau</w:t>
                  </w:r>
                </w:p>
              </w:tc>
            </w:tr>
            <w:tr w:rsidR="00006914" w14:paraId="19BD8AB3" w14:textId="77777777" w:rsidTr="003B6C98">
              <w:tc>
                <w:tcPr>
                  <w:tcW w:w="0" w:type="auto"/>
                </w:tcPr>
                <w:p w14:paraId="2C630173" w14:textId="77777777" w:rsidR="00006914" w:rsidRDefault="00006914" w:rsidP="003B6C98">
                  <w:r>
                    <w:t>Bureau du prof</w:t>
                  </w:r>
                </w:p>
              </w:tc>
              <w:tc>
                <w:tcPr>
                  <w:tcW w:w="0" w:type="auto"/>
                </w:tcPr>
                <w:p w14:paraId="6D3B5F22" w14:textId="77777777" w:rsidR="00006914" w:rsidRDefault="00006914" w:rsidP="003B6C98">
                  <w:r>
                    <w:t>Il faut un bureau isolee vers le qui face vers le reste de la classe et qui est devans le tableau pour le prof</w:t>
                  </w:r>
                </w:p>
              </w:tc>
            </w:tr>
            <w:tr w:rsidR="00006914" w14:paraId="4CEC8B88" w14:textId="77777777" w:rsidTr="003B6C98">
              <w:tc>
                <w:tcPr>
                  <w:tcW w:w="0" w:type="auto"/>
                </w:tcPr>
                <w:p w14:paraId="177EA582" w14:textId="77777777" w:rsidR="00006914" w:rsidRDefault="00006914" w:rsidP="003B6C98">
                  <w:r>
                    <w:t>TV + tableau</w:t>
                  </w:r>
                </w:p>
              </w:tc>
              <w:tc>
                <w:tcPr>
                  <w:tcW w:w="0" w:type="auto"/>
                </w:tcPr>
                <w:p w14:paraId="70A033B5" w14:textId="77777777" w:rsidR="00006914" w:rsidRDefault="00006914" w:rsidP="003B6C98">
                  <w:r>
                    <w:t>Il faut un tableau et une TV</w:t>
                  </w:r>
                </w:p>
              </w:tc>
            </w:tr>
          </w:tbl>
          <w:p w14:paraId="29B1C616" w14:textId="77777777" w:rsidR="00006914" w:rsidRDefault="00006914" w:rsidP="003B6C98"/>
        </w:tc>
      </w:tr>
    </w:tbl>
    <w:p w14:paraId="053BE937" w14:textId="77777777" w:rsidR="00006914" w:rsidRPr="00006914" w:rsidRDefault="00006914" w:rsidP="00006914">
      <w:pPr>
        <w:pStyle w:val="Corpsdetexte"/>
      </w:pPr>
    </w:p>
    <w:p w14:paraId="5B787522" w14:textId="4DA93093" w:rsidR="00006914" w:rsidRDefault="00006914" w:rsidP="00006914">
      <w:pPr>
        <w:pStyle w:val="Titre3"/>
        <w:numPr>
          <w:ilvl w:val="0"/>
          <w:numId w:val="0"/>
        </w:numPr>
        <w:ind w:left="1814" w:hanging="680"/>
      </w:pPr>
      <w:bookmarkStart w:id="35" w:name="_Toc165989654"/>
      <w:bookmarkStart w:id="36" w:name="_Toc532179959"/>
      <w:bookmarkStart w:id="37" w:name="_Toc165969643"/>
      <w:r>
        <w:t xml:space="preserve">Salle </w:t>
      </w:r>
      <w:r w:rsidR="008947DD">
        <w:t>à</w:t>
      </w:r>
      <w:r>
        <w:t xml:space="preserve"> manger</w:t>
      </w:r>
      <w:bookmarkEnd w:id="35"/>
    </w:p>
    <w:p w14:paraId="37328A1F" w14:textId="79FFE92E" w:rsidR="00006914" w:rsidRDefault="00006914" w:rsidP="00006914">
      <w:r>
        <w:t xml:space="preserve">(Auteur: </w:t>
      </w:r>
      <w:r w:rsidR="00655525">
        <w:t>Romain</w:t>
      </w:r>
      <w:r>
        <w:t xml:space="preserve"> </w:t>
      </w:r>
      <w:r w:rsidR="00655525">
        <w:t>Denis</w:t>
      </w:r>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2235BDE4" w14:textId="77777777" w:rsidTr="003B6C98">
        <w:tc>
          <w:tcPr>
            <w:tcW w:w="0" w:type="auto"/>
          </w:tcPr>
          <w:p w14:paraId="28E988E7" w14:textId="54AE1D5F" w:rsidR="00006914" w:rsidRDefault="00006914" w:rsidP="003B6C98">
            <w:r>
              <w:t xml:space="preserve">En tant que étudiant Je veux une salle </w:t>
            </w:r>
            <w:r w:rsidR="008947DD">
              <w:t>à</w:t>
            </w:r>
            <w:r>
              <w:t xml:space="preserve"> l'intérieur Pour manger</w:t>
            </w:r>
          </w:p>
        </w:tc>
      </w:tr>
      <w:tr w:rsidR="00006914" w14:paraId="3E9697FD" w14:textId="77777777" w:rsidTr="003B6C98">
        <w:tc>
          <w:tcPr>
            <w:tcW w:w="0" w:type="auto"/>
          </w:tcPr>
          <w:p w14:paraId="02C2A19C"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006914" w14:paraId="109ADE60" w14:textId="77777777" w:rsidTr="003B6C98">
              <w:tc>
                <w:tcPr>
                  <w:tcW w:w="0" w:type="auto"/>
                </w:tcPr>
                <w:p w14:paraId="7FBE7F9C" w14:textId="77777777" w:rsidR="00006914" w:rsidRDefault="00006914" w:rsidP="003B6C98">
                  <w:r>
                    <w:t>Tables</w:t>
                  </w:r>
                </w:p>
              </w:tc>
              <w:tc>
                <w:tcPr>
                  <w:tcW w:w="0" w:type="auto"/>
                </w:tcPr>
                <w:p w14:paraId="4A328EBE" w14:textId="77777777" w:rsidR="00006914" w:rsidRDefault="00006914" w:rsidP="003B6C98">
                  <w:r>
                    <w:t>Il y a 10 tables</w:t>
                  </w:r>
                </w:p>
              </w:tc>
            </w:tr>
            <w:tr w:rsidR="00006914" w14:paraId="2B8B9388" w14:textId="77777777" w:rsidTr="003B6C98">
              <w:tc>
                <w:tcPr>
                  <w:tcW w:w="0" w:type="auto"/>
                </w:tcPr>
                <w:p w14:paraId="2051CA11" w14:textId="77777777" w:rsidR="00006914" w:rsidRDefault="00006914" w:rsidP="003B6C98">
                  <w:r>
                    <w:t>Chaises</w:t>
                  </w:r>
                </w:p>
              </w:tc>
              <w:tc>
                <w:tcPr>
                  <w:tcW w:w="0" w:type="auto"/>
                </w:tcPr>
                <w:p w14:paraId="7CC1A2B2" w14:textId="77777777" w:rsidR="00006914" w:rsidRDefault="00006914" w:rsidP="003B6C98">
                  <w:r>
                    <w:t>Il y a 4 chaises par table</w:t>
                  </w:r>
                </w:p>
              </w:tc>
            </w:tr>
            <w:tr w:rsidR="00006914" w14:paraId="6F9F4033" w14:textId="77777777" w:rsidTr="003B6C98">
              <w:tc>
                <w:tcPr>
                  <w:tcW w:w="0" w:type="auto"/>
                </w:tcPr>
                <w:p w14:paraId="24A78E77" w14:textId="77777777" w:rsidR="00006914" w:rsidRDefault="00006914" w:rsidP="003B6C98">
                  <w:r>
                    <w:t>3 Micro-ondes</w:t>
                  </w:r>
                </w:p>
              </w:tc>
              <w:tc>
                <w:tcPr>
                  <w:tcW w:w="0" w:type="auto"/>
                </w:tcPr>
                <w:p w14:paraId="4B113EB3" w14:textId="77777777" w:rsidR="00006914" w:rsidRDefault="00006914" w:rsidP="003B6C98">
                  <w:r>
                    <w:t>Il y a un endroit pour 3 micro-ondes. Ces micro-ondes doivent etre sur des meubles et tous regroupees</w:t>
                  </w:r>
                </w:p>
              </w:tc>
            </w:tr>
            <w:tr w:rsidR="00006914" w14:paraId="04106E08" w14:textId="77777777" w:rsidTr="003B6C98">
              <w:tc>
                <w:tcPr>
                  <w:tcW w:w="0" w:type="auto"/>
                </w:tcPr>
                <w:p w14:paraId="4B6EE94D" w14:textId="77777777" w:rsidR="00006914" w:rsidRDefault="00006914" w:rsidP="003B6C98">
                  <w:r>
                    <w:t>Entrees</w:t>
                  </w:r>
                </w:p>
              </w:tc>
              <w:tc>
                <w:tcPr>
                  <w:tcW w:w="0" w:type="auto"/>
                </w:tcPr>
                <w:p w14:paraId="78F903B7" w14:textId="77777777" w:rsidR="00006914" w:rsidRDefault="00006914" w:rsidP="003B6C98">
                  <w:r>
                    <w:t>Il y a une porte qui viens de l'interieur et une porte qui viens de l'exterieur</w:t>
                  </w:r>
                </w:p>
              </w:tc>
            </w:tr>
            <w:tr w:rsidR="00006914" w14:paraId="3203CF33" w14:textId="77777777" w:rsidTr="003B6C98">
              <w:tc>
                <w:tcPr>
                  <w:tcW w:w="0" w:type="auto"/>
                </w:tcPr>
                <w:p w14:paraId="0559E7C6" w14:textId="77777777" w:rsidR="00006914" w:rsidRDefault="00006914" w:rsidP="003B6C98">
                  <w:r>
                    <w:t>Fenetres</w:t>
                  </w:r>
                </w:p>
              </w:tc>
              <w:tc>
                <w:tcPr>
                  <w:tcW w:w="0" w:type="auto"/>
                </w:tcPr>
                <w:p w14:paraId="651D599D" w14:textId="77777777" w:rsidR="00006914" w:rsidRDefault="00006914" w:rsidP="003B6C98">
                  <w:r>
                    <w:t>Il y a 6 fenetres</w:t>
                  </w:r>
                </w:p>
              </w:tc>
            </w:tr>
            <w:tr w:rsidR="00006914" w14:paraId="78B8AD82" w14:textId="77777777" w:rsidTr="003B6C98">
              <w:tc>
                <w:tcPr>
                  <w:tcW w:w="0" w:type="auto"/>
                </w:tcPr>
                <w:p w14:paraId="5730B855" w14:textId="77777777" w:rsidR="00006914" w:rsidRDefault="00006914" w:rsidP="003B6C98">
                  <w:r>
                    <w:t>Poubelles</w:t>
                  </w:r>
                </w:p>
              </w:tc>
              <w:tc>
                <w:tcPr>
                  <w:tcW w:w="0" w:type="auto"/>
                </w:tcPr>
                <w:p w14:paraId="031C88CC" w14:textId="77777777" w:rsidR="00006914" w:rsidRDefault="00006914" w:rsidP="003B6C98">
                  <w:r>
                    <w:t>Il y a une poubelle de chaque type</w:t>
                  </w:r>
                </w:p>
              </w:tc>
            </w:tr>
            <w:tr w:rsidR="00006914" w14:paraId="142DF7A1" w14:textId="77777777" w:rsidTr="003B6C98">
              <w:tc>
                <w:tcPr>
                  <w:tcW w:w="0" w:type="auto"/>
                </w:tcPr>
                <w:p w14:paraId="5FE5454B" w14:textId="77777777" w:rsidR="00006914" w:rsidRDefault="00006914" w:rsidP="003B6C98">
                  <w:r>
                    <w:t>Salle</w:t>
                  </w:r>
                </w:p>
              </w:tc>
              <w:tc>
                <w:tcPr>
                  <w:tcW w:w="0" w:type="auto"/>
                </w:tcPr>
                <w:p w14:paraId="79A042C2" w14:textId="77777777" w:rsidR="00006914" w:rsidRDefault="00006914" w:rsidP="003B6C98">
                  <w:r>
                    <w:t>La salle est dans la salle d08</w:t>
                  </w:r>
                </w:p>
              </w:tc>
            </w:tr>
            <w:tr w:rsidR="00006914" w14:paraId="0E2E35CE" w14:textId="77777777" w:rsidTr="003B6C98">
              <w:tc>
                <w:tcPr>
                  <w:tcW w:w="0" w:type="auto"/>
                </w:tcPr>
                <w:p w14:paraId="42818560" w14:textId="77777777" w:rsidR="00006914" w:rsidRDefault="00006914" w:rsidP="003B6C98">
                  <w:r>
                    <w:t>Horloge</w:t>
                  </w:r>
                </w:p>
              </w:tc>
              <w:tc>
                <w:tcPr>
                  <w:tcW w:w="0" w:type="auto"/>
                </w:tcPr>
                <w:p w14:paraId="7DE67BF4" w14:textId="77777777" w:rsidR="00006914" w:rsidRDefault="00006914" w:rsidP="003B6C98">
                  <w:r>
                    <w:t>Il y a une grande horloge sur un mur</w:t>
                  </w:r>
                </w:p>
              </w:tc>
            </w:tr>
          </w:tbl>
          <w:p w14:paraId="1DD2E48C" w14:textId="77777777" w:rsidR="00006914" w:rsidRDefault="00006914" w:rsidP="003B6C98"/>
        </w:tc>
      </w:tr>
    </w:tbl>
    <w:p w14:paraId="3251A98A" w14:textId="77777777" w:rsidR="00006914" w:rsidRDefault="00006914" w:rsidP="00006914"/>
    <w:p w14:paraId="01E1EACE" w14:textId="77777777" w:rsidR="00006914" w:rsidRDefault="00006914" w:rsidP="00006914">
      <w:pPr>
        <w:pStyle w:val="Titre3"/>
        <w:numPr>
          <w:ilvl w:val="0"/>
          <w:numId w:val="0"/>
        </w:numPr>
        <w:ind w:left="1814" w:hanging="680"/>
      </w:pPr>
      <w:bookmarkStart w:id="38" w:name="_Toc165989655"/>
      <w:r>
        <w:t>Classes</w:t>
      </w:r>
      <w:bookmarkEnd w:id="38"/>
    </w:p>
    <w:p w14:paraId="52F981E1" w14:textId="7431F364" w:rsidR="00006914" w:rsidRDefault="00006914" w:rsidP="00006914">
      <w:r>
        <w:t xml:space="preserve">(Auteur: </w:t>
      </w:r>
      <w:r w:rsidR="00655525">
        <w:t>Romain</w:t>
      </w:r>
      <w:r>
        <w:t xml:space="preserve"> </w:t>
      </w:r>
      <w:r w:rsidR="00655525">
        <w:t>Denis</w:t>
      </w:r>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7E4F6595" w14:textId="77777777" w:rsidTr="003B6C98">
        <w:tc>
          <w:tcPr>
            <w:tcW w:w="0" w:type="auto"/>
          </w:tcPr>
          <w:p w14:paraId="48F8728D" w14:textId="77777777" w:rsidR="00006914" w:rsidRDefault="00006914" w:rsidP="003B6C98">
            <w:r>
              <w:t>En tant que étudiant Je veux des classes Pour travailler</w:t>
            </w:r>
          </w:p>
        </w:tc>
      </w:tr>
      <w:tr w:rsidR="00006914" w14:paraId="647193A6" w14:textId="77777777" w:rsidTr="003B6C98">
        <w:tc>
          <w:tcPr>
            <w:tcW w:w="0" w:type="auto"/>
          </w:tcPr>
          <w:p w14:paraId="46F90794"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43"/>
              <w:gridCol w:w="7597"/>
            </w:tblGrid>
            <w:tr w:rsidR="00006914" w14:paraId="777B8E3B" w14:textId="77777777" w:rsidTr="003B6C98">
              <w:tc>
                <w:tcPr>
                  <w:tcW w:w="0" w:type="auto"/>
                </w:tcPr>
                <w:p w14:paraId="5AA49BBF" w14:textId="77777777" w:rsidR="00006914" w:rsidRDefault="00006914" w:rsidP="003B6C98">
                  <w:r>
                    <w:t>Bureaux</w:t>
                  </w:r>
                </w:p>
              </w:tc>
              <w:tc>
                <w:tcPr>
                  <w:tcW w:w="0" w:type="auto"/>
                </w:tcPr>
                <w:p w14:paraId="77F7C633" w14:textId="77777777" w:rsidR="00006914" w:rsidRDefault="00006914" w:rsidP="003B6C98">
                  <w:r>
                    <w:t>Il y a 18 bureaux pour travailler</w:t>
                  </w:r>
                </w:p>
              </w:tc>
            </w:tr>
            <w:tr w:rsidR="00006914" w14:paraId="12C0AEDA" w14:textId="77777777" w:rsidTr="003B6C98">
              <w:tc>
                <w:tcPr>
                  <w:tcW w:w="0" w:type="auto"/>
                </w:tcPr>
                <w:p w14:paraId="5A0C6970" w14:textId="77777777" w:rsidR="00006914" w:rsidRDefault="00006914" w:rsidP="003B6C98">
                  <w:r>
                    <w:t>Location</w:t>
                  </w:r>
                </w:p>
              </w:tc>
              <w:tc>
                <w:tcPr>
                  <w:tcW w:w="0" w:type="auto"/>
                </w:tcPr>
                <w:p w14:paraId="2935DF35" w14:textId="77777777" w:rsidR="00006914" w:rsidRDefault="00006914" w:rsidP="003B6C98">
                  <w:r>
                    <w:t>Il y a que la salle soit en D16</w:t>
                  </w:r>
                </w:p>
              </w:tc>
            </w:tr>
            <w:tr w:rsidR="00006914" w14:paraId="736D5D83" w14:textId="77777777" w:rsidTr="003B6C98">
              <w:tc>
                <w:tcPr>
                  <w:tcW w:w="0" w:type="auto"/>
                </w:tcPr>
                <w:p w14:paraId="05009653" w14:textId="77777777" w:rsidR="00006914" w:rsidRDefault="00006914" w:rsidP="003B6C98">
                  <w:r>
                    <w:t>Ecrans</w:t>
                  </w:r>
                </w:p>
              </w:tc>
              <w:tc>
                <w:tcPr>
                  <w:tcW w:w="0" w:type="auto"/>
                </w:tcPr>
                <w:p w14:paraId="02939951" w14:textId="77777777" w:rsidR="00006914" w:rsidRDefault="00006914" w:rsidP="003B6C98">
                  <w:r>
                    <w:t>Il y a 2 ecrans par bureau</w:t>
                  </w:r>
                </w:p>
              </w:tc>
            </w:tr>
            <w:tr w:rsidR="00006914" w14:paraId="613B0059" w14:textId="77777777" w:rsidTr="003B6C98">
              <w:tc>
                <w:tcPr>
                  <w:tcW w:w="0" w:type="auto"/>
                </w:tcPr>
                <w:p w14:paraId="45A9676C" w14:textId="77777777" w:rsidR="00006914" w:rsidRDefault="00006914" w:rsidP="003B6C98">
                  <w:r>
                    <w:t>Fenetres</w:t>
                  </w:r>
                </w:p>
              </w:tc>
              <w:tc>
                <w:tcPr>
                  <w:tcW w:w="0" w:type="auto"/>
                </w:tcPr>
                <w:p w14:paraId="0EF17C52" w14:textId="77777777" w:rsidR="00006914" w:rsidRDefault="00006914" w:rsidP="003B6C98">
                  <w:r>
                    <w:t>Il y a 6 fenetres qui font la hauteur du mur</w:t>
                  </w:r>
                </w:p>
              </w:tc>
            </w:tr>
            <w:tr w:rsidR="00006914" w14:paraId="262441CD" w14:textId="77777777" w:rsidTr="003B6C98">
              <w:tc>
                <w:tcPr>
                  <w:tcW w:w="0" w:type="auto"/>
                </w:tcPr>
                <w:p w14:paraId="2F8936C4" w14:textId="77777777" w:rsidR="00006914" w:rsidRDefault="00006914" w:rsidP="003B6C98">
                  <w:r>
                    <w:t>Chaises</w:t>
                  </w:r>
                </w:p>
              </w:tc>
              <w:tc>
                <w:tcPr>
                  <w:tcW w:w="0" w:type="auto"/>
                </w:tcPr>
                <w:p w14:paraId="3E06CE47" w14:textId="77777777" w:rsidR="00006914" w:rsidRDefault="00006914" w:rsidP="003B6C98">
                  <w:r>
                    <w:t>Il y a une chaise par bureau + une pour le prof</w:t>
                  </w:r>
                </w:p>
              </w:tc>
            </w:tr>
            <w:tr w:rsidR="00006914" w14:paraId="6BCCDD81" w14:textId="77777777" w:rsidTr="003B6C98">
              <w:tc>
                <w:tcPr>
                  <w:tcW w:w="0" w:type="auto"/>
                </w:tcPr>
                <w:p w14:paraId="57FD1E4D" w14:textId="77777777" w:rsidR="00006914" w:rsidRDefault="00006914" w:rsidP="003B6C98">
                  <w:r>
                    <w:t>Ordinateur</w:t>
                  </w:r>
                </w:p>
              </w:tc>
              <w:tc>
                <w:tcPr>
                  <w:tcW w:w="0" w:type="auto"/>
                </w:tcPr>
                <w:p w14:paraId="24805F18" w14:textId="77777777" w:rsidR="00006914" w:rsidRDefault="00006914" w:rsidP="003B6C98">
                  <w:r>
                    <w:t>Il y a 1 ordinateur tour par bureau</w:t>
                  </w:r>
                </w:p>
              </w:tc>
            </w:tr>
            <w:tr w:rsidR="00006914" w14:paraId="07350E2E" w14:textId="77777777" w:rsidTr="003B6C98">
              <w:tc>
                <w:tcPr>
                  <w:tcW w:w="0" w:type="auto"/>
                </w:tcPr>
                <w:p w14:paraId="2D5A8A23" w14:textId="77777777" w:rsidR="00006914" w:rsidRDefault="00006914" w:rsidP="003B6C98">
                  <w:r>
                    <w:t>Clavier + souris</w:t>
                  </w:r>
                </w:p>
              </w:tc>
              <w:tc>
                <w:tcPr>
                  <w:tcW w:w="0" w:type="auto"/>
                </w:tcPr>
                <w:p w14:paraId="05722654" w14:textId="77777777" w:rsidR="00006914" w:rsidRDefault="00006914" w:rsidP="003B6C98">
                  <w:r>
                    <w:t>Il y a un clavier et une souris par bureau</w:t>
                  </w:r>
                </w:p>
              </w:tc>
            </w:tr>
            <w:tr w:rsidR="00006914" w14:paraId="734218FF" w14:textId="77777777" w:rsidTr="003B6C98">
              <w:tc>
                <w:tcPr>
                  <w:tcW w:w="0" w:type="auto"/>
                </w:tcPr>
                <w:p w14:paraId="196DADE4" w14:textId="77777777" w:rsidR="00006914" w:rsidRDefault="00006914" w:rsidP="003B6C98">
                  <w:r>
                    <w:t>Bureau du prof</w:t>
                  </w:r>
                </w:p>
              </w:tc>
              <w:tc>
                <w:tcPr>
                  <w:tcW w:w="0" w:type="auto"/>
                </w:tcPr>
                <w:p w14:paraId="1FB4B9A1" w14:textId="77777777" w:rsidR="00006914" w:rsidRDefault="00006914" w:rsidP="003B6C98">
                  <w:r>
                    <w:t>Il y a un bureau isolee vers le qui face vers le reste de la classe et qui est devans le tableau pour le prof</w:t>
                  </w:r>
                </w:p>
              </w:tc>
            </w:tr>
            <w:tr w:rsidR="00006914" w14:paraId="66D86BD0" w14:textId="77777777" w:rsidTr="003B6C98">
              <w:tc>
                <w:tcPr>
                  <w:tcW w:w="0" w:type="auto"/>
                </w:tcPr>
                <w:p w14:paraId="49C5E1BA" w14:textId="22E321EC" w:rsidR="00006914" w:rsidRDefault="008947DD" w:rsidP="003B6C98">
                  <w:r>
                    <w:lastRenderedPageBreak/>
                    <w:t>Ecran</w:t>
                  </w:r>
                  <w:r w:rsidR="00006914">
                    <w:t xml:space="preserve"> + tableau</w:t>
                  </w:r>
                </w:p>
              </w:tc>
              <w:tc>
                <w:tcPr>
                  <w:tcW w:w="0" w:type="auto"/>
                </w:tcPr>
                <w:p w14:paraId="47717669" w14:textId="77777777" w:rsidR="00006914" w:rsidRDefault="00006914" w:rsidP="003B6C98">
                  <w:r>
                    <w:t>Il y a un tableau et un tres grand ecran a cote du bureau du prof</w:t>
                  </w:r>
                </w:p>
              </w:tc>
            </w:tr>
          </w:tbl>
          <w:p w14:paraId="17AD0A51" w14:textId="77777777" w:rsidR="00006914" w:rsidRDefault="00006914" w:rsidP="003B6C98"/>
        </w:tc>
      </w:tr>
    </w:tbl>
    <w:p w14:paraId="743A396B" w14:textId="77777777" w:rsidR="00006914" w:rsidRDefault="00006914" w:rsidP="00006914"/>
    <w:p w14:paraId="78B9B035" w14:textId="77777777" w:rsidR="00006914" w:rsidRDefault="00006914" w:rsidP="00006914">
      <w:pPr>
        <w:pStyle w:val="Titre3"/>
        <w:numPr>
          <w:ilvl w:val="0"/>
          <w:numId w:val="0"/>
        </w:numPr>
        <w:ind w:left="1814" w:hanging="680"/>
      </w:pPr>
      <w:bookmarkStart w:id="39" w:name="_Toc165989656"/>
      <w:r>
        <w:t>Salle d'administration Informatique</w:t>
      </w:r>
      <w:bookmarkEnd w:id="39"/>
    </w:p>
    <w:p w14:paraId="06A9E8A7" w14:textId="77777777" w:rsidR="00006914" w:rsidRDefault="00006914" w:rsidP="00006914">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565F881C" w14:textId="77777777" w:rsidTr="003B6C98">
        <w:tc>
          <w:tcPr>
            <w:tcW w:w="0" w:type="auto"/>
          </w:tcPr>
          <w:p w14:paraId="3F4F0AD6" w14:textId="77777777" w:rsidR="00006914" w:rsidRDefault="00006914" w:rsidP="003B6C98">
            <w:r>
              <w:t>En tant qu'Informaticien Je veux une salle d'administration Informatique Pour gérer les utilisateurs et les logiciels des machines</w:t>
            </w:r>
          </w:p>
        </w:tc>
      </w:tr>
      <w:tr w:rsidR="00006914" w14:paraId="79670CD8" w14:textId="77777777" w:rsidTr="003B6C98">
        <w:tc>
          <w:tcPr>
            <w:tcW w:w="0" w:type="auto"/>
          </w:tcPr>
          <w:p w14:paraId="29F5883E"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5"/>
              <w:gridCol w:w="7655"/>
            </w:tblGrid>
            <w:tr w:rsidR="00006914" w14:paraId="27906E68" w14:textId="77777777" w:rsidTr="003B6C98">
              <w:tc>
                <w:tcPr>
                  <w:tcW w:w="0" w:type="auto"/>
                </w:tcPr>
                <w:p w14:paraId="4B7885D8" w14:textId="77777777" w:rsidR="00006914" w:rsidRDefault="00006914" w:rsidP="003B6C98">
                  <w:r>
                    <w:t>Bureaux</w:t>
                  </w:r>
                </w:p>
              </w:tc>
              <w:tc>
                <w:tcPr>
                  <w:tcW w:w="0" w:type="auto"/>
                </w:tcPr>
                <w:p w14:paraId="69B388B5" w14:textId="77777777" w:rsidR="00006914" w:rsidRDefault="00006914" w:rsidP="003B6C98">
                  <w:r>
                    <w:t>Il y a 8 bureaux dont 3 bureaux qui se trouvent au fond, 3 au milieu et 2 à 3 mètres de la porte d'entrée et ils ont tous 60cm d'équart</w:t>
                  </w:r>
                </w:p>
              </w:tc>
            </w:tr>
            <w:tr w:rsidR="00006914" w14:paraId="2C7F763E" w14:textId="77777777" w:rsidTr="003B6C98">
              <w:tc>
                <w:tcPr>
                  <w:tcW w:w="0" w:type="auto"/>
                </w:tcPr>
                <w:p w14:paraId="6AE85FC6" w14:textId="77777777" w:rsidR="00006914" w:rsidRDefault="00006914" w:rsidP="003B6C98">
                  <w:r>
                    <w:t>Décoration</w:t>
                  </w:r>
                </w:p>
              </w:tc>
              <w:tc>
                <w:tcPr>
                  <w:tcW w:w="0" w:type="auto"/>
                </w:tcPr>
                <w:p w14:paraId="6FAF2085" w14:textId="77777777" w:rsidR="00006914" w:rsidRDefault="00006914" w:rsidP="003B6C98">
                  <w:r>
                    <w:t>Il y a une plante sur chaque coin de la salle</w:t>
                  </w:r>
                </w:p>
              </w:tc>
            </w:tr>
            <w:tr w:rsidR="00006914" w14:paraId="5152D464" w14:textId="77777777" w:rsidTr="003B6C98">
              <w:tc>
                <w:tcPr>
                  <w:tcW w:w="0" w:type="auto"/>
                </w:tcPr>
                <w:p w14:paraId="30E7FFF7" w14:textId="77777777" w:rsidR="00006914" w:rsidRDefault="00006914" w:rsidP="003B6C98">
                  <w:r>
                    <w:t>Portes et fênetres</w:t>
                  </w:r>
                </w:p>
              </w:tc>
              <w:tc>
                <w:tcPr>
                  <w:tcW w:w="0" w:type="auto"/>
                </w:tcPr>
                <w:p w14:paraId="4F537F98" w14:textId="77777777" w:rsidR="00006914" w:rsidRDefault="00006914" w:rsidP="003B6C98">
                  <w:r>
                    <w:t>Il y a une porte d'entrée de 2.10 mètres pour entrer dans la salle, il y a les murs extérieurs qui sont en vitre , dont il y a 40cm d'équart entre le mur et la vitre</w:t>
                  </w:r>
                </w:p>
              </w:tc>
            </w:tr>
            <w:tr w:rsidR="00006914" w14:paraId="3150142C" w14:textId="77777777" w:rsidTr="003B6C98">
              <w:tc>
                <w:tcPr>
                  <w:tcW w:w="0" w:type="auto"/>
                </w:tcPr>
                <w:p w14:paraId="71AAE8ED" w14:textId="77777777" w:rsidR="00006914" w:rsidRDefault="00006914" w:rsidP="003B6C98">
                  <w:r>
                    <w:t>PC</w:t>
                  </w:r>
                </w:p>
              </w:tc>
              <w:tc>
                <w:tcPr>
                  <w:tcW w:w="0" w:type="auto"/>
                </w:tcPr>
                <w:p w14:paraId="44B6BBD1" w14:textId="55018E67" w:rsidR="00006914" w:rsidRDefault="00006914" w:rsidP="003B6C98">
                  <w:r>
                    <w:t xml:space="preserve">Sur les bureaux, il y a un clavier, une souris, deux écrans et un bloc de notes au coin de la table comme un poste à l'ETML. En dessous de chaque bureau, il se trouve un PC (boîtier) </w:t>
                  </w:r>
                  <w:r w:rsidR="008947DD">
                    <w:t>de taille</w:t>
                  </w:r>
                  <w:r>
                    <w:t xml:space="preserve"> Mid-Tower</w:t>
                  </w:r>
                </w:p>
              </w:tc>
            </w:tr>
            <w:tr w:rsidR="00006914" w14:paraId="7EF74F95" w14:textId="77777777" w:rsidTr="003B6C98">
              <w:tc>
                <w:tcPr>
                  <w:tcW w:w="0" w:type="auto"/>
                </w:tcPr>
                <w:p w14:paraId="6822AE41" w14:textId="77777777" w:rsidR="00006914" w:rsidRDefault="00006914" w:rsidP="003B6C98">
                  <w:r>
                    <w:t>Lumière</w:t>
                  </w:r>
                </w:p>
              </w:tc>
              <w:tc>
                <w:tcPr>
                  <w:tcW w:w="0" w:type="auto"/>
                </w:tcPr>
                <w:p w14:paraId="1583DE64" w14:textId="77777777" w:rsidR="00006914" w:rsidRDefault="00006914" w:rsidP="003B6C98">
                  <w:r>
                    <w:t>Sur le toit, il y a 4 lumières qui sont pendues, ils mesurent 30cm et ils sont situées au milieu du toit avec 20cm d'équart entre elles</w:t>
                  </w:r>
                </w:p>
              </w:tc>
            </w:tr>
            <w:tr w:rsidR="00006914" w14:paraId="5B19B7BD" w14:textId="77777777" w:rsidTr="003B6C98">
              <w:tc>
                <w:tcPr>
                  <w:tcW w:w="0" w:type="auto"/>
                </w:tcPr>
                <w:p w14:paraId="70B4FC3D" w14:textId="77777777" w:rsidR="00006914" w:rsidRDefault="00006914" w:rsidP="003B6C98">
                  <w:r>
                    <w:t>Logo</w:t>
                  </w:r>
                </w:p>
              </w:tc>
              <w:tc>
                <w:tcPr>
                  <w:tcW w:w="0" w:type="auto"/>
                </w:tcPr>
                <w:p w14:paraId="6A3DACC3" w14:textId="77777777" w:rsidR="00006914" w:rsidRDefault="00006914" w:rsidP="003B6C98">
                  <w:r>
                    <w:t>Il y a un logo Impero sur le mur à droite de la salle où chaque coin du logo doit toucher au moins une partie de chaque mur</w:t>
                  </w:r>
                </w:p>
              </w:tc>
            </w:tr>
            <w:tr w:rsidR="00006914" w14:paraId="65EAA41D" w14:textId="77777777" w:rsidTr="003B6C98">
              <w:tc>
                <w:tcPr>
                  <w:tcW w:w="0" w:type="auto"/>
                </w:tcPr>
                <w:p w14:paraId="04AAB404" w14:textId="77777777" w:rsidR="00006914" w:rsidRDefault="00006914" w:rsidP="003B6C98">
                  <w:r>
                    <w:t>Tapis</w:t>
                  </w:r>
                </w:p>
              </w:tc>
              <w:tc>
                <w:tcPr>
                  <w:tcW w:w="0" w:type="auto"/>
                </w:tcPr>
                <w:p w14:paraId="23C8B594" w14:textId="77777777" w:rsidR="00006914" w:rsidRDefault="00006914" w:rsidP="003B6C98">
                  <w:r>
                    <w:t>Sur le sol, il y a un tapis qui couvre tout le sol de la salle, en gris.</w:t>
                  </w:r>
                </w:p>
              </w:tc>
            </w:tr>
            <w:tr w:rsidR="00006914" w14:paraId="1610AC08" w14:textId="77777777" w:rsidTr="003B6C98">
              <w:tc>
                <w:tcPr>
                  <w:tcW w:w="0" w:type="auto"/>
                </w:tcPr>
                <w:p w14:paraId="75A6D2F6" w14:textId="77777777" w:rsidR="00006914" w:rsidRDefault="00006914" w:rsidP="003B6C98">
                  <w:r>
                    <w:t>Tableau de tâches</w:t>
                  </w:r>
                </w:p>
              </w:tc>
              <w:tc>
                <w:tcPr>
                  <w:tcW w:w="0" w:type="auto"/>
                </w:tcPr>
                <w:p w14:paraId="1BF80CD3" w14:textId="77777777" w:rsidR="00006914" w:rsidRDefault="00006914" w:rsidP="003B6C98">
                  <w:r>
                    <w:t>Il y a un tableau blanc au fond de 1m x 1.30m</w:t>
                  </w:r>
                </w:p>
              </w:tc>
            </w:tr>
          </w:tbl>
          <w:p w14:paraId="18A47D49" w14:textId="77777777" w:rsidR="00006914" w:rsidRDefault="00006914" w:rsidP="003B6C98"/>
        </w:tc>
      </w:tr>
    </w:tbl>
    <w:p w14:paraId="0164A492" w14:textId="77777777" w:rsidR="00006914" w:rsidRDefault="00006914" w:rsidP="00006914"/>
    <w:p w14:paraId="0D0A3050" w14:textId="77777777" w:rsidR="00006914" w:rsidRDefault="00006914" w:rsidP="00006914"/>
    <w:p w14:paraId="5AEC142D" w14:textId="77777777" w:rsidR="00006914" w:rsidRDefault="00006914" w:rsidP="00006914">
      <w:pPr>
        <w:pStyle w:val="Titre3"/>
        <w:numPr>
          <w:ilvl w:val="0"/>
          <w:numId w:val="0"/>
        </w:numPr>
        <w:ind w:left="1814" w:hanging="680"/>
      </w:pPr>
      <w:bookmarkStart w:id="40" w:name="_Toc165989658"/>
      <w:r>
        <w:t>Toilettes</w:t>
      </w:r>
      <w:bookmarkEnd w:id="40"/>
    </w:p>
    <w:p w14:paraId="2DCEE0A5" w14:textId="77777777" w:rsidR="00006914" w:rsidRDefault="00006914" w:rsidP="00006914">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006914" w14:paraId="5EFDEAFD" w14:textId="77777777" w:rsidTr="003B6C98">
        <w:tc>
          <w:tcPr>
            <w:tcW w:w="0" w:type="auto"/>
          </w:tcPr>
          <w:p w14:paraId="748CF773" w14:textId="77777777" w:rsidR="00006914" w:rsidRDefault="00006914" w:rsidP="003B6C98">
            <w:r>
              <w:t>En tant qu'utilisateur du bâtiment Je veux des toilettes Pour pouvoir faire mes besoins et me laver les mains</w:t>
            </w:r>
          </w:p>
        </w:tc>
      </w:tr>
      <w:tr w:rsidR="00006914" w14:paraId="658017B1" w14:textId="77777777" w:rsidTr="003B6C98">
        <w:tc>
          <w:tcPr>
            <w:tcW w:w="0" w:type="auto"/>
          </w:tcPr>
          <w:p w14:paraId="4E2CE19F" w14:textId="77777777" w:rsidR="00006914" w:rsidRDefault="00006914" w:rsidP="003B6C9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006914" w14:paraId="1FAFA3C8" w14:textId="77777777" w:rsidTr="003B6C98">
              <w:tc>
                <w:tcPr>
                  <w:tcW w:w="0" w:type="auto"/>
                </w:tcPr>
                <w:p w14:paraId="2AD87850" w14:textId="77777777" w:rsidR="00006914" w:rsidRDefault="00006914" w:rsidP="003B6C98">
                  <w:r>
                    <w:t>Murs</w:t>
                  </w:r>
                </w:p>
              </w:tc>
              <w:tc>
                <w:tcPr>
                  <w:tcW w:w="0" w:type="auto"/>
                </w:tcPr>
                <w:p w14:paraId="4D8C6FF3" w14:textId="77777777" w:rsidR="00006914" w:rsidRDefault="00006914" w:rsidP="003B6C98">
                  <w:r>
                    <w:t>Il y a des murs qui séparent chaque toilette, ces murs font toute la longueur depuis le sol jusqu'au plafond</w:t>
                  </w:r>
                </w:p>
              </w:tc>
            </w:tr>
            <w:tr w:rsidR="00006914" w14:paraId="45C59174" w14:textId="77777777" w:rsidTr="003B6C98">
              <w:tc>
                <w:tcPr>
                  <w:tcW w:w="0" w:type="auto"/>
                </w:tcPr>
                <w:p w14:paraId="302AF5B7" w14:textId="77777777" w:rsidR="00006914" w:rsidRDefault="00006914" w:rsidP="003B6C98">
                  <w:r>
                    <w:t>Toilettes</w:t>
                  </w:r>
                </w:p>
              </w:tc>
              <w:tc>
                <w:tcPr>
                  <w:tcW w:w="0" w:type="auto"/>
                </w:tcPr>
                <w:p w14:paraId="7B2140F3" w14:textId="77777777" w:rsidR="00006914" w:rsidRDefault="00006914" w:rsidP="003B6C98">
                  <w:r>
                    <w:t>Il y a 4 toilettes, un WC pour chaque petite salle</w:t>
                  </w:r>
                </w:p>
              </w:tc>
            </w:tr>
            <w:tr w:rsidR="00006914" w14:paraId="08506E2C" w14:textId="77777777" w:rsidTr="003B6C98">
              <w:tc>
                <w:tcPr>
                  <w:tcW w:w="0" w:type="auto"/>
                </w:tcPr>
                <w:p w14:paraId="4769EDA0" w14:textId="77777777" w:rsidR="00006914" w:rsidRDefault="00006914" w:rsidP="003B6C98">
                  <w:r>
                    <w:t>Salle</w:t>
                  </w:r>
                </w:p>
              </w:tc>
              <w:tc>
                <w:tcPr>
                  <w:tcW w:w="0" w:type="auto"/>
                </w:tcPr>
                <w:p w14:paraId="45CDEED6" w14:textId="77777777" w:rsidR="00006914" w:rsidRDefault="00006914" w:rsidP="003B6C98">
                  <w:r>
                    <w:t>La salle de toilettes est en d04</w:t>
                  </w:r>
                </w:p>
              </w:tc>
            </w:tr>
            <w:tr w:rsidR="00006914" w14:paraId="5FDF2D93" w14:textId="77777777" w:rsidTr="003B6C98">
              <w:tc>
                <w:tcPr>
                  <w:tcW w:w="0" w:type="auto"/>
                </w:tcPr>
                <w:p w14:paraId="109F4D14" w14:textId="77777777" w:rsidR="00006914" w:rsidRDefault="00006914" w:rsidP="003B6C98">
                  <w:r>
                    <w:t>Fenetres</w:t>
                  </w:r>
                </w:p>
              </w:tc>
              <w:tc>
                <w:tcPr>
                  <w:tcW w:w="0" w:type="auto"/>
                </w:tcPr>
                <w:p w14:paraId="4A5CA97E" w14:textId="77777777" w:rsidR="00006914" w:rsidRDefault="00006914" w:rsidP="003B6C98">
                  <w:r>
                    <w:t>Il y a 2 fenêtres ouvrables en face de la porte d'entrée, de taille 50x80cm</w:t>
                  </w:r>
                </w:p>
              </w:tc>
            </w:tr>
            <w:tr w:rsidR="00006914" w14:paraId="7EFCB9BE" w14:textId="77777777" w:rsidTr="003B6C98">
              <w:tc>
                <w:tcPr>
                  <w:tcW w:w="0" w:type="auto"/>
                </w:tcPr>
                <w:p w14:paraId="0FE44256" w14:textId="77777777" w:rsidR="00006914" w:rsidRDefault="00006914" w:rsidP="003B6C98">
                  <w:r>
                    <w:t>Sol</w:t>
                  </w:r>
                </w:p>
              </w:tc>
              <w:tc>
                <w:tcPr>
                  <w:tcW w:w="0" w:type="auto"/>
                </w:tcPr>
                <w:p w14:paraId="42D1A03A" w14:textId="77777777" w:rsidR="00006914" w:rsidRDefault="00006914" w:rsidP="003B6C98">
                  <w:r>
                    <w:t>Il y a du carlage par terre avec une texture de plâques en gris</w:t>
                  </w:r>
                </w:p>
              </w:tc>
            </w:tr>
            <w:tr w:rsidR="00006914" w14:paraId="0DB3A24D" w14:textId="77777777" w:rsidTr="003B6C98">
              <w:tc>
                <w:tcPr>
                  <w:tcW w:w="0" w:type="auto"/>
                </w:tcPr>
                <w:p w14:paraId="406EA4B6" w14:textId="77777777" w:rsidR="00006914" w:rsidRDefault="00006914" w:rsidP="003B6C98">
                  <w:r>
                    <w:t>Lavabo</w:t>
                  </w:r>
                </w:p>
              </w:tc>
              <w:tc>
                <w:tcPr>
                  <w:tcW w:w="0" w:type="auto"/>
                </w:tcPr>
                <w:p w14:paraId="6FB1A92A" w14:textId="77777777" w:rsidR="00006914" w:rsidRDefault="00006914" w:rsidP="003B6C98">
                  <w:r>
                    <w:t>Il y a deux lavabos de 1m avec un mirroir chacun, le mirroir fait 40x40 cm</w:t>
                  </w:r>
                </w:p>
              </w:tc>
            </w:tr>
            <w:tr w:rsidR="00006914" w14:paraId="63037B5D" w14:textId="77777777" w:rsidTr="003B6C98">
              <w:tc>
                <w:tcPr>
                  <w:tcW w:w="0" w:type="auto"/>
                </w:tcPr>
                <w:p w14:paraId="3F662922" w14:textId="77777777" w:rsidR="00006914" w:rsidRDefault="00006914" w:rsidP="003B6C98">
                  <w:r>
                    <w:t>Poubelle</w:t>
                  </w:r>
                </w:p>
              </w:tc>
              <w:tc>
                <w:tcPr>
                  <w:tcW w:w="0" w:type="auto"/>
                </w:tcPr>
                <w:p w14:paraId="4D44C9EE" w14:textId="4B3EA444" w:rsidR="00006914" w:rsidRDefault="00006914" w:rsidP="003B6C98">
                  <w:r>
                    <w:t>Il y a une poubelle à droite de la porte d'</w:t>
                  </w:r>
                  <w:r w:rsidR="008947DD">
                    <w:t>entrée</w:t>
                  </w:r>
                  <w:r>
                    <w:t>, dans le coin</w:t>
                  </w:r>
                </w:p>
              </w:tc>
            </w:tr>
            <w:tr w:rsidR="00006914" w14:paraId="6987CC63" w14:textId="77777777" w:rsidTr="003B6C98">
              <w:tc>
                <w:tcPr>
                  <w:tcW w:w="0" w:type="auto"/>
                </w:tcPr>
                <w:p w14:paraId="17A078B4" w14:textId="77777777" w:rsidR="00006914" w:rsidRDefault="00006914" w:rsidP="003B6C98">
                  <w:r>
                    <w:t>Savon + secheur</w:t>
                  </w:r>
                </w:p>
              </w:tc>
              <w:tc>
                <w:tcPr>
                  <w:tcW w:w="0" w:type="auto"/>
                </w:tcPr>
                <w:p w14:paraId="024343AC" w14:textId="77777777" w:rsidR="00006914" w:rsidRDefault="00006914" w:rsidP="003B6C98">
                  <w:r>
                    <w:t>Il y a des distributeurs de savon et un appareil à secher sur le même mur que le lavabo à 20cm du lavabo</w:t>
                  </w:r>
                </w:p>
              </w:tc>
            </w:tr>
          </w:tbl>
          <w:p w14:paraId="19B8E6EF" w14:textId="77777777" w:rsidR="00006914" w:rsidRDefault="00006914" w:rsidP="003B6C98"/>
        </w:tc>
      </w:tr>
    </w:tbl>
    <w:p w14:paraId="49C50DDE" w14:textId="77777777" w:rsidR="00A400FD" w:rsidRDefault="00A400FD" w:rsidP="00A400FD">
      <w:pPr>
        <w:pStyle w:val="Retraitcorpsdetexte"/>
      </w:pPr>
    </w:p>
    <w:p w14:paraId="2518E244" w14:textId="77777777" w:rsidR="00006914" w:rsidRDefault="00006914" w:rsidP="00DD5831">
      <w:bookmarkStart w:id="41" w:name="_Toc532179964"/>
      <w:bookmarkStart w:id="42" w:name="_Toc165969648"/>
      <w:bookmarkStart w:id="43" w:name="_Toc164007806"/>
      <w:bookmarkEnd w:id="36"/>
      <w:bookmarkEnd w:id="37"/>
    </w:p>
    <w:p w14:paraId="18A34224" w14:textId="63E36A90" w:rsidR="00DD5831" w:rsidRDefault="00DD5831" w:rsidP="00DD5831">
      <w:pPr>
        <w:pStyle w:val="Titre3"/>
        <w:numPr>
          <w:ilvl w:val="0"/>
          <w:numId w:val="0"/>
        </w:numPr>
        <w:ind w:left="1814" w:hanging="680"/>
      </w:pPr>
      <w:bookmarkStart w:id="44" w:name="_Toc165989652"/>
      <w:r>
        <w:t>Salle de sport</w:t>
      </w:r>
      <w:bookmarkEnd w:id="44"/>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2 bench</w:t>
                  </w:r>
                </w:p>
              </w:tc>
              <w:tc>
                <w:tcPr>
                  <w:tcW w:w="0" w:type="auto"/>
                </w:tcPr>
                <w:p w14:paraId="4DAE8ABA" w14:textId="77777777" w:rsidR="00DD5831" w:rsidRDefault="00DD5831" w:rsidP="003D1F77">
                  <w:r>
                    <w:t>Il y a 2 bench simple</w:t>
                  </w:r>
                </w:p>
              </w:tc>
            </w:tr>
            <w:tr w:rsidR="00DD5831" w14:paraId="1FBEA0F3" w14:textId="77777777" w:rsidTr="003D1F77">
              <w:tc>
                <w:tcPr>
                  <w:tcW w:w="0" w:type="auto"/>
                </w:tcPr>
                <w:p w14:paraId="564CA5AA" w14:textId="77777777" w:rsidR="00DD5831" w:rsidRDefault="00DD5831" w:rsidP="003D1F77">
                  <w:r>
                    <w:t>1 leg press</w:t>
                  </w:r>
                </w:p>
              </w:tc>
              <w:tc>
                <w:tcPr>
                  <w:tcW w:w="0" w:type="auto"/>
                </w:tcPr>
                <w:p w14:paraId="557C61BE" w14:textId="77777777" w:rsidR="00DD5831" w:rsidRDefault="00DD5831" w:rsidP="003D1F77">
                  <w:r>
                    <w:t>Il y a 1 leg press</w:t>
                  </w:r>
                </w:p>
              </w:tc>
            </w:tr>
            <w:tr w:rsidR="00DD5831" w14:paraId="34692139" w14:textId="77777777" w:rsidTr="003D1F77">
              <w:tc>
                <w:tcPr>
                  <w:tcW w:w="0" w:type="auto"/>
                </w:tcPr>
                <w:p w14:paraId="6F314578" w14:textId="77777777" w:rsidR="00DD5831" w:rsidRDefault="00DD5831" w:rsidP="003D1F77">
                  <w:r>
                    <w:t>1 leg curl</w:t>
                  </w:r>
                </w:p>
              </w:tc>
              <w:tc>
                <w:tcPr>
                  <w:tcW w:w="0" w:type="auto"/>
                </w:tcPr>
                <w:p w14:paraId="5042F977" w14:textId="77777777" w:rsidR="00DD5831" w:rsidRDefault="00DD5831" w:rsidP="003D1F77">
                  <w:r>
                    <w:t>Il y a 1 leg curl</w:t>
                  </w:r>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Il y a 2 cable machine</w:t>
                  </w:r>
                </w:p>
              </w:tc>
            </w:tr>
            <w:tr w:rsidR="00DD5831" w14:paraId="25E2FCAF" w14:textId="77777777" w:rsidTr="003D1F77">
              <w:tc>
                <w:tcPr>
                  <w:tcW w:w="0" w:type="auto"/>
                </w:tcPr>
                <w:p w14:paraId="7E97F407" w14:textId="77777777" w:rsidR="00DD5831" w:rsidRDefault="00DD5831" w:rsidP="003D1F77">
                  <w:r>
                    <w:lastRenderedPageBreak/>
                    <w:t>3 Machine de cardio</w:t>
                  </w:r>
                </w:p>
              </w:tc>
              <w:tc>
                <w:tcPr>
                  <w:tcW w:w="0" w:type="auto"/>
                </w:tcPr>
                <w:p w14:paraId="2679B35F" w14:textId="7C4CC0A8" w:rsidR="00DD5831" w:rsidRDefault="00DD5831" w:rsidP="003D1F77">
                  <w:r>
                    <w:t xml:space="preserve">Il y a 2 </w:t>
                  </w:r>
                  <w:r w:rsidR="008947DD">
                    <w:t>vélos</w:t>
                  </w:r>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bookmarkStart w:id="45" w:name="_Toc165989653"/>
      <w:r>
        <w:t>Vestiaires</w:t>
      </w:r>
      <w:bookmarkEnd w:id="45"/>
    </w:p>
    <w:p w14:paraId="47D18BCD"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23491845" w:rsidR="00DD5831" w:rsidRDefault="00DD5831" w:rsidP="003D1F77">
            <w:r>
              <w:t xml:space="preserve">En tant qu'utilisateur du bâtiment, Je veux des </w:t>
            </w:r>
            <w:r w:rsidR="008947DD">
              <w:t>vestiaires Pour</w:t>
            </w:r>
            <w:r>
              <w:t xml:space="preserve">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Il y a 18 casiers contre le mur à gauche quand je rentre dans la salle avec 2 casiers empilles car collone.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A droite de la salle il y a des bancs en face des casiers, tout au long du mur appart un espace de 60cm à côte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31AA904" w:rsidR="00DD5831" w:rsidRDefault="00DD5831" w:rsidP="003D1F77">
                  <w:r>
                    <w:t xml:space="preserve">Il y a une porte d'entrée de 2.10 mètres au milieu du mur et il y a une petite fenêtre </w:t>
                  </w:r>
                  <w:r w:rsidR="008947DD">
                    <w:t>au-dessus</w:t>
                  </w:r>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46" w:name="_Toc165989659"/>
      <w:r>
        <w:t>Salle de repos</w:t>
      </w:r>
      <w:bookmarkEnd w:id="46"/>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70"/>
              <w:gridCol w:w="5470"/>
            </w:tblGrid>
            <w:tr w:rsidR="00DD5831" w14:paraId="1B4F428B" w14:textId="77777777" w:rsidTr="003D1F77">
              <w:tc>
                <w:tcPr>
                  <w:tcW w:w="0" w:type="auto"/>
                </w:tcPr>
                <w:p w14:paraId="509EAA6F" w14:textId="6D03A63A" w:rsidR="00DD5831" w:rsidRDefault="00DD5831" w:rsidP="003D1F77">
                  <w:r>
                    <w:t xml:space="preserve">3 </w:t>
                  </w:r>
                  <w:r w:rsidR="008947DD">
                    <w:t>canapés</w:t>
                  </w:r>
                </w:p>
              </w:tc>
              <w:tc>
                <w:tcPr>
                  <w:tcW w:w="0" w:type="auto"/>
                </w:tcPr>
                <w:p w14:paraId="71FD3E63" w14:textId="68C5D0EA" w:rsidR="00DD5831" w:rsidRDefault="00DD5831" w:rsidP="003D1F77">
                  <w:r>
                    <w:t xml:space="preserve">Il y a 3 </w:t>
                  </w:r>
                  <w:r w:rsidR="008947DD">
                    <w:t>canapés</w:t>
                  </w:r>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169923DA" w:rsidR="00DD5831" w:rsidRDefault="00DD5831" w:rsidP="003D1F77">
                  <w:r>
                    <w:t xml:space="preserve">1 </w:t>
                  </w:r>
                  <w:r w:rsidR="008947DD">
                    <w:t>babyfoot</w:t>
                  </w:r>
                </w:p>
              </w:tc>
              <w:tc>
                <w:tcPr>
                  <w:tcW w:w="0" w:type="auto"/>
                </w:tcPr>
                <w:p w14:paraId="4BC1522E" w14:textId="215B7124" w:rsidR="00DD5831" w:rsidRDefault="00DD5831" w:rsidP="003D1F77">
                  <w:r>
                    <w:t xml:space="preserve">Il y a 1 </w:t>
                  </w:r>
                  <w:r w:rsidR="008947DD">
                    <w:t>babyfoot</w:t>
                  </w:r>
                  <w:r>
                    <w:t xml:space="preserve"> au milieu de la salle</w:t>
                  </w:r>
                </w:p>
              </w:tc>
            </w:tr>
            <w:tr w:rsidR="00DD5831" w14:paraId="7C6A98E0" w14:textId="77777777" w:rsidTr="003D1F77">
              <w:tc>
                <w:tcPr>
                  <w:tcW w:w="0" w:type="auto"/>
                </w:tcPr>
                <w:p w14:paraId="4187BE63" w14:textId="23635D00" w:rsidR="00DD5831" w:rsidRDefault="00DD5831" w:rsidP="003D1F77">
                  <w:r>
                    <w:t xml:space="preserve">2 </w:t>
                  </w:r>
                  <w:r w:rsidR="008947DD">
                    <w:t>télés</w:t>
                  </w:r>
                  <w:r>
                    <w:t xml:space="preserve"> connecter a des pc's</w:t>
                  </w:r>
                </w:p>
              </w:tc>
              <w:tc>
                <w:tcPr>
                  <w:tcW w:w="0" w:type="auto"/>
                </w:tcPr>
                <w:p w14:paraId="0F9FB189" w14:textId="3B82E9C0" w:rsidR="00DD5831" w:rsidRDefault="00DD5831" w:rsidP="003D1F77">
                  <w:r>
                    <w:t xml:space="preserve">Il y a 2 </w:t>
                  </w:r>
                  <w:r w:rsidR="008947DD">
                    <w:t>télés</w:t>
                  </w:r>
                  <w:r>
                    <w:t xml:space="preserve"> connecter a des pc's</w:t>
                  </w:r>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r>
                    <w:t>Led rgb</w:t>
                  </w:r>
                </w:p>
              </w:tc>
              <w:tc>
                <w:tcPr>
                  <w:tcW w:w="0" w:type="auto"/>
                </w:tcPr>
                <w:p w14:paraId="2A8A608F" w14:textId="213700C4" w:rsidR="00DD5831" w:rsidRDefault="00DD5831" w:rsidP="003D1F77">
                  <w:r>
                    <w:t xml:space="preserve">Il y a une led rgb </w:t>
                  </w:r>
                  <w:r w:rsidR="008947DD">
                    <w:t>aux coins</w:t>
                  </w:r>
                  <w:r>
                    <w:t xml:space="preserve"> de la salle</w:t>
                  </w:r>
                </w:p>
              </w:tc>
            </w:tr>
            <w:tr w:rsidR="00DD5831" w14:paraId="589894FA" w14:textId="77777777" w:rsidTr="003D1F77">
              <w:tc>
                <w:tcPr>
                  <w:tcW w:w="0" w:type="auto"/>
                </w:tcPr>
                <w:p w14:paraId="3CD0C081" w14:textId="77777777" w:rsidR="00DD5831" w:rsidRDefault="00DD5831" w:rsidP="003D1F77">
                  <w:r>
                    <w:t>2 Fenetres au mur donnant sur l'exterieur</w:t>
                  </w:r>
                </w:p>
              </w:tc>
              <w:tc>
                <w:tcPr>
                  <w:tcW w:w="0" w:type="auto"/>
                </w:tcPr>
                <w:p w14:paraId="2F75E32A" w14:textId="77777777" w:rsidR="00DD5831" w:rsidRDefault="00DD5831" w:rsidP="003D1F77">
                  <w:r>
                    <w:t>Il y a 2 fenetres au mur donnant sur l'exterieur</w:t>
                  </w:r>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47" w:name="_Toc165989660"/>
      <w:r>
        <w:t>Parking</w:t>
      </w:r>
      <w:bookmarkEnd w:id="47"/>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6AEAE51C" w:rsidR="00DD5831" w:rsidRDefault="00DD5831" w:rsidP="003D1F77">
            <w:r>
              <w:t xml:space="preserve">En tant que personne conduisant un véhicule à deux ou 4 roues Je veux un parking Pour pouvoir parquer mon engin en venant </w:t>
            </w:r>
            <w:r w:rsidR="008947DD">
              <w:t>à</w:t>
            </w:r>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5"/>
              <w:gridCol w:w="7215"/>
            </w:tblGrid>
            <w:tr w:rsidR="00DD5831" w14:paraId="2AA4A314" w14:textId="77777777" w:rsidTr="003D1F77">
              <w:tc>
                <w:tcPr>
                  <w:tcW w:w="0" w:type="auto"/>
                </w:tcPr>
                <w:p w14:paraId="3AF06A6E" w14:textId="77777777" w:rsidR="00DD5831" w:rsidRDefault="00DD5831" w:rsidP="003D1F77">
                  <w:r>
                    <w:lastRenderedPageBreak/>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10B072E0" w:rsidR="00DD5831" w:rsidRDefault="00DD5831" w:rsidP="003D1F77">
                  <w:r>
                    <w:t xml:space="preserve">Il y a </w:t>
                  </w:r>
                  <w:r w:rsidR="008947DD">
                    <w:t>des marquages blancs</w:t>
                  </w:r>
                  <w:r>
                    <w:t xml:space="preserve"> au sol</w:t>
                  </w:r>
                </w:p>
              </w:tc>
            </w:tr>
            <w:tr w:rsidR="00DD5831" w14:paraId="5B49A3C1" w14:textId="77777777" w:rsidTr="003D1F77">
              <w:tc>
                <w:tcPr>
                  <w:tcW w:w="0" w:type="auto"/>
                </w:tcPr>
                <w:p w14:paraId="59D6A4E5" w14:textId="77777777" w:rsidR="00DD5831" w:rsidRDefault="00DD5831" w:rsidP="003D1F77">
                  <w:r>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458595D7" w:rsidR="00DD5831" w:rsidRDefault="008947DD" w:rsidP="003D1F77">
                  <w:r>
                    <w:t>Placement</w:t>
                  </w:r>
                  <w:r w:rsidR="00DD5831">
                    <w:t xml:space="preserve"> moto</w:t>
                  </w:r>
                </w:p>
              </w:tc>
              <w:tc>
                <w:tcPr>
                  <w:tcW w:w="0" w:type="auto"/>
                </w:tcPr>
                <w:p w14:paraId="2A381AD0" w14:textId="77777777" w:rsidR="00DD5831" w:rsidRDefault="00DD5831" w:rsidP="003D1F77">
                  <w:r>
                    <w:t>Il y a les places moto coller au dos du batiment</w:t>
                  </w:r>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48" w:name="_Toc165989661"/>
      <w:r>
        <w:t>Salle de Reserve</w:t>
      </w:r>
      <w:bookmarkEnd w:id="48"/>
    </w:p>
    <w:p w14:paraId="65337628"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Chaque meuble de stockage porte au moins 4 PC (tours) de taille Mid-Tower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r>
                    <w:t>Fenetre</w:t>
                  </w:r>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0D9CC133" w:rsidR="00DD5831" w:rsidRDefault="00DD5831" w:rsidP="003D1F77">
                  <w:r>
                    <w:t xml:space="preserve">Il y a un interrupteur </w:t>
                  </w:r>
                  <w:r w:rsidR="008947DD">
                    <w:t>à 20</w:t>
                  </w:r>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'Technocraft Boîte à outils Professional 35 pièces'</w:t>
                  </w:r>
                </w:p>
              </w:tc>
            </w:tr>
          </w:tbl>
          <w:p w14:paraId="1B7635EF"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bookmarkStart w:id="49" w:name="_Toc165989663"/>
      <w:r>
        <w:t>Toilettes d14</w:t>
      </w:r>
      <w:bookmarkEnd w:id="49"/>
    </w:p>
    <w:p w14:paraId="5AE3195A"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5E98E9FA" w:rsidR="00DD5831" w:rsidRDefault="008947DD" w:rsidP="003D1F77">
                  <w:r>
                    <w:t>La salle</w:t>
                  </w:r>
                  <w:r w:rsidR="00DD5831">
                    <w:t xml:space="preserve"> de toilettes est en d14</w:t>
                  </w:r>
                </w:p>
              </w:tc>
            </w:tr>
            <w:tr w:rsidR="00DD5831" w14:paraId="6BEE295F" w14:textId="77777777" w:rsidTr="003D1F77">
              <w:tc>
                <w:tcPr>
                  <w:tcW w:w="0" w:type="auto"/>
                </w:tcPr>
                <w:p w14:paraId="7C45FBB5" w14:textId="77777777" w:rsidR="00DD5831" w:rsidRDefault="00DD5831" w:rsidP="003D1F77">
                  <w:r>
                    <w:t>Fenetres</w:t>
                  </w:r>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t>Sol</w:t>
                  </w:r>
                </w:p>
              </w:tc>
              <w:tc>
                <w:tcPr>
                  <w:tcW w:w="0" w:type="auto"/>
                </w:tcPr>
                <w:p w14:paraId="2674EF9C" w14:textId="77777777" w:rsidR="00DD5831" w:rsidRDefault="00DD5831" w:rsidP="003D1F77">
                  <w:r>
                    <w:t>Il y a du carlage par terre avec une texture de plâques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Il y a deux lavabos de 1m30 avec un mirroir chacun, le mirroir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0585062E" w:rsidR="00DD5831" w:rsidRDefault="00DD5831" w:rsidP="003D1F77">
                  <w:r>
                    <w:t>Il y a une poubelle à droite de la porte d'</w:t>
                  </w:r>
                  <w:r w:rsidR="008947DD">
                    <w:t>entrée</w:t>
                  </w:r>
                  <w:r>
                    <w:t>, dans le coin</w:t>
                  </w:r>
                </w:p>
              </w:tc>
            </w:tr>
            <w:tr w:rsidR="00DD5831" w14:paraId="4F0517EC" w14:textId="77777777" w:rsidTr="003D1F77">
              <w:tc>
                <w:tcPr>
                  <w:tcW w:w="0" w:type="auto"/>
                </w:tcPr>
                <w:p w14:paraId="23821AE5" w14:textId="77777777" w:rsidR="00DD5831" w:rsidRDefault="00DD5831" w:rsidP="003D1F77">
                  <w:r>
                    <w:t>Savon + secheur</w:t>
                  </w:r>
                </w:p>
              </w:tc>
              <w:tc>
                <w:tcPr>
                  <w:tcW w:w="0" w:type="auto"/>
                </w:tcPr>
                <w:p w14:paraId="514E9709" w14:textId="77777777" w:rsidR="00DD5831" w:rsidRDefault="00DD5831" w:rsidP="003D1F77">
                  <w:r>
                    <w:t>Il y a des distributeurs de savon et un appareil à secher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50" w:name="_Toc165989664"/>
      <w:r w:rsidRPr="007F30AE">
        <w:t>Réalisation</w:t>
      </w:r>
      <w:bookmarkEnd w:id="41"/>
      <w:bookmarkEnd w:id="42"/>
      <w:bookmarkEnd w:id="43"/>
      <w:bookmarkEnd w:id="50"/>
    </w:p>
    <w:p w14:paraId="166DF8B2" w14:textId="77777777" w:rsidR="007F30AE" w:rsidRPr="007F30AE" w:rsidRDefault="00116F07" w:rsidP="008E53F9">
      <w:pPr>
        <w:pStyle w:val="Titre2"/>
      </w:pPr>
      <w:bookmarkStart w:id="51" w:name="_Toc164007807"/>
      <w:bookmarkStart w:id="52" w:name="_Toc165989665"/>
      <w:r>
        <w:t>Installation de l’e</w:t>
      </w:r>
      <w:r w:rsidR="005C1848">
        <w:t>nvironnement de travail</w:t>
      </w:r>
      <w:bookmarkEnd w:id="51"/>
      <w:bookmarkEnd w:id="52"/>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53" w:name="_Toc164007808"/>
      <w:bookmarkStart w:id="54" w:name="_Toc165989666"/>
      <w:r>
        <w:t>Ressources extérieures</w:t>
      </w:r>
      <w:bookmarkEnd w:id="53"/>
      <w:bookmarkEnd w:id="54"/>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55" w:name="_Toc164007809"/>
      <w:bookmarkStart w:id="56" w:name="_Toc165989667"/>
      <w:r>
        <w:t>Déroulement effectif</w:t>
      </w:r>
      <w:bookmarkEnd w:id="55"/>
      <w:bookmarkEnd w:id="56"/>
    </w:p>
    <w:p w14:paraId="550EC4DD" w14:textId="34A917E0" w:rsidR="00287884" w:rsidRDefault="00287884" w:rsidP="00287884">
      <w:pPr>
        <w:pStyle w:val="Titre3"/>
      </w:pPr>
      <w:bookmarkStart w:id="57" w:name="_Toc165989668"/>
      <w:r>
        <w:t>Sprint 2</w:t>
      </w:r>
      <w:bookmarkEnd w:id="57"/>
    </w:p>
    <w:p w14:paraId="011E9DF3" w14:textId="0E9E19CB" w:rsidR="00287884" w:rsidRPr="00287884" w:rsidRDefault="00287884" w:rsidP="00287884">
      <w:pPr>
        <w:pStyle w:val="Retraitcorpsdetexte3"/>
        <w:rPr>
          <w:b/>
          <w:bCs/>
          <w:u w:val="single"/>
        </w:rPr>
      </w:pPr>
      <w:r w:rsidRPr="00287884">
        <w:rPr>
          <w:b/>
          <w:bCs/>
          <w:u w:val="single"/>
        </w:rPr>
        <w:t>User stories effectués :</w:t>
      </w:r>
    </w:p>
    <w:p w14:paraId="3C06F3D4" w14:textId="32BA5281" w:rsidR="00287884" w:rsidRDefault="00287884" w:rsidP="00287884">
      <w:pPr>
        <w:pStyle w:val="Retraitcorpsdetexte3"/>
        <w:numPr>
          <w:ilvl w:val="0"/>
          <w:numId w:val="10"/>
        </w:numPr>
      </w:pPr>
      <w:r>
        <w:t>Toilettes</w:t>
      </w:r>
    </w:p>
    <w:p w14:paraId="4A28499A" w14:textId="015322B7" w:rsidR="00287884" w:rsidRDefault="00287884" w:rsidP="00287884">
      <w:pPr>
        <w:pStyle w:val="Retraitcorpsdetexte3"/>
        <w:numPr>
          <w:ilvl w:val="0"/>
          <w:numId w:val="10"/>
        </w:numPr>
      </w:pPr>
      <w:r>
        <w:t>Vestiaires</w:t>
      </w:r>
    </w:p>
    <w:p w14:paraId="35D29CC6" w14:textId="0CE2E63E" w:rsidR="00287884" w:rsidRDefault="00287884" w:rsidP="00287884">
      <w:pPr>
        <w:pStyle w:val="Retraitcorpsdetexte3"/>
        <w:numPr>
          <w:ilvl w:val="0"/>
          <w:numId w:val="10"/>
        </w:numPr>
      </w:pPr>
      <w:r>
        <w:t>Salle à manger</w:t>
      </w:r>
    </w:p>
    <w:p w14:paraId="4AB7C398" w14:textId="3BCEAB4E" w:rsidR="00287884" w:rsidRDefault="00287884" w:rsidP="00287884">
      <w:pPr>
        <w:pStyle w:val="Retraitcorpsdetexte3"/>
        <w:numPr>
          <w:ilvl w:val="0"/>
          <w:numId w:val="10"/>
        </w:numPr>
      </w:pPr>
      <w:r>
        <w:t>Endroit pour manger sur le toit</w:t>
      </w:r>
    </w:p>
    <w:p w14:paraId="51671949" w14:textId="6A3EF435" w:rsidR="00A26CA1" w:rsidRDefault="00FD7A33" w:rsidP="00006914">
      <w:pPr>
        <w:pStyle w:val="Retraitcorpsdetexte3"/>
      </w:pPr>
      <w:r>
        <w:rPr>
          <w:rStyle w:val="ui-provider"/>
        </w:rPr>
        <w:t>Dans ce sprint, on a presque tout fini, just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1D6760B6" w14:textId="4551E5B7" w:rsidR="00A26CA1" w:rsidRDefault="00A26CA1" w:rsidP="00A26CA1">
      <w:pPr>
        <w:pStyle w:val="Titre3"/>
      </w:pPr>
      <w:r>
        <w:t>Sprint 3</w:t>
      </w:r>
    </w:p>
    <w:p w14:paraId="21F5E835" w14:textId="77777777" w:rsidR="00A26CA1" w:rsidRPr="00287884" w:rsidRDefault="00A26CA1" w:rsidP="00A26CA1">
      <w:pPr>
        <w:pStyle w:val="Retraitcorpsdetexte3"/>
        <w:rPr>
          <w:b/>
          <w:bCs/>
          <w:u w:val="single"/>
        </w:rPr>
      </w:pPr>
      <w:r w:rsidRPr="00287884">
        <w:rPr>
          <w:b/>
          <w:bCs/>
          <w:u w:val="single"/>
        </w:rPr>
        <w:t>User stories effectués :</w:t>
      </w:r>
    </w:p>
    <w:p w14:paraId="3F5B0F2D" w14:textId="31DEB5CF" w:rsidR="00A26CA1" w:rsidRDefault="00A26CA1" w:rsidP="00A26CA1">
      <w:pPr>
        <w:pStyle w:val="Retraitcorpsdetexte3"/>
        <w:numPr>
          <w:ilvl w:val="0"/>
          <w:numId w:val="25"/>
        </w:numPr>
      </w:pPr>
      <w:r>
        <w:t>Classe</w:t>
      </w:r>
      <w:r w:rsidR="00655525">
        <w:t xml:space="preserve"> (D13)</w:t>
      </w:r>
    </w:p>
    <w:p w14:paraId="40ABF25B" w14:textId="24C0F0C5" w:rsidR="00A26CA1" w:rsidRDefault="00A26CA1" w:rsidP="00A26CA1">
      <w:pPr>
        <w:pStyle w:val="Retraitcorpsdetexte3"/>
        <w:numPr>
          <w:ilvl w:val="0"/>
          <w:numId w:val="25"/>
        </w:numPr>
      </w:pPr>
      <w:r>
        <w:t>Salle technique</w:t>
      </w:r>
    </w:p>
    <w:p w14:paraId="1B31350A" w14:textId="2CC11CBD" w:rsidR="00A26CA1" w:rsidRDefault="00A26CA1" w:rsidP="00A26CA1">
      <w:pPr>
        <w:pStyle w:val="Retraitcorpsdetexte3"/>
        <w:numPr>
          <w:ilvl w:val="0"/>
          <w:numId w:val="25"/>
        </w:numPr>
      </w:pPr>
      <w:r>
        <w:t>Parking</w:t>
      </w:r>
    </w:p>
    <w:p w14:paraId="3A70BE9A" w14:textId="73AA1011" w:rsidR="00A26CA1" w:rsidRDefault="00A26CA1" w:rsidP="00A26CA1">
      <w:pPr>
        <w:pStyle w:val="Retraitcorpsdetexte3"/>
        <w:numPr>
          <w:ilvl w:val="0"/>
          <w:numId w:val="25"/>
        </w:numPr>
      </w:pPr>
      <w:r>
        <w:t>Toilettes</w:t>
      </w:r>
    </w:p>
    <w:p w14:paraId="211B5587" w14:textId="1339A060" w:rsidR="00A26CA1" w:rsidRDefault="00A26CA1" w:rsidP="00A26CA1">
      <w:pPr>
        <w:pStyle w:val="Retraitcorpsdetexte3"/>
        <w:numPr>
          <w:ilvl w:val="0"/>
          <w:numId w:val="25"/>
        </w:numPr>
      </w:pPr>
      <w:r>
        <w:t>Salle d’administration</w:t>
      </w:r>
    </w:p>
    <w:p w14:paraId="69973EBF" w14:textId="08A24E54" w:rsidR="00655525" w:rsidRDefault="00A26CA1" w:rsidP="00655525">
      <w:pPr>
        <w:pStyle w:val="Retraitcorpsdetexte3"/>
      </w:pPr>
      <w:r w:rsidRPr="00A26CA1">
        <w:t xml:space="preserve">Dans ce sprint, les choses ne sont pas forcément allées comme prévu. Thomas a fini 1 salle alors que c'était planifié de faire 2 car il ne pensait pas mettre autant d'effort dessus qu'il en a mis, </w:t>
      </w:r>
      <w:r w:rsidR="00655525">
        <w:t>Romain</w:t>
      </w:r>
      <w:r w:rsidRPr="00A26CA1">
        <w:t xml:space="preserve"> n'a pas fini ses deux Classes, mais il a presque fini la salle de Repos. Samuel a fait ses deux salles. On pense qu'on peut mieux faire la semaine prochaine, car cette fois on avait un léger souci de gestion de temps.</w:t>
      </w:r>
    </w:p>
    <w:p w14:paraId="538215C0" w14:textId="47269DE9" w:rsidR="00655525" w:rsidRDefault="00655525" w:rsidP="00655525">
      <w:pPr>
        <w:pStyle w:val="Titre3"/>
      </w:pPr>
      <w:r>
        <w:t>Sprint 4</w:t>
      </w:r>
    </w:p>
    <w:p w14:paraId="40893E32" w14:textId="77777777" w:rsidR="00655525" w:rsidRPr="00287884" w:rsidRDefault="00655525" w:rsidP="00655525">
      <w:pPr>
        <w:pStyle w:val="Retraitcorpsdetexte3"/>
        <w:rPr>
          <w:b/>
          <w:bCs/>
          <w:u w:val="single"/>
        </w:rPr>
      </w:pPr>
      <w:r w:rsidRPr="00287884">
        <w:rPr>
          <w:b/>
          <w:bCs/>
          <w:u w:val="single"/>
        </w:rPr>
        <w:t>User stories effectués :</w:t>
      </w:r>
    </w:p>
    <w:p w14:paraId="6C23CDAB" w14:textId="3E2B1876" w:rsidR="00655525" w:rsidRDefault="00655525" w:rsidP="001D6905">
      <w:pPr>
        <w:pStyle w:val="Retraitcorpsdetexte3"/>
        <w:numPr>
          <w:ilvl w:val="0"/>
          <w:numId w:val="33"/>
        </w:numPr>
      </w:pPr>
      <w:r>
        <w:t>Classe (D16)</w:t>
      </w:r>
    </w:p>
    <w:p w14:paraId="1CAC44C3" w14:textId="79F61C2A" w:rsidR="00655525" w:rsidRDefault="00655525" w:rsidP="001D6905">
      <w:pPr>
        <w:pStyle w:val="Retraitcorpsdetexte3"/>
        <w:numPr>
          <w:ilvl w:val="0"/>
          <w:numId w:val="33"/>
        </w:numPr>
      </w:pPr>
      <w:r>
        <w:t>Salle de repos (fini)</w:t>
      </w:r>
    </w:p>
    <w:p w14:paraId="76366463" w14:textId="4175CE9D" w:rsidR="00655525" w:rsidRDefault="00655525" w:rsidP="001D6905">
      <w:pPr>
        <w:pStyle w:val="Retraitcorpsdetexte3"/>
        <w:numPr>
          <w:ilvl w:val="0"/>
          <w:numId w:val="33"/>
        </w:numPr>
      </w:pPr>
      <w:r>
        <w:lastRenderedPageBreak/>
        <w:t>Salle de réserve</w:t>
      </w:r>
    </w:p>
    <w:p w14:paraId="3F2DC922" w14:textId="68848BEB" w:rsidR="00655525" w:rsidRDefault="00655525" w:rsidP="001D6905">
      <w:pPr>
        <w:pStyle w:val="Retraitcorpsdetexte3"/>
        <w:numPr>
          <w:ilvl w:val="0"/>
          <w:numId w:val="33"/>
        </w:numPr>
      </w:pPr>
      <w:r>
        <w:t>Librairie informatique</w:t>
      </w:r>
    </w:p>
    <w:p w14:paraId="798FE174" w14:textId="1A8F6C8D" w:rsidR="00655525" w:rsidRDefault="001D6905" w:rsidP="00FD7A33">
      <w:pPr>
        <w:pStyle w:val="Retraitcorpsdetexte3"/>
      </w:pPr>
      <w:r w:rsidRPr="001D6905">
        <w:t>Ce sprint s’est déroulé exactement comme prévu. Nous avons eu aucun souci et les objets dans le backlog ont duré la bonne longueur. Ce sprint devrait être la base pour les derniers sprints, et nous devrons faire en sorte de mettre les mêmes valeurs d’efforts pour les sprints suivants. Mais on pense également qu'on pourra faire mieux, car comparé aux autres sprints, la vélocité cette fois était de 6, alors que les autres sprints ils étaient de 26 et 14.</w:t>
      </w:r>
    </w:p>
    <w:p w14:paraId="50B07B24" w14:textId="477AF917" w:rsidR="0072784A" w:rsidRDefault="0072784A" w:rsidP="0072784A">
      <w:pPr>
        <w:pStyle w:val="Titre3"/>
      </w:pPr>
      <w:r>
        <w:t xml:space="preserve">Sprint </w:t>
      </w:r>
      <w:r>
        <w:t>5</w:t>
      </w:r>
    </w:p>
    <w:p w14:paraId="1D710064" w14:textId="77777777" w:rsidR="0072784A" w:rsidRPr="00287884" w:rsidRDefault="0072784A" w:rsidP="0072784A">
      <w:pPr>
        <w:pStyle w:val="Retraitcorpsdetexte3"/>
        <w:rPr>
          <w:b/>
          <w:bCs/>
          <w:u w:val="single"/>
        </w:rPr>
      </w:pPr>
      <w:r w:rsidRPr="00287884">
        <w:rPr>
          <w:b/>
          <w:bCs/>
          <w:u w:val="single"/>
        </w:rPr>
        <w:t>User stories effectués :</w:t>
      </w:r>
    </w:p>
    <w:p w14:paraId="1328B221" w14:textId="43F8F33D" w:rsidR="0072784A" w:rsidRDefault="0072784A" w:rsidP="0072784A">
      <w:pPr>
        <w:pStyle w:val="Retraitcorpsdetexte3"/>
        <w:numPr>
          <w:ilvl w:val="0"/>
          <w:numId w:val="35"/>
        </w:numPr>
      </w:pPr>
      <w:r>
        <w:t>Couloir Rez de chausse</w:t>
      </w:r>
    </w:p>
    <w:p w14:paraId="1B465F80" w14:textId="4F235FA5" w:rsidR="0072784A" w:rsidRDefault="0072784A" w:rsidP="0072784A">
      <w:pPr>
        <w:pStyle w:val="Retraitcorpsdetexte3"/>
        <w:numPr>
          <w:ilvl w:val="0"/>
          <w:numId w:val="35"/>
        </w:numPr>
      </w:pPr>
      <w:r>
        <w:t>Couloir niveau 1</w:t>
      </w:r>
    </w:p>
    <w:p w14:paraId="5F0B2414" w14:textId="41055C5A" w:rsidR="00DF72C1" w:rsidRPr="00DF72C1" w:rsidRDefault="0072784A" w:rsidP="00DF72C1">
      <w:pPr>
        <w:pStyle w:val="Retraitcorpsdetexte3"/>
        <w:numPr>
          <w:ilvl w:val="0"/>
          <w:numId w:val="35"/>
        </w:numPr>
      </w:pPr>
      <w:r>
        <w:t>Couloir Entrée</w:t>
      </w:r>
    </w:p>
    <w:p w14:paraId="7D0C4FB5" w14:textId="7685C9B6" w:rsidR="00DF72C1" w:rsidRPr="00DF72C1" w:rsidRDefault="00DF72C1" w:rsidP="00DF72C1">
      <w:pPr>
        <w:pStyle w:val="NormalWeb"/>
        <w:ind w:left="2534"/>
        <w:rPr>
          <w:rFonts w:ascii="Segoe UI" w:hAnsi="Segoe UI" w:cs="Segoe UI"/>
          <w:sz w:val="21"/>
          <w:szCs w:val="21"/>
        </w:rPr>
      </w:pPr>
      <w:r>
        <w:rPr>
          <w:rFonts w:ascii="Segoe UI" w:hAnsi="Segoe UI" w:cs="Segoe UI"/>
          <w:sz w:val="21"/>
          <w:szCs w:val="21"/>
        </w:rPr>
        <w:t>L</w:t>
      </w:r>
      <w:r>
        <w:rPr>
          <w:rFonts w:ascii="Segoe UI" w:hAnsi="Segoe UI" w:cs="Segoe UI"/>
          <w:sz w:val="21"/>
          <w:szCs w:val="21"/>
        </w:rPr>
        <w:t xml:space="preserve">e sprint numéro 5 s’est bien passé. Romain a sous-estimé le temps que prend l’entrée est a </w:t>
      </w:r>
      <w:r>
        <w:rPr>
          <w:rFonts w:ascii="Segoe UI" w:hAnsi="Segoe UI" w:cs="Segoe UI"/>
          <w:sz w:val="21"/>
          <w:szCs w:val="21"/>
        </w:rPr>
        <w:t>pensé pouvoir</w:t>
      </w:r>
      <w:r>
        <w:rPr>
          <w:rFonts w:ascii="Segoe UI" w:hAnsi="Segoe UI" w:cs="Segoe UI"/>
          <w:sz w:val="21"/>
          <w:szCs w:val="21"/>
        </w:rPr>
        <w:t xml:space="preserve"> faire le jardin aussi , qui a été faux.</w:t>
      </w:r>
      <w:r>
        <w:rPr>
          <w:rFonts w:ascii="Segoe UI" w:hAnsi="Segoe UI" w:cs="Segoe UI"/>
          <w:sz w:val="21"/>
          <w:szCs w:val="21"/>
        </w:rPr>
        <w:t xml:space="preserve"> </w:t>
      </w:r>
      <w:r>
        <w:rPr>
          <w:rFonts w:ascii="Segoe UI" w:hAnsi="Segoe UI" w:cs="Segoe UI"/>
          <w:sz w:val="21"/>
          <w:szCs w:val="21"/>
        </w:rPr>
        <w:t xml:space="preserve">Thomas à réussit </w:t>
      </w:r>
      <w:r>
        <w:rPr>
          <w:rFonts w:ascii="Segoe UI" w:hAnsi="Segoe UI" w:cs="Segoe UI"/>
          <w:sz w:val="21"/>
          <w:szCs w:val="21"/>
        </w:rPr>
        <w:t>à</w:t>
      </w:r>
      <w:r>
        <w:rPr>
          <w:rFonts w:ascii="Segoe UI" w:hAnsi="Segoe UI" w:cs="Segoe UI"/>
          <w:sz w:val="21"/>
          <w:szCs w:val="21"/>
        </w:rPr>
        <w:t xml:space="preserve"> faire le couloir du rez a temps et Samuel a pu faire sa salle, comme prévu. Nous avions pas pu faire le jardin car, nous avions fini les User Stories qui étaient initialement faites. Mais, puisque il nous restait de la place dans le bâtiment nous avions dû faire de nouvelles User Stories et cela nous a pris du temps. Finalement on a bien travaillé et notr</w:t>
      </w:r>
      <w:r>
        <w:rPr>
          <w:rFonts w:ascii="Segoe UI" w:hAnsi="Segoe UI" w:cs="Segoe UI"/>
          <w:sz w:val="21"/>
          <w:szCs w:val="21"/>
        </w:rPr>
        <w:t>e</w:t>
      </w:r>
      <w:r>
        <w:rPr>
          <w:rFonts w:ascii="Segoe UI" w:hAnsi="Segoe UI" w:cs="Segoe UI"/>
          <w:sz w:val="21"/>
          <w:szCs w:val="21"/>
        </w:rPr>
        <w:t xml:space="preserve"> bâtiment sera bientôt fini. Il nous reste qu'à rendre ce bâtiment eco-friendly et finir les salles restantes, ce qu'on pense finir la semaine prochaine, qui sera la dernière.</w:t>
      </w:r>
    </w:p>
    <w:p w14:paraId="5011A1DE" w14:textId="77777777" w:rsidR="00505421" w:rsidRPr="007F30AE" w:rsidRDefault="00F16ADE" w:rsidP="008E53F9">
      <w:pPr>
        <w:pStyle w:val="Titre2"/>
      </w:pPr>
      <w:bookmarkStart w:id="58" w:name="_Toc164007810"/>
      <w:bookmarkStart w:id="59" w:name="_Toc165989669"/>
      <w:r>
        <w:t xml:space="preserve">Journal de </w:t>
      </w:r>
      <w:r w:rsidR="00E07F66">
        <w:t>travail</w:t>
      </w:r>
      <w:bookmarkEnd w:id="58"/>
      <w:bookmarkEnd w:id="59"/>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5EA1F11C" w:rsidR="00505421" w:rsidRDefault="00E07F66" w:rsidP="00E07F66">
      <w:pPr>
        <w:pStyle w:val="Informations"/>
      </w:pPr>
      <w:r>
        <w:t>Ne pas mettre le journal de travail lui-même ici ! (</w:t>
      </w:r>
      <w:r w:rsidR="008947DD">
        <w:t>Mais</w:t>
      </w:r>
      <w:r>
        <w:t xml:space="preserve"> on peut mettre une référence sur un fichier externe).</w:t>
      </w:r>
    </w:p>
    <w:p w14:paraId="043E01EA" w14:textId="7D7B0C93" w:rsidR="00DE7B5A" w:rsidRDefault="00DE7B5A" w:rsidP="00DE7B5A">
      <w:pPr>
        <w:pStyle w:val="Titre2"/>
      </w:pPr>
      <w:bookmarkStart w:id="60" w:name="_Toc165989670"/>
      <w:r>
        <w:t>Processus d’</w:t>
      </w:r>
      <w:bookmarkEnd w:id="60"/>
      <w:r w:rsidR="00DF72C1">
        <w:t>intégration</w:t>
      </w:r>
    </w:p>
    <w:p w14:paraId="49BE3306" w14:textId="731B5FB2" w:rsidR="00DE7B5A" w:rsidRPr="00F41F2D" w:rsidRDefault="00DE7B5A" w:rsidP="00DE7B5A">
      <w:pPr>
        <w:ind w:left="1416"/>
      </w:pPr>
      <w:r>
        <w:rPr>
          <w:rStyle w:val="ui-provider"/>
        </w:rPr>
        <w:t xml:space="preserve">Pour l’intégration, nous avons pris chaque fichier </w:t>
      </w:r>
      <w:r w:rsidR="005E3BE5">
        <w:rPr>
          <w:rStyle w:val="ui-provider"/>
        </w:rPr>
        <w:t>.</w:t>
      </w:r>
      <w:r>
        <w:rPr>
          <w:rStyle w:val="ui-provider"/>
        </w:rPr>
        <w:t>sh3d de chaque membre de l’équipe, puis nous avons d’abords effacé tout sauf la salle qui a été créé. Ensuite, on a fait CTRL+C et nous l’avons collé sur le fichier principal qui aura toutes les salles collées, avec CTRL+V.</w:t>
      </w:r>
    </w:p>
    <w:p w14:paraId="281F098D" w14:textId="77777777" w:rsidR="00DE7B5A" w:rsidRPr="00DE7B5A" w:rsidRDefault="00DE7B5A" w:rsidP="00DE7B5A">
      <w:pPr>
        <w:pStyle w:val="Retraitcorpsdetexte"/>
      </w:pPr>
    </w:p>
    <w:p w14:paraId="44F321B5" w14:textId="77777777" w:rsidR="007F30AE" w:rsidRPr="007F30AE" w:rsidRDefault="007F30AE" w:rsidP="008E53F9">
      <w:pPr>
        <w:pStyle w:val="Titre1"/>
      </w:pPr>
      <w:bookmarkStart w:id="61" w:name="_Toc532179966"/>
      <w:bookmarkStart w:id="62" w:name="_Toc165969650"/>
      <w:bookmarkStart w:id="63" w:name="_Toc164007811"/>
      <w:bookmarkStart w:id="64" w:name="_Toc165989671"/>
      <w:r w:rsidRPr="007F30AE">
        <w:t>Tests</w:t>
      </w:r>
      <w:bookmarkEnd w:id="61"/>
      <w:bookmarkEnd w:id="62"/>
      <w:bookmarkEnd w:id="63"/>
      <w:bookmarkEnd w:id="64"/>
    </w:p>
    <w:p w14:paraId="3E60E43C" w14:textId="77777777" w:rsidR="005C1848" w:rsidRDefault="005C1848" w:rsidP="008E53F9">
      <w:pPr>
        <w:pStyle w:val="Titre2"/>
      </w:pPr>
      <w:bookmarkStart w:id="65" w:name="_Toc164007812"/>
      <w:bookmarkStart w:id="66" w:name="_Toc165989672"/>
      <w:bookmarkStart w:id="67" w:name="_Toc532179968"/>
      <w:bookmarkStart w:id="68" w:name="_Toc165969652"/>
      <w:bookmarkStart w:id="69" w:name="_Ref308525868"/>
      <w:r>
        <w:t>Stratégie de test</w:t>
      </w:r>
      <w:bookmarkEnd w:id="65"/>
      <w:bookmarkEnd w:id="66"/>
    </w:p>
    <w:p w14:paraId="50090B01" w14:textId="576495B7" w:rsidR="007F30AE" w:rsidRPr="007F30AE" w:rsidRDefault="005D6671" w:rsidP="005D6671">
      <w:pPr>
        <w:pStyle w:val="Retraitcorpsdetexte3"/>
      </w:pPr>
      <w:bookmarkStart w:id="70" w:name="_Toc164007813"/>
      <w:bookmarkStart w:id="71" w:name="_Toc165989673"/>
      <w:r w:rsidRPr="005D6671">
        <w:t xml:space="preserve">Pour la stratégie de test, on commence avec le Sprint Review, et on vérifie la pièce créée sur le poste où elle a été créée. Ensuite, on compare la pièce avec les tests d’acceptance puis on vérifie si tout est juste. On fait cela avec toutes les pièces. Pour l’intégration, Samuel va prendre toutes les pièces qui seront envoyées par Teams, et il va les copier depuis le fichier de la pièce, et coller sur le fichier d’intégration. On vérifie que les salles sont posées sur la salle qui a été attribuée, et pas deux salles sur le même endroit. Après ça </w:t>
      </w:r>
      <w:r w:rsidRPr="005D6671">
        <w:lastRenderedPageBreak/>
        <w:t>on sauvegarde et on le dépose dans le répertoire de Livrables.</w:t>
      </w:r>
      <w:r w:rsidRPr="007F30AE">
        <w:t xml:space="preserve"> Dossier</w:t>
      </w:r>
      <w:r w:rsidR="007F30AE" w:rsidRPr="007F30AE">
        <w:t xml:space="preserve"> des tests</w:t>
      </w:r>
      <w:bookmarkEnd w:id="67"/>
      <w:bookmarkEnd w:id="68"/>
      <w:bookmarkEnd w:id="69"/>
      <w:bookmarkEnd w:id="70"/>
      <w:bookmarkEnd w:id="71"/>
    </w:p>
    <w:p w14:paraId="4623C270" w14:textId="77777777" w:rsidR="00CD710B" w:rsidRDefault="00CD710B" w:rsidP="00CD710B">
      <w:pPr>
        <w:pStyle w:val="Titre3"/>
      </w:pPr>
      <w:bookmarkStart w:id="72" w:name="_Toc164007814"/>
      <w:bookmarkStart w:id="73" w:name="_Toc165989674"/>
      <w:r>
        <w:t>Sprint 2</w:t>
      </w:r>
    </w:p>
    <w:p w14:paraId="64E72585" w14:textId="77777777" w:rsidR="00CD710B" w:rsidRDefault="00CD710B" w:rsidP="00CD710B">
      <w:pPr>
        <w:pStyle w:val="Titre4"/>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01"/>
        <w:gridCol w:w="6662"/>
        <w:gridCol w:w="597"/>
      </w:tblGrid>
      <w:tr w:rsidR="00CD710B" w14:paraId="0DD82531" w14:textId="77777777" w:rsidTr="004F053B">
        <w:tblPrEx>
          <w:tblCellMar>
            <w:top w:w="0" w:type="dxa"/>
            <w:bottom w:w="0" w:type="dxa"/>
          </w:tblCellMar>
        </w:tblPrEx>
        <w:tc>
          <w:tcPr>
            <w:tcW w:w="0" w:type="auto"/>
          </w:tcPr>
          <w:p w14:paraId="12974034" w14:textId="77777777" w:rsidR="00CD710B" w:rsidRDefault="00CD710B" w:rsidP="004F053B">
            <w:r>
              <w:t>2 bench</w:t>
            </w:r>
          </w:p>
        </w:tc>
        <w:tc>
          <w:tcPr>
            <w:tcW w:w="0" w:type="auto"/>
          </w:tcPr>
          <w:p w14:paraId="4F86B90C" w14:textId="77777777" w:rsidR="00CD710B" w:rsidRDefault="00CD710B" w:rsidP="004F053B">
            <w:r>
              <w:t>Il y a 2 bench simple</w:t>
            </w:r>
          </w:p>
        </w:tc>
        <w:tc>
          <w:tcPr>
            <w:tcW w:w="0" w:type="auto"/>
          </w:tcPr>
          <w:p w14:paraId="7E75D700" w14:textId="77777777" w:rsidR="00CD710B" w:rsidRDefault="00CD710B" w:rsidP="004F053B">
            <w:r>
              <w:t>OK</w:t>
            </w:r>
          </w:p>
          <w:p w14:paraId="09C60C72" w14:textId="77777777" w:rsidR="00CD710B" w:rsidRDefault="00CD710B" w:rsidP="004F053B">
            <w:r>
              <w:t>30 Apr</w:t>
            </w:r>
          </w:p>
        </w:tc>
      </w:tr>
      <w:tr w:rsidR="00CD710B" w14:paraId="021E97B6" w14:textId="77777777" w:rsidTr="004F053B">
        <w:tblPrEx>
          <w:tblCellMar>
            <w:top w:w="0" w:type="dxa"/>
            <w:bottom w:w="0" w:type="dxa"/>
          </w:tblCellMar>
        </w:tblPrEx>
        <w:tc>
          <w:tcPr>
            <w:tcW w:w="0" w:type="auto"/>
          </w:tcPr>
          <w:p w14:paraId="38178FFC" w14:textId="77777777" w:rsidR="00CD710B" w:rsidRDefault="00CD710B" w:rsidP="004F053B">
            <w:r>
              <w:t>1 leg press</w:t>
            </w:r>
          </w:p>
        </w:tc>
        <w:tc>
          <w:tcPr>
            <w:tcW w:w="0" w:type="auto"/>
          </w:tcPr>
          <w:p w14:paraId="7AFB7F73" w14:textId="77777777" w:rsidR="00CD710B" w:rsidRDefault="00CD710B" w:rsidP="004F053B">
            <w:r>
              <w:t>Il y a 1 leg press</w:t>
            </w:r>
          </w:p>
        </w:tc>
        <w:tc>
          <w:tcPr>
            <w:tcW w:w="0" w:type="auto"/>
          </w:tcPr>
          <w:p w14:paraId="1D5554DE" w14:textId="77777777" w:rsidR="00CD710B" w:rsidRDefault="00CD710B" w:rsidP="004F053B">
            <w:r>
              <w:t>OK</w:t>
            </w:r>
          </w:p>
          <w:p w14:paraId="6DA58650" w14:textId="77777777" w:rsidR="00CD710B" w:rsidRDefault="00CD710B" w:rsidP="004F053B">
            <w:r>
              <w:t>30 Apr</w:t>
            </w:r>
          </w:p>
        </w:tc>
      </w:tr>
      <w:tr w:rsidR="00CD710B" w14:paraId="012EE78D" w14:textId="77777777" w:rsidTr="004F053B">
        <w:tblPrEx>
          <w:tblCellMar>
            <w:top w:w="0" w:type="dxa"/>
            <w:bottom w:w="0" w:type="dxa"/>
          </w:tblCellMar>
        </w:tblPrEx>
        <w:tc>
          <w:tcPr>
            <w:tcW w:w="0" w:type="auto"/>
          </w:tcPr>
          <w:p w14:paraId="6AAEE347" w14:textId="77777777" w:rsidR="00CD710B" w:rsidRDefault="00CD710B" w:rsidP="004F053B">
            <w:r>
              <w:t>1 leg curl</w:t>
            </w:r>
          </w:p>
        </w:tc>
        <w:tc>
          <w:tcPr>
            <w:tcW w:w="0" w:type="auto"/>
          </w:tcPr>
          <w:p w14:paraId="5252038B" w14:textId="77777777" w:rsidR="00CD710B" w:rsidRDefault="00CD710B" w:rsidP="004F053B">
            <w:r>
              <w:t>Il y a 1 leg curl</w:t>
            </w:r>
          </w:p>
        </w:tc>
        <w:tc>
          <w:tcPr>
            <w:tcW w:w="0" w:type="auto"/>
          </w:tcPr>
          <w:p w14:paraId="2F5ED9CB" w14:textId="77777777" w:rsidR="00CD710B" w:rsidRDefault="00CD710B" w:rsidP="004F053B">
            <w:r>
              <w:t>OK</w:t>
            </w:r>
          </w:p>
          <w:p w14:paraId="64D6029B" w14:textId="77777777" w:rsidR="00CD710B" w:rsidRDefault="00CD710B" w:rsidP="004F053B">
            <w:r>
              <w:t>30 Apr</w:t>
            </w:r>
          </w:p>
        </w:tc>
      </w:tr>
      <w:tr w:rsidR="00CD710B" w14:paraId="4EAF02A1" w14:textId="77777777" w:rsidTr="004F053B">
        <w:tblPrEx>
          <w:tblCellMar>
            <w:top w:w="0" w:type="dxa"/>
            <w:bottom w:w="0" w:type="dxa"/>
          </w:tblCellMar>
        </w:tblPrEx>
        <w:tc>
          <w:tcPr>
            <w:tcW w:w="0" w:type="auto"/>
          </w:tcPr>
          <w:p w14:paraId="7F75CDA2" w14:textId="77777777" w:rsidR="00CD710B" w:rsidRDefault="00CD710B" w:rsidP="004F053B">
            <w:r>
              <w:t>1 leg extension</w:t>
            </w:r>
          </w:p>
        </w:tc>
        <w:tc>
          <w:tcPr>
            <w:tcW w:w="0" w:type="auto"/>
          </w:tcPr>
          <w:p w14:paraId="655EAFA5" w14:textId="77777777" w:rsidR="00CD710B" w:rsidRDefault="00CD710B" w:rsidP="004F053B">
            <w:r>
              <w:t>Il y a 1 leg extension</w:t>
            </w:r>
          </w:p>
        </w:tc>
        <w:tc>
          <w:tcPr>
            <w:tcW w:w="0" w:type="auto"/>
          </w:tcPr>
          <w:p w14:paraId="7C85329E" w14:textId="77777777" w:rsidR="00CD710B" w:rsidRDefault="00CD710B" w:rsidP="004F053B">
            <w:r>
              <w:t>OK</w:t>
            </w:r>
          </w:p>
          <w:p w14:paraId="1CF3C3E6" w14:textId="77777777" w:rsidR="00CD710B" w:rsidRDefault="00CD710B" w:rsidP="004F053B">
            <w:r>
              <w:t>30 Apr</w:t>
            </w:r>
          </w:p>
        </w:tc>
      </w:tr>
      <w:tr w:rsidR="00CD710B" w14:paraId="6780CDA9" w14:textId="77777777" w:rsidTr="004F053B">
        <w:tblPrEx>
          <w:tblCellMar>
            <w:top w:w="0" w:type="dxa"/>
            <w:bottom w:w="0" w:type="dxa"/>
          </w:tblCellMar>
        </w:tblPrEx>
        <w:tc>
          <w:tcPr>
            <w:tcW w:w="0" w:type="auto"/>
          </w:tcPr>
          <w:p w14:paraId="2B04BD8C" w14:textId="77777777" w:rsidR="00CD710B" w:rsidRDefault="00CD710B" w:rsidP="004F053B">
            <w:r>
              <w:t>2 Cable machine</w:t>
            </w:r>
          </w:p>
        </w:tc>
        <w:tc>
          <w:tcPr>
            <w:tcW w:w="0" w:type="auto"/>
          </w:tcPr>
          <w:p w14:paraId="6FE85C47" w14:textId="77777777" w:rsidR="00CD710B" w:rsidRDefault="00CD710B" w:rsidP="004F053B">
            <w:r>
              <w:t>Il y a 2 cable machine</w:t>
            </w:r>
          </w:p>
        </w:tc>
        <w:tc>
          <w:tcPr>
            <w:tcW w:w="0" w:type="auto"/>
          </w:tcPr>
          <w:p w14:paraId="40290761" w14:textId="77777777" w:rsidR="00CD710B" w:rsidRDefault="00CD710B" w:rsidP="004F053B">
            <w:r>
              <w:t>OK</w:t>
            </w:r>
          </w:p>
          <w:p w14:paraId="010CEA2F" w14:textId="77777777" w:rsidR="00CD710B" w:rsidRDefault="00CD710B" w:rsidP="004F053B">
            <w:r>
              <w:t>30 Apr</w:t>
            </w:r>
          </w:p>
        </w:tc>
      </w:tr>
      <w:tr w:rsidR="00CD710B" w14:paraId="604F6F30" w14:textId="77777777" w:rsidTr="004F053B">
        <w:tblPrEx>
          <w:tblCellMar>
            <w:top w:w="0" w:type="dxa"/>
            <w:bottom w:w="0" w:type="dxa"/>
          </w:tblCellMar>
        </w:tblPrEx>
        <w:tc>
          <w:tcPr>
            <w:tcW w:w="0" w:type="auto"/>
          </w:tcPr>
          <w:p w14:paraId="535EBC43" w14:textId="77777777" w:rsidR="00CD710B" w:rsidRDefault="00CD710B" w:rsidP="004F053B">
            <w:r>
              <w:t>3 Machine de cardio</w:t>
            </w:r>
          </w:p>
        </w:tc>
        <w:tc>
          <w:tcPr>
            <w:tcW w:w="0" w:type="auto"/>
          </w:tcPr>
          <w:p w14:paraId="746942E8" w14:textId="1C1D6BE3" w:rsidR="00CD710B" w:rsidRDefault="00CD710B" w:rsidP="004F053B">
            <w:r>
              <w:t xml:space="preserve">Il y a 2 </w:t>
            </w:r>
            <w:r w:rsidR="008947DD">
              <w:t>vélos</w:t>
            </w:r>
            <w:r>
              <w:t xml:space="preserve"> d'appartement &amp; 1 tapis de course</w:t>
            </w:r>
          </w:p>
        </w:tc>
        <w:tc>
          <w:tcPr>
            <w:tcW w:w="0" w:type="auto"/>
          </w:tcPr>
          <w:p w14:paraId="0538C60E" w14:textId="77777777" w:rsidR="00CD710B" w:rsidRDefault="00CD710B" w:rsidP="004F053B">
            <w:r>
              <w:t>OK</w:t>
            </w:r>
          </w:p>
          <w:p w14:paraId="6E12BFA8" w14:textId="77777777" w:rsidR="00CD710B" w:rsidRDefault="00CD710B" w:rsidP="004F053B">
            <w:r>
              <w:t>6 May</w:t>
            </w:r>
          </w:p>
        </w:tc>
      </w:tr>
      <w:tr w:rsidR="00CD710B" w14:paraId="0ED1108E" w14:textId="77777777" w:rsidTr="004F053B">
        <w:tblPrEx>
          <w:tblCellMar>
            <w:top w:w="0" w:type="dxa"/>
            <w:bottom w:w="0" w:type="dxa"/>
          </w:tblCellMar>
        </w:tblPrEx>
        <w:tc>
          <w:tcPr>
            <w:tcW w:w="0" w:type="auto"/>
          </w:tcPr>
          <w:p w14:paraId="626978A6" w14:textId="77777777" w:rsidR="00CD710B" w:rsidRDefault="00CD710B" w:rsidP="004F053B">
            <w:r>
              <w:t>3 power rack</w:t>
            </w:r>
          </w:p>
        </w:tc>
        <w:tc>
          <w:tcPr>
            <w:tcW w:w="0" w:type="auto"/>
          </w:tcPr>
          <w:p w14:paraId="03466DF2" w14:textId="77777777" w:rsidR="00CD710B" w:rsidRDefault="00CD710B" w:rsidP="004F053B">
            <w:r>
              <w:t>Il y a 3 power rack</w:t>
            </w:r>
          </w:p>
        </w:tc>
        <w:tc>
          <w:tcPr>
            <w:tcW w:w="0" w:type="auto"/>
          </w:tcPr>
          <w:p w14:paraId="3FF49722" w14:textId="77777777" w:rsidR="00CD710B" w:rsidRDefault="00CD710B" w:rsidP="004F053B">
            <w:r>
              <w:t>OK</w:t>
            </w:r>
          </w:p>
          <w:p w14:paraId="2556D25D" w14:textId="77777777" w:rsidR="00CD710B" w:rsidRDefault="00CD710B" w:rsidP="004F053B">
            <w:r>
              <w:t>30 Apr</w:t>
            </w:r>
          </w:p>
        </w:tc>
      </w:tr>
      <w:tr w:rsidR="00CD710B" w14:paraId="7DB6C8D5" w14:textId="77777777" w:rsidTr="004F053B">
        <w:tblPrEx>
          <w:tblCellMar>
            <w:top w:w="0" w:type="dxa"/>
            <w:bottom w:w="0" w:type="dxa"/>
          </w:tblCellMar>
        </w:tblPrEx>
        <w:tc>
          <w:tcPr>
            <w:tcW w:w="0" w:type="auto"/>
          </w:tcPr>
          <w:p w14:paraId="0574D81A" w14:textId="77777777" w:rsidR="00CD710B" w:rsidRDefault="00CD710B" w:rsidP="004F053B">
            <w:r>
              <w:t>Lot haltère</w:t>
            </w:r>
          </w:p>
        </w:tc>
        <w:tc>
          <w:tcPr>
            <w:tcW w:w="0" w:type="auto"/>
          </w:tcPr>
          <w:p w14:paraId="6E931FFB" w14:textId="77777777" w:rsidR="00CD710B" w:rsidRDefault="00CD710B" w:rsidP="004F053B">
            <w:r>
              <w:t>Il y a deux paire d'haltère de 2kg à 60kg</w:t>
            </w:r>
          </w:p>
        </w:tc>
        <w:tc>
          <w:tcPr>
            <w:tcW w:w="0" w:type="auto"/>
          </w:tcPr>
          <w:p w14:paraId="1D3EC56A" w14:textId="77777777" w:rsidR="00CD710B" w:rsidRDefault="00CD710B" w:rsidP="004F053B">
            <w:r>
              <w:t>OK</w:t>
            </w:r>
          </w:p>
          <w:p w14:paraId="0C283646" w14:textId="77777777" w:rsidR="00CD710B" w:rsidRDefault="00CD710B" w:rsidP="004F053B">
            <w:r>
              <w:t>30 Apr</w:t>
            </w:r>
          </w:p>
        </w:tc>
      </w:tr>
      <w:tr w:rsidR="00CD710B" w14:paraId="242D06A5" w14:textId="77777777" w:rsidTr="004F053B">
        <w:tblPrEx>
          <w:tblCellMar>
            <w:top w:w="0" w:type="dxa"/>
            <w:bottom w:w="0" w:type="dxa"/>
          </w:tblCellMar>
        </w:tblPrEx>
        <w:tc>
          <w:tcPr>
            <w:tcW w:w="0" w:type="auto"/>
          </w:tcPr>
          <w:p w14:paraId="6843966D" w14:textId="77777777" w:rsidR="00CD710B" w:rsidRDefault="00CD710B" w:rsidP="004F053B">
            <w:r>
              <w:t>Poids</w:t>
            </w:r>
          </w:p>
        </w:tc>
        <w:tc>
          <w:tcPr>
            <w:tcW w:w="0" w:type="auto"/>
          </w:tcPr>
          <w:p w14:paraId="03EEC7F7" w14:textId="77777777" w:rsidR="00CD710B" w:rsidRDefault="00CD710B" w:rsidP="004F053B">
            <w:r>
              <w:t>Il y a 10x 25kg, 10x 20kg, 10x 15kg, 14x 10kg, 16x 5kg, 20x 2,5kg, 20x 2kg, 20x 1kg plate</w:t>
            </w:r>
          </w:p>
        </w:tc>
        <w:tc>
          <w:tcPr>
            <w:tcW w:w="0" w:type="auto"/>
          </w:tcPr>
          <w:p w14:paraId="7A7A0593" w14:textId="77777777" w:rsidR="00CD710B" w:rsidRDefault="00CD710B" w:rsidP="004F053B">
            <w:r>
              <w:t>OK</w:t>
            </w:r>
          </w:p>
          <w:p w14:paraId="3634D71B" w14:textId="77777777" w:rsidR="00CD710B" w:rsidRDefault="00CD710B" w:rsidP="004F053B">
            <w:r>
              <w:t>30 Apr</w:t>
            </w:r>
          </w:p>
        </w:tc>
      </w:tr>
    </w:tbl>
    <w:p w14:paraId="6E64A7A1" w14:textId="77777777" w:rsidR="00CD710B" w:rsidRDefault="00CD710B" w:rsidP="00CD710B">
      <w:pPr>
        <w:pStyle w:val="Titre4"/>
      </w:pPr>
      <w:r>
        <w:t>Un endroit pour manger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820"/>
        <w:gridCol w:w="6650"/>
        <w:gridCol w:w="590"/>
      </w:tblGrid>
      <w:tr w:rsidR="00CD710B" w14:paraId="5CC55504" w14:textId="77777777" w:rsidTr="004F053B">
        <w:tblPrEx>
          <w:tblCellMar>
            <w:top w:w="0" w:type="dxa"/>
            <w:bottom w:w="0" w:type="dxa"/>
          </w:tblCellMar>
        </w:tblPrEx>
        <w:tc>
          <w:tcPr>
            <w:tcW w:w="0" w:type="auto"/>
          </w:tcPr>
          <w:p w14:paraId="267FB477" w14:textId="77777777" w:rsidR="00CD710B" w:rsidRDefault="00CD710B" w:rsidP="004F053B">
            <w:r>
              <w:t>Parasols</w:t>
            </w:r>
          </w:p>
        </w:tc>
        <w:tc>
          <w:tcPr>
            <w:tcW w:w="0" w:type="auto"/>
          </w:tcPr>
          <w:p w14:paraId="0C3AFF24" w14:textId="77777777" w:rsidR="00CD710B" w:rsidRDefault="00CD710B" w:rsidP="004F053B">
            <w:r>
              <w:t>Il y a un parasol par table</w:t>
            </w:r>
          </w:p>
        </w:tc>
        <w:tc>
          <w:tcPr>
            <w:tcW w:w="0" w:type="auto"/>
          </w:tcPr>
          <w:p w14:paraId="4E5ACD9C" w14:textId="77777777" w:rsidR="00CD710B" w:rsidRDefault="00CD710B" w:rsidP="004F053B">
            <w:r>
              <w:t>OK</w:t>
            </w:r>
          </w:p>
          <w:p w14:paraId="0C8EC918" w14:textId="77777777" w:rsidR="00CD710B" w:rsidRDefault="00CD710B" w:rsidP="004F053B">
            <w:r>
              <w:t>30 Apr</w:t>
            </w:r>
          </w:p>
        </w:tc>
      </w:tr>
      <w:tr w:rsidR="00CD710B" w14:paraId="76042C85" w14:textId="77777777" w:rsidTr="004F053B">
        <w:tblPrEx>
          <w:tblCellMar>
            <w:top w:w="0" w:type="dxa"/>
            <w:bottom w:w="0" w:type="dxa"/>
          </w:tblCellMar>
        </w:tblPrEx>
        <w:tc>
          <w:tcPr>
            <w:tcW w:w="0" w:type="auto"/>
          </w:tcPr>
          <w:p w14:paraId="195B563E" w14:textId="77777777" w:rsidR="00CD710B" w:rsidRDefault="00CD710B" w:rsidP="004F053B">
            <w:r>
              <w:t>Tables</w:t>
            </w:r>
          </w:p>
        </w:tc>
        <w:tc>
          <w:tcPr>
            <w:tcW w:w="0" w:type="auto"/>
          </w:tcPr>
          <w:p w14:paraId="60084F8E" w14:textId="77777777" w:rsidR="00CD710B" w:rsidRDefault="00CD710B" w:rsidP="004F053B">
            <w:r>
              <w:t>Il y a 10 tables</w:t>
            </w:r>
          </w:p>
        </w:tc>
        <w:tc>
          <w:tcPr>
            <w:tcW w:w="0" w:type="auto"/>
          </w:tcPr>
          <w:p w14:paraId="39E0DBEB" w14:textId="77777777" w:rsidR="00CD710B" w:rsidRDefault="00CD710B" w:rsidP="004F053B">
            <w:r>
              <w:t>OK</w:t>
            </w:r>
          </w:p>
          <w:p w14:paraId="02619E57" w14:textId="77777777" w:rsidR="00CD710B" w:rsidRDefault="00CD710B" w:rsidP="004F053B">
            <w:r>
              <w:t>30 Apr</w:t>
            </w:r>
          </w:p>
        </w:tc>
      </w:tr>
      <w:tr w:rsidR="00CD710B" w14:paraId="705F481B" w14:textId="77777777" w:rsidTr="004F053B">
        <w:tblPrEx>
          <w:tblCellMar>
            <w:top w:w="0" w:type="dxa"/>
            <w:bottom w:w="0" w:type="dxa"/>
          </w:tblCellMar>
        </w:tblPrEx>
        <w:tc>
          <w:tcPr>
            <w:tcW w:w="0" w:type="auto"/>
          </w:tcPr>
          <w:p w14:paraId="192CDE03" w14:textId="77777777" w:rsidR="00CD710B" w:rsidRDefault="00CD710B" w:rsidP="004F053B">
            <w:r>
              <w:t>Chaises</w:t>
            </w:r>
          </w:p>
        </w:tc>
        <w:tc>
          <w:tcPr>
            <w:tcW w:w="0" w:type="auto"/>
          </w:tcPr>
          <w:p w14:paraId="694DCEA9" w14:textId="77777777" w:rsidR="00CD710B" w:rsidRDefault="00CD710B" w:rsidP="004F053B">
            <w:r>
              <w:t>Il y a 40 chaises</w:t>
            </w:r>
          </w:p>
        </w:tc>
        <w:tc>
          <w:tcPr>
            <w:tcW w:w="0" w:type="auto"/>
          </w:tcPr>
          <w:p w14:paraId="68FE24B9" w14:textId="77777777" w:rsidR="00CD710B" w:rsidRDefault="00CD710B" w:rsidP="004F053B">
            <w:r>
              <w:t>OK</w:t>
            </w:r>
          </w:p>
          <w:p w14:paraId="78D3CCA8" w14:textId="77777777" w:rsidR="00CD710B" w:rsidRDefault="00CD710B" w:rsidP="004F053B">
            <w:r>
              <w:t>30 Apr</w:t>
            </w:r>
          </w:p>
        </w:tc>
      </w:tr>
      <w:tr w:rsidR="00CD710B" w14:paraId="2771363C" w14:textId="77777777" w:rsidTr="004F053B">
        <w:tblPrEx>
          <w:tblCellMar>
            <w:top w:w="0" w:type="dxa"/>
            <w:bottom w:w="0" w:type="dxa"/>
          </w:tblCellMar>
        </w:tblPrEx>
        <w:tc>
          <w:tcPr>
            <w:tcW w:w="0" w:type="auto"/>
          </w:tcPr>
          <w:p w14:paraId="125E3669" w14:textId="77777777" w:rsidR="00CD710B" w:rsidRDefault="00CD710B" w:rsidP="004F053B">
            <w:r>
              <w:t>Cabane</w:t>
            </w:r>
          </w:p>
        </w:tc>
        <w:tc>
          <w:tcPr>
            <w:tcW w:w="0" w:type="auto"/>
          </w:tcPr>
          <w:p w14:paraId="435A24B3" w14:textId="77777777" w:rsidR="00CD710B" w:rsidRDefault="00CD710B" w:rsidP="004F053B">
            <w:r>
              <w:t>Il y a une cabane pour pouvoir ranger le materiel</w:t>
            </w:r>
          </w:p>
        </w:tc>
        <w:tc>
          <w:tcPr>
            <w:tcW w:w="0" w:type="auto"/>
          </w:tcPr>
          <w:p w14:paraId="743EB699" w14:textId="77777777" w:rsidR="00CD710B" w:rsidRDefault="00CD710B" w:rsidP="004F053B">
            <w:r>
              <w:t>OK</w:t>
            </w:r>
          </w:p>
          <w:p w14:paraId="24F0080A" w14:textId="77777777" w:rsidR="00CD710B" w:rsidRDefault="00CD710B" w:rsidP="004F053B">
            <w:r>
              <w:t>30 Apr</w:t>
            </w:r>
          </w:p>
        </w:tc>
      </w:tr>
      <w:tr w:rsidR="00CD710B" w14:paraId="5A9D3A0F" w14:textId="77777777" w:rsidTr="004F053B">
        <w:tblPrEx>
          <w:tblCellMar>
            <w:top w:w="0" w:type="dxa"/>
            <w:bottom w:w="0" w:type="dxa"/>
          </w:tblCellMar>
        </w:tblPrEx>
        <w:tc>
          <w:tcPr>
            <w:tcW w:w="0" w:type="auto"/>
          </w:tcPr>
          <w:p w14:paraId="3D3A6407" w14:textId="77777777" w:rsidR="00CD710B" w:rsidRDefault="00CD710B" w:rsidP="004F053B">
            <w:r>
              <w:t>Poubelles</w:t>
            </w:r>
          </w:p>
        </w:tc>
        <w:tc>
          <w:tcPr>
            <w:tcW w:w="0" w:type="auto"/>
          </w:tcPr>
          <w:p w14:paraId="041C3E48" w14:textId="77777777" w:rsidR="00CD710B" w:rsidRDefault="00CD710B" w:rsidP="004F053B">
            <w:r>
              <w:t>Il y a 3 poubelles</w:t>
            </w:r>
          </w:p>
        </w:tc>
        <w:tc>
          <w:tcPr>
            <w:tcW w:w="0" w:type="auto"/>
          </w:tcPr>
          <w:p w14:paraId="4A8E0C8C" w14:textId="77777777" w:rsidR="00CD710B" w:rsidRDefault="00CD710B" w:rsidP="004F053B">
            <w:r>
              <w:t>OK</w:t>
            </w:r>
          </w:p>
          <w:p w14:paraId="46844022" w14:textId="77777777" w:rsidR="00CD710B" w:rsidRDefault="00CD710B" w:rsidP="004F053B">
            <w:r>
              <w:t>30 Apr</w:t>
            </w:r>
          </w:p>
        </w:tc>
      </w:tr>
      <w:tr w:rsidR="00CD710B" w14:paraId="71FED98B" w14:textId="77777777" w:rsidTr="004F053B">
        <w:tblPrEx>
          <w:tblCellMar>
            <w:top w:w="0" w:type="dxa"/>
            <w:bottom w:w="0" w:type="dxa"/>
          </w:tblCellMar>
        </w:tblPrEx>
        <w:tc>
          <w:tcPr>
            <w:tcW w:w="0" w:type="auto"/>
          </w:tcPr>
          <w:p w14:paraId="5CC925E4" w14:textId="77777777" w:rsidR="00CD710B" w:rsidRDefault="00CD710B" w:rsidP="004F053B">
            <w:r>
              <w:t>Decoration simple</w:t>
            </w:r>
          </w:p>
        </w:tc>
        <w:tc>
          <w:tcPr>
            <w:tcW w:w="0" w:type="auto"/>
          </w:tcPr>
          <w:p w14:paraId="2BBF90DE" w14:textId="77777777" w:rsidR="00CD710B" w:rsidRDefault="00CD710B" w:rsidP="004F053B">
            <w:r>
              <w:t>Il y a de la decoration qui rend l'endriot conviviale</w:t>
            </w:r>
          </w:p>
        </w:tc>
        <w:tc>
          <w:tcPr>
            <w:tcW w:w="0" w:type="auto"/>
          </w:tcPr>
          <w:p w14:paraId="6F2563D8" w14:textId="77777777" w:rsidR="00CD710B" w:rsidRDefault="00CD710B" w:rsidP="004F053B">
            <w:r>
              <w:t>OK</w:t>
            </w:r>
          </w:p>
          <w:p w14:paraId="08745573" w14:textId="77777777" w:rsidR="00CD710B" w:rsidRDefault="00CD710B" w:rsidP="004F053B">
            <w:r>
              <w:t>30 Apr</w:t>
            </w:r>
          </w:p>
        </w:tc>
      </w:tr>
      <w:tr w:rsidR="00CD710B" w14:paraId="2C818610" w14:textId="77777777" w:rsidTr="004F053B">
        <w:tblPrEx>
          <w:tblCellMar>
            <w:top w:w="0" w:type="dxa"/>
            <w:bottom w:w="0" w:type="dxa"/>
          </w:tblCellMar>
        </w:tblPrEx>
        <w:tc>
          <w:tcPr>
            <w:tcW w:w="0" w:type="auto"/>
          </w:tcPr>
          <w:p w14:paraId="58EC8F3F" w14:textId="77777777" w:rsidR="00CD710B" w:rsidRDefault="00CD710B" w:rsidP="004F053B">
            <w:r>
              <w:t>Barriere escalier</w:t>
            </w:r>
          </w:p>
        </w:tc>
        <w:tc>
          <w:tcPr>
            <w:tcW w:w="0" w:type="auto"/>
          </w:tcPr>
          <w:p w14:paraId="06405781" w14:textId="77777777" w:rsidR="00CD710B" w:rsidRDefault="00CD710B" w:rsidP="004F053B">
            <w:r>
              <w:t>Il y a une barriere autour de l'escalier pour que personne tombe de 1 metre</w:t>
            </w:r>
          </w:p>
        </w:tc>
        <w:tc>
          <w:tcPr>
            <w:tcW w:w="0" w:type="auto"/>
          </w:tcPr>
          <w:p w14:paraId="6D69ADC0" w14:textId="77777777" w:rsidR="00CD710B" w:rsidRDefault="00CD710B" w:rsidP="004F053B">
            <w:r>
              <w:t>OK</w:t>
            </w:r>
          </w:p>
          <w:p w14:paraId="0A3BA04E" w14:textId="77777777" w:rsidR="00CD710B" w:rsidRDefault="00CD710B" w:rsidP="004F053B">
            <w:r>
              <w:lastRenderedPageBreak/>
              <w:t>30 Apr</w:t>
            </w:r>
          </w:p>
        </w:tc>
      </w:tr>
      <w:tr w:rsidR="00CD710B" w14:paraId="137C7BF8" w14:textId="77777777" w:rsidTr="004F053B">
        <w:tblPrEx>
          <w:tblCellMar>
            <w:top w:w="0" w:type="dxa"/>
            <w:bottom w:w="0" w:type="dxa"/>
          </w:tblCellMar>
        </w:tblPrEx>
        <w:tc>
          <w:tcPr>
            <w:tcW w:w="0" w:type="auto"/>
          </w:tcPr>
          <w:p w14:paraId="0000D05C" w14:textId="77777777" w:rsidR="00CD710B" w:rsidRDefault="00CD710B" w:rsidP="004F053B">
            <w:r>
              <w:lastRenderedPageBreak/>
              <w:t>De l'ombre naturelle</w:t>
            </w:r>
          </w:p>
        </w:tc>
        <w:tc>
          <w:tcPr>
            <w:tcW w:w="0" w:type="auto"/>
          </w:tcPr>
          <w:p w14:paraId="3A4603E8" w14:textId="0E1762F0" w:rsidR="00CD710B" w:rsidRDefault="00CD710B" w:rsidP="004F053B">
            <w:r>
              <w:t xml:space="preserve">Il y a des pillones avec un toit dur sur l'escalier pour que l'eau ne puisse </w:t>
            </w:r>
            <w:r w:rsidR="008947DD">
              <w:t>pas</w:t>
            </w:r>
            <w:r>
              <w:t xml:space="preserve"> rentrer</w:t>
            </w:r>
          </w:p>
        </w:tc>
        <w:tc>
          <w:tcPr>
            <w:tcW w:w="0" w:type="auto"/>
          </w:tcPr>
          <w:p w14:paraId="2B10B4C0" w14:textId="77777777" w:rsidR="00CD710B" w:rsidRDefault="00CD710B" w:rsidP="004F053B">
            <w:r>
              <w:t>OK</w:t>
            </w:r>
          </w:p>
          <w:p w14:paraId="3AF2E65E" w14:textId="77777777" w:rsidR="00CD710B" w:rsidRDefault="00CD710B" w:rsidP="004F053B">
            <w:r>
              <w:t>30 Apr</w:t>
            </w:r>
          </w:p>
        </w:tc>
      </w:tr>
    </w:tbl>
    <w:p w14:paraId="29AC8813" w14:textId="25F9E89D" w:rsidR="00CD710B" w:rsidRDefault="00CD710B" w:rsidP="00CD710B">
      <w:pPr>
        <w:pStyle w:val="Titre4"/>
      </w:pPr>
      <w:r>
        <w:t xml:space="preserve">Salle </w:t>
      </w:r>
      <w:r w:rsidR="008947DD">
        <w:t>à</w:t>
      </w:r>
      <w:r>
        <w:t xml:space="preserve"> manger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9"/>
        <w:gridCol w:w="7243"/>
        <w:gridCol w:w="558"/>
      </w:tblGrid>
      <w:tr w:rsidR="00CD710B" w14:paraId="4E99A1C8" w14:textId="77777777" w:rsidTr="004F053B">
        <w:tblPrEx>
          <w:tblCellMar>
            <w:top w:w="0" w:type="dxa"/>
            <w:bottom w:w="0" w:type="dxa"/>
          </w:tblCellMar>
        </w:tblPrEx>
        <w:tc>
          <w:tcPr>
            <w:tcW w:w="0" w:type="auto"/>
          </w:tcPr>
          <w:p w14:paraId="5AED1678" w14:textId="77777777" w:rsidR="00CD710B" w:rsidRDefault="00CD710B" w:rsidP="004F053B">
            <w:r>
              <w:t>Tables</w:t>
            </w:r>
          </w:p>
        </w:tc>
        <w:tc>
          <w:tcPr>
            <w:tcW w:w="0" w:type="auto"/>
          </w:tcPr>
          <w:p w14:paraId="5483E411" w14:textId="77777777" w:rsidR="00CD710B" w:rsidRDefault="00CD710B" w:rsidP="004F053B">
            <w:r>
              <w:t>Il y a 10 tables</w:t>
            </w:r>
          </w:p>
        </w:tc>
        <w:tc>
          <w:tcPr>
            <w:tcW w:w="0" w:type="auto"/>
          </w:tcPr>
          <w:p w14:paraId="62D13E49" w14:textId="77777777" w:rsidR="00CD710B" w:rsidRDefault="00CD710B" w:rsidP="004F053B">
            <w:r>
              <w:t>OK</w:t>
            </w:r>
          </w:p>
          <w:p w14:paraId="104F55C2" w14:textId="77777777" w:rsidR="00CD710B" w:rsidRDefault="00CD710B" w:rsidP="004F053B">
            <w:r>
              <w:t>30 Apr</w:t>
            </w:r>
          </w:p>
        </w:tc>
      </w:tr>
      <w:tr w:rsidR="00CD710B" w14:paraId="627EAC59" w14:textId="77777777" w:rsidTr="004F053B">
        <w:tblPrEx>
          <w:tblCellMar>
            <w:top w:w="0" w:type="dxa"/>
            <w:bottom w:w="0" w:type="dxa"/>
          </w:tblCellMar>
        </w:tblPrEx>
        <w:tc>
          <w:tcPr>
            <w:tcW w:w="0" w:type="auto"/>
          </w:tcPr>
          <w:p w14:paraId="76E0593C" w14:textId="77777777" w:rsidR="00CD710B" w:rsidRDefault="00CD710B" w:rsidP="004F053B">
            <w:r>
              <w:t>Chaises</w:t>
            </w:r>
          </w:p>
        </w:tc>
        <w:tc>
          <w:tcPr>
            <w:tcW w:w="0" w:type="auto"/>
          </w:tcPr>
          <w:p w14:paraId="17CC3C00" w14:textId="77777777" w:rsidR="00CD710B" w:rsidRDefault="00CD710B" w:rsidP="004F053B">
            <w:r>
              <w:t>Il y a 4 chaises par table</w:t>
            </w:r>
          </w:p>
        </w:tc>
        <w:tc>
          <w:tcPr>
            <w:tcW w:w="0" w:type="auto"/>
          </w:tcPr>
          <w:p w14:paraId="11268061" w14:textId="77777777" w:rsidR="00CD710B" w:rsidRDefault="00CD710B" w:rsidP="004F053B">
            <w:r>
              <w:t>OK</w:t>
            </w:r>
          </w:p>
          <w:p w14:paraId="0D17BB72" w14:textId="77777777" w:rsidR="00CD710B" w:rsidRDefault="00CD710B" w:rsidP="004F053B">
            <w:r>
              <w:t>30 Apr</w:t>
            </w:r>
          </w:p>
        </w:tc>
      </w:tr>
      <w:tr w:rsidR="00CD710B" w14:paraId="6F2B637D" w14:textId="77777777" w:rsidTr="004F053B">
        <w:tblPrEx>
          <w:tblCellMar>
            <w:top w:w="0" w:type="dxa"/>
            <w:bottom w:w="0" w:type="dxa"/>
          </w:tblCellMar>
        </w:tblPrEx>
        <w:tc>
          <w:tcPr>
            <w:tcW w:w="0" w:type="auto"/>
          </w:tcPr>
          <w:p w14:paraId="30A6CB6B" w14:textId="77777777" w:rsidR="00CD710B" w:rsidRDefault="00CD710B" w:rsidP="004F053B">
            <w:r>
              <w:t>3 Micro-ondes</w:t>
            </w:r>
          </w:p>
        </w:tc>
        <w:tc>
          <w:tcPr>
            <w:tcW w:w="0" w:type="auto"/>
          </w:tcPr>
          <w:p w14:paraId="09D68FBB" w14:textId="77777777" w:rsidR="00CD710B" w:rsidRDefault="00CD710B" w:rsidP="004F053B">
            <w:r>
              <w:t>Il y a un endroit pour 3 micro-ondes. Ces micro-ondes doivent etre sur des meubles et tous regroupees</w:t>
            </w:r>
          </w:p>
        </w:tc>
        <w:tc>
          <w:tcPr>
            <w:tcW w:w="0" w:type="auto"/>
          </w:tcPr>
          <w:p w14:paraId="0754B3D5" w14:textId="77777777" w:rsidR="00CD710B" w:rsidRDefault="00CD710B" w:rsidP="004F053B">
            <w:r>
              <w:t>OK</w:t>
            </w:r>
          </w:p>
          <w:p w14:paraId="57839D03" w14:textId="77777777" w:rsidR="00CD710B" w:rsidRDefault="00CD710B" w:rsidP="004F053B">
            <w:r>
              <w:t>30 Apr</w:t>
            </w:r>
          </w:p>
        </w:tc>
      </w:tr>
      <w:tr w:rsidR="00CD710B" w14:paraId="13395281" w14:textId="77777777" w:rsidTr="004F053B">
        <w:tblPrEx>
          <w:tblCellMar>
            <w:top w:w="0" w:type="dxa"/>
            <w:bottom w:w="0" w:type="dxa"/>
          </w:tblCellMar>
        </w:tblPrEx>
        <w:tc>
          <w:tcPr>
            <w:tcW w:w="0" w:type="auto"/>
          </w:tcPr>
          <w:p w14:paraId="6E94A5B9" w14:textId="77777777" w:rsidR="00CD710B" w:rsidRDefault="00CD710B" w:rsidP="004F053B">
            <w:r>
              <w:t>Entrees</w:t>
            </w:r>
          </w:p>
        </w:tc>
        <w:tc>
          <w:tcPr>
            <w:tcW w:w="0" w:type="auto"/>
          </w:tcPr>
          <w:p w14:paraId="57A69906" w14:textId="77777777" w:rsidR="00CD710B" w:rsidRDefault="00CD710B" w:rsidP="004F053B">
            <w:r>
              <w:t>Il y a une porte qui viens de l'interieur et une porte qui viens de l'exterieur</w:t>
            </w:r>
          </w:p>
        </w:tc>
        <w:tc>
          <w:tcPr>
            <w:tcW w:w="0" w:type="auto"/>
          </w:tcPr>
          <w:p w14:paraId="2D496DE5" w14:textId="77777777" w:rsidR="00CD710B" w:rsidRDefault="00CD710B" w:rsidP="004F053B">
            <w:r>
              <w:t>OK</w:t>
            </w:r>
          </w:p>
          <w:p w14:paraId="7509C78D" w14:textId="77777777" w:rsidR="00CD710B" w:rsidRDefault="00CD710B" w:rsidP="004F053B">
            <w:r>
              <w:t>30 Apr</w:t>
            </w:r>
          </w:p>
        </w:tc>
      </w:tr>
      <w:tr w:rsidR="00CD710B" w14:paraId="60A5CBA7" w14:textId="77777777" w:rsidTr="004F053B">
        <w:tblPrEx>
          <w:tblCellMar>
            <w:top w:w="0" w:type="dxa"/>
            <w:bottom w:w="0" w:type="dxa"/>
          </w:tblCellMar>
        </w:tblPrEx>
        <w:tc>
          <w:tcPr>
            <w:tcW w:w="0" w:type="auto"/>
          </w:tcPr>
          <w:p w14:paraId="191ED018" w14:textId="77777777" w:rsidR="00CD710B" w:rsidRDefault="00CD710B" w:rsidP="004F053B">
            <w:r>
              <w:t>Fenetres</w:t>
            </w:r>
          </w:p>
        </w:tc>
        <w:tc>
          <w:tcPr>
            <w:tcW w:w="0" w:type="auto"/>
          </w:tcPr>
          <w:p w14:paraId="4E21E928" w14:textId="77777777" w:rsidR="00CD710B" w:rsidRDefault="00CD710B" w:rsidP="004F053B">
            <w:r>
              <w:t>Il y a 6 fenetres</w:t>
            </w:r>
          </w:p>
        </w:tc>
        <w:tc>
          <w:tcPr>
            <w:tcW w:w="0" w:type="auto"/>
          </w:tcPr>
          <w:p w14:paraId="05FA8577" w14:textId="77777777" w:rsidR="00CD710B" w:rsidRDefault="00CD710B" w:rsidP="004F053B">
            <w:r>
              <w:t>OK</w:t>
            </w:r>
          </w:p>
          <w:p w14:paraId="76DEE937" w14:textId="77777777" w:rsidR="00CD710B" w:rsidRDefault="00CD710B" w:rsidP="004F053B">
            <w:r>
              <w:t>30 Apr</w:t>
            </w:r>
          </w:p>
        </w:tc>
      </w:tr>
      <w:tr w:rsidR="00CD710B" w14:paraId="3BEA9243" w14:textId="77777777" w:rsidTr="004F053B">
        <w:tblPrEx>
          <w:tblCellMar>
            <w:top w:w="0" w:type="dxa"/>
            <w:bottom w:w="0" w:type="dxa"/>
          </w:tblCellMar>
        </w:tblPrEx>
        <w:tc>
          <w:tcPr>
            <w:tcW w:w="0" w:type="auto"/>
          </w:tcPr>
          <w:p w14:paraId="5382BC6E" w14:textId="77777777" w:rsidR="00CD710B" w:rsidRDefault="00CD710B" w:rsidP="004F053B">
            <w:r>
              <w:t>Poubelles</w:t>
            </w:r>
          </w:p>
        </w:tc>
        <w:tc>
          <w:tcPr>
            <w:tcW w:w="0" w:type="auto"/>
          </w:tcPr>
          <w:p w14:paraId="59839DFA" w14:textId="77777777" w:rsidR="00CD710B" w:rsidRDefault="00CD710B" w:rsidP="004F053B">
            <w:r>
              <w:t>Il y a une poubelle de chaque type</w:t>
            </w:r>
          </w:p>
        </w:tc>
        <w:tc>
          <w:tcPr>
            <w:tcW w:w="0" w:type="auto"/>
          </w:tcPr>
          <w:p w14:paraId="29506DBE" w14:textId="77777777" w:rsidR="00CD710B" w:rsidRDefault="00CD710B" w:rsidP="004F053B">
            <w:r>
              <w:t>OK</w:t>
            </w:r>
          </w:p>
          <w:p w14:paraId="0D8ED769" w14:textId="77777777" w:rsidR="00CD710B" w:rsidRDefault="00CD710B" w:rsidP="004F053B">
            <w:r>
              <w:t>30 Apr</w:t>
            </w:r>
          </w:p>
        </w:tc>
      </w:tr>
      <w:tr w:rsidR="00CD710B" w14:paraId="031BC221" w14:textId="77777777" w:rsidTr="004F053B">
        <w:tblPrEx>
          <w:tblCellMar>
            <w:top w:w="0" w:type="dxa"/>
            <w:bottom w:w="0" w:type="dxa"/>
          </w:tblCellMar>
        </w:tblPrEx>
        <w:tc>
          <w:tcPr>
            <w:tcW w:w="0" w:type="auto"/>
          </w:tcPr>
          <w:p w14:paraId="30F9FA3E" w14:textId="77777777" w:rsidR="00CD710B" w:rsidRDefault="00CD710B" w:rsidP="004F053B">
            <w:r>
              <w:t>Salle</w:t>
            </w:r>
          </w:p>
        </w:tc>
        <w:tc>
          <w:tcPr>
            <w:tcW w:w="0" w:type="auto"/>
          </w:tcPr>
          <w:p w14:paraId="0101F791" w14:textId="77777777" w:rsidR="00CD710B" w:rsidRDefault="00CD710B" w:rsidP="004F053B">
            <w:r>
              <w:t>La salle est dans la salle d08</w:t>
            </w:r>
          </w:p>
        </w:tc>
        <w:tc>
          <w:tcPr>
            <w:tcW w:w="0" w:type="auto"/>
          </w:tcPr>
          <w:p w14:paraId="43831D63" w14:textId="77777777" w:rsidR="00CD710B" w:rsidRDefault="00CD710B" w:rsidP="004F053B">
            <w:r>
              <w:t>OK</w:t>
            </w:r>
          </w:p>
          <w:p w14:paraId="180B4326" w14:textId="77777777" w:rsidR="00CD710B" w:rsidRDefault="00CD710B" w:rsidP="004F053B">
            <w:r>
              <w:t>30 Apr</w:t>
            </w:r>
          </w:p>
        </w:tc>
      </w:tr>
      <w:tr w:rsidR="00CD710B" w14:paraId="2AD782CC" w14:textId="77777777" w:rsidTr="004F053B">
        <w:tblPrEx>
          <w:tblCellMar>
            <w:top w:w="0" w:type="dxa"/>
            <w:bottom w:w="0" w:type="dxa"/>
          </w:tblCellMar>
        </w:tblPrEx>
        <w:tc>
          <w:tcPr>
            <w:tcW w:w="0" w:type="auto"/>
          </w:tcPr>
          <w:p w14:paraId="5AF31DBD" w14:textId="77777777" w:rsidR="00CD710B" w:rsidRDefault="00CD710B" w:rsidP="004F053B">
            <w:r>
              <w:t>Horloge</w:t>
            </w:r>
          </w:p>
        </w:tc>
        <w:tc>
          <w:tcPr>
            <w:tcW w:w="0" w:type="auto"/>
          </w:tcPr>
          <w:p w14:paraId="3BC8CCE1" w14:textId="77777777" w:rsidR="00CD710B" w:rsidRDefault="00CD710B" w:rsidP="004F053B">
            <w:r>
              <w:t>Il y a une grande horloge sur un mur</w:t>
            </w:r>
          </w:p>
        </w:tc>
        <w:tc>
          <w:tcPr>
            <w:tcW w:w="0" w:type="auto"/>
          </w:tcPr>
          <w:p w14:paraId="2168AFD4" w14:textId="77777777" w:rsidR="00CD710B" w:rsidRDefault="00CD710B" w:rsidP="004F053B">
            <w:r>
              <w:t>OK</w:t>
            </w:r>
          </w:p>
          <w:p w14:paraId="482E148F" w14:textId="77777777" w:rsidR="00CD710B" w:rsidRDefault="00CD710B" w:rsidP="004F053B">
            <w:r>
              <w:t>30 Apr</w:t>
            </w:r>
          </w:p>
        </w:tc>
      </w:tr>
    </w:tbl>
    <w:p w14:paraId="28C1A593" w14:textId="77777777" w:rsidR="00CD710B" w:rsidRDefault="00CD710B" w:rsidP="00CD710B">
      <w:pPr>
        <w:pStyle w:val="Titre4"/>
      </w:pPr>
      <w:r>
        <w:t>Vestiaires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2"/>
        <w:gridCol w:w="7299"/>
        <w:gridCol w:w="469"/>
      </w:tblGrid>
      <w:tr w:rsidR="00CD710B" w14:paraId="62ABBC6F" w14:textId="77777777" w:rsidTr="004F053B">
        <w:tblPrEx>
          <w:tblCellMar>
            <w:top w:w="0" w:type="dxa"/>
            <w:bottom w:w="0" w:type="dxa"/>
          </w:tblCellMar>
        </w:tblPrEx>
        <w:tc>
          <w:tcPr>
            <w:tcW w:w="0" w:type="auto"/>
          </w:tcPr>
          <w:p w14:paraId="27F9CD99" w14:textId="77777777" w:rsidR="00CD710B" w:rsidRDefault="00CD710B" w:rsidP="004F053B">
            <w:r>
              <w:t>Casiers</w:t>
            </w:r>
          </w:p>
        </w:tc>
        <w:tc>
          <w:tcPr>
            <w:tcW w:w="0" w:type="auto"/>
          </w:tcPr>
          <w:p w14:paraId="35512E37" w14:textId="77777777" w:rsidR="00CD710B" w:rsidRDefault="00CD710B" w:rsidP="004F053B">
            <w:r>
              <w:t>Il y a 18 casiers contre le mur à gauche quand je rentre dans la salle avec 2 casiers empilles car collone. Les 12 casiers font 1m de hauteur et 100cm de large et 50cm de profondeur</w:t>
            </w:r>
          </w:p>
        </w:tc>
        <w:tc>
          <w:tcPr>
            <w:tcW w:w="0" w:type="auto"/>
          </w:tcPr>
          <w:p w14:paraId="0666C056" w14:textId="77777777" w:rsidR="00CD710B" w:rsidRDefault="00CD710B" w:rsidP="004F053B">
            <w:r>
              <w:t>OK</w:t>
            </w:r>
          </w:p>
          <w:p w14:paraId="2EED5A3E" w14:textId="77777777" w:rsidR="00CD710B" w:rsidRDefault="00CD710B" w:rsidP="004F053B">
            <w:r>
              <w:t>30 Apr</w:t>
            </w:r>
          </w:p>
        </w:tc>
      </w:tr>
      <w:tr w:rsidR="00CD710B" w14:paraId="4C23B15D" w14:textId="77777777" w:rsidTr="004F053B">
        <w:tblPrEx>
          <w:tblCellMar>
            <w:top w:w="0" w:type="dxa"/>
            <w:bottom w:w="0" w:type="dxa"/>
          </w:tblCellMar>
        </w:tblPrEx>
        <w:tc>
          <w:tcPr>
            <w:tcW w:w="0" w:type="auto"/>
          </w:tcPr>
          <w:p w14:paraId="7168EC33" w14:textId="77777777" w:rsidR="00CD710B" w:rsidRDefault="00CD710B" w:rsidP="004F053B">
            <w:r>
              <w:t>Lumières</w:t>
            </w:r>
          </w:p>
        </w:tc>
        <w:tc>
          <w:tcPr>
            <w:tcW w:w="0" w:type="auto"/>
          </w:tcPr>
          <w:p w14:paraId="613A66B9" w14:textId="77777777" w:rsidR="00CD710B" w:rsidRDefault="00CD710B" w:rsidP="004F053B">
            <w:r>
              <w:t>Il y a sur le plafond deux lumières au centre avec un espace de 1m entre les 2</w:t>
            </w:r>
          </w:p>
        </w:tc>
        <w:tc>
          <w:tcPr>
            <w:tcW w:w="0" w:type="auto"/>
          </w:tcPr>
          <w:p w14:paraId="1883AD56" w14:textId="77777777" w:rsidR="00CD710B" w:rsidRDefault="00CD710B" w:rsidP="004F053B">
            <w:r>
              <w:t>OK</w:t>
            </w:r>
          </w:p>
          <w:p w14:paraId="0E9D85D3" w14:textId="77777777" w:rsidR="00CD710B" w:rsidRDefault="00CD710B" w:rsidP="004F053B">
            <w:r>
              <w:t>30 Apr</w:t>
            </w:r>
          </w:p>
        </w:tc>
      </w:tr>
      <w:tr w:rsidR="00CD710B" w14:paraId="0379DEC8" w14:textId="77777777" w:rsidTr="004F053B">
        <w:tblPrEx>
          <w:tblCellMar>
            <w:top w:w="0" w:type="dxa"/>
            <w:bottom w:w="0" w:type="dxa"/>
          </w:tblCellMar>
        </w:tblPrEx>
        <w:tc>
          <w:tcPr>
            <w:tcW w:w="0" w:type="auto"/>
          </w:tcPr>
          <w:p w14:paraId="10582217" w14:textId="77777777" w:rsidR="00CD710B" w:rsidRDefault="00CD710B" w:rsidP="004F053B">
            <w:r>
              <w:t>Bancs</w:t>
            </w:r>
          </w:p>
        </w:tc>
        <w:tc>
          <w:tcPr>
            <w:tcW w:w="0" w:type="auto"/>
          </w:tcPr>
          <w:p w14:paraId="20209603" w14:textId="77777777" w:rsidR="00CD710B" w:rsidRDefault="00CD710B" w:rsidP="004F053B">
            <w:r>
              <w:t>A droite de la salle il y a des bancs en face des casiers, tout au long du mur appart un espace de 60cm à côte de l'entrée</w:t>
            </w:r>
          </w:p>
        </w:tc>
        <w:tc>
          <w:tcPr>
            <w:tcW w:w="0" w:type="auto"/>
          </w:tcPr>
          <w:p w14:paraId="1D27B9C6" w14:textId="77777777" w:rsidR="00CD710B" w:rsidRDefault="00CD710B" w:rsidP="004F053B">
            <w:r>
              <w:t>OK</w:t>
            </w:r>
          </w:p>
          <w:p w14:paraId="180E9BC0" w14:textId="77777777" w:rsidR="00CD710B" w:rsidRDefault="00CD710B" w:rsidP="004F053B">
            <w:r>
              <w:t>30 Apr</w:t>
            </w:r>
          </w:p>
        </w:tc>
      </w:tr>
      <w:tr w:rsidR="00CD710B" w14:paraId="525A6952" w14:textId="77777777" w:rsidTr="004F053B">
        <w:tblPrEx>
          <w:tblCellMar>
            <w:top w:w="0" w:type="dxa"/>
            <w:bottom w:w="0" w:type="dxa"/>
          </w:tblCellMar>
        </w:tblPrEx>
        <w:tc>
          <w:tcPr>
            <w:tcW w:w="0" w:type="auto"/>
          </w:tcPr>
          <w:p w14:paraId="756463D0" w14:textId="77777777" w:rsidR="00CD710B" w:rsidRDefault="00CD710B" w:rsidP="004F053B">
            <w:r>
              <w:t>Porte-manteau</w:t>
            </w:r>
          </w:p>
        </w:tc>
        <w:tc>
          <w:tcPr>
            <w:tcW w:w="0" w:type="auto"/>
          </w:tcPr>
          <w:p w14:paraId="27561581" w14:textId="77777777" w:rsidR="00CD710B" w:rsidRDefault="00CD710B" w:rsidP="004F053B">
            <w:r>
              <w:t>Il y a un porte-manteau dans le petit espace réservé à droite de l'entrée</w:t>
            </w:r>
          </w:p>
        </w:tc>
        <w:tc>
          <w:tcPr>
            <w:tcW w:w="0" w:type="auto"/>
          </w:tcPr>
          <w:p w14:paraId="2C83C1EB" w14:textId="77777777" w:rsidR="00CD710B" w:rsidRDefault="00CD710B" w:rsidP="004F053B">
            <w:r>
              <w:t>OK</w:t>
            </w:r>
          </w:p>
          <w:p w14:paraId="55B315DC" w14:textId="77777777" w:rsidR="00CD710B" w:rsidRDefault="00CD710B" w:rsidP="004F053B">
            <w:r>
              <w:t>30 Apr</w:t>
            </w:r>
          </w:p>
        </w:tc>
      </w:tr>
      <w:tr w:rsidR="00CD710B" w14:paraId="56DDC315" w14:textId="77777777" w:rsidTr="004F053B">
        <w:tblPrEx>
          <w:tblCellMar>
            <w:top w:w="0" w:type="dxa"/>
            <w:bottom w:w="0" w:type="dxa"/>
          </w:tblCellMar>
        </w:tblPrEx>
        <w:tc>
          <w:tcPr>
            <w:tcW w:w="0" w:type="auto"/>
          </w:tcPr>
          <w:p w14:paraId="718744CE" w14:textId="77777777" w:rsidR="00CD710B" w:rsidRDefault="00CD710B" w:rsidP="004F053B">
            <w:r>
              <w:t>Radiateur</w:t>
            </w:r>
          </w:p>
        </w:tc>
        <w:tc>
          <w:tcPr>
            <w:tcW w:w="0" w:type="auto"/>
          </w:tcPr>
          <w:p w14:paraId="6D6780C1" w14:textId="77777777" w:rsidR="00CD710B" w:rsidRDefault="00CD710B" w:rsidP="004F053B">
            <w:r>
              <w:t>Au fond de la salle, entre les bancs et les casiers il y a un radiateur de 80cm de haut</w:t>
            </w:r>
          </w:p>
        </w:tc>
        <w:tc>
          <w:tcPr>
            <w:tcW w:w="0" w:type="auto"/>
          </w:tcPr>
          <w:p w14:paraId="36C357F0" w14:textId="77777777" w:rsidR="00CD710B" w:rsidRDefault="00CD710B" w:rsidP="004F053B">
            <w:r>
              <w:t>OK</w:t>
            </w:r>
          </w:p>
          <w:p w14:paraId="7F115458" w14:textId="77777777" w:rsidR="00CD710B" w:rsidRDefault="00CD710B" w:rsidP="004F053B">
            <w:r>
              <w:t>30 Apr</w:t>
            </w:r>
          </w:p>
        </w:tc>
      </w:tr>
      <w:tr w:rsidR="00CD710B" w14:paraId="0F93C2DD" w14:textId="77777777" w:rsidTr="004F053B">
        <w:tblPrEx>
          <w:tblCellMar>
            <w:top w:w="0" w:type="dxa"/>
            <w:bottom w:w="0" w:type="dxa"/>
          </w:tblCellMar>
        </w:tblPrEx>
        <w:tc>
          <w:tcPr>
            <w:tcW w:w="0" w:type="auto"/>
          </w:tcPr>
          <w:p w14:paraId="1491D413" w14:textId="77777777" w:rsidR="00CD710B" w:rsidRDefault="00CD710B" w:rsidP="004F053B">
            <w:r>
              <w:t>Murs</w:t>
            </w:r>
          </w:p>
        </w:tc>
        <w:tc>
          <w:tcPr>
            <w:tcW w:w="0" w:type="auto"/>
          </w:tcPr>
          <w:p w14:paraId="39818F68" w14:textId="77777777" w:rsidR="00CD710B" w:rsidRDefault="00CD710B" w:rsidP="004F053B">
            <w:r>
              <w:t>La couleur des murs est gris, et il n'y a pas de texture</w:t>
            </w:r>
          </w:p>
        </w:tc>
        <w:tc>
          <w:tcPr>
            <w:tcW w:w="0" w:type="auto"/>
          </w:tcPr>
          <w:p w14:paraId="3A674C98" w14:textId="77777777" w:rsidR="00CD710B" w:rsidRDefault="00CD710B" w:rsidP="004F053B">
            <w:r>
              <w:t>OK</w:t>
            </w:r>
          </w:p>
          <w:p w14:paraId="27F22575" w14:textId="77777777" w:rsidR="00CD710B" w:rsidRDefault="00CD710B" w:rsidP="004F053B">
            <w:r>
              <w:t>30 Apr</w:t>
            </w:r>
          </w:p>
        </w:tc>
      </w:tr>
      <w:tr w:rsidR="00CD710B" w14:paraId="1E59BE0F" w14:textId="77777777" w:rsidTr="004F053B">
        <w:tblPrEx>
          <w:tblCellMar>
            <w:top w:w="0" w:type="dxa"/>
            <w:bottom w:w="0" w:type="dxa"/>
          </w:tblCellMar>
        </w:tblPrEx>
        <w:tc>
          <w:tcPr>
            <w:tcW w:w="0" w:type="auto"/>
          </w:tcPr>
          <w:p w14:paraId="32A74518" w14:textId="77777777" w:rsidR="00CD710B" w:rsidRDefault="00CD710B" w:rsidP="004F053B">
            <w:r>
              <w:t>Sol</w:t>
            </w:r>
          </w:p>
        </w:tc>
        <w:tc>
          <w:tcPr>
            <w:tcW w:w="0" w:type="auto"/>
          </w:tcPr>
          <w:p w14:paraId="56127505" w14:textId="77777777" w:rsidR="00CD710B" w:rsidRDefault="00CD710B" w:rsidP="004F053B">
            <w:r>
              <w:t>Le sol est d'une couleur vert foncé et il n'y a pas de texture</w:t>
            </w:r>
          </w:p>
        </w:tc>
        <w:tc>
          <w:tcPr>
            <w:tcW w:w="0" w:type="auto"/>
          </w:tcPr>
          <w:p w14:paraId="1D202FB6" w14:textId="77777777" w:rsidR="00CD710B" w:rsidRDefault="00CD710B" w:rsidP="004F053B">
            <w:r>
              <w:t>OK</w:t>
            </w:r>
          </w:p>
          <w:p w14:paraId="76D32C5C" w14:textId="77777777" w:rsidR="00CD710B" w:rsidRDefault="00CD710B" w:rsidP="004F053B">
            <w:r>
              <w:t>30 Apr</w:t>
            </w:r>
          </w:p>
        </w:tc>
      </w:tr>
      <w:tr w:rsidR="00CD710B" w14:paraId="2FCF9E19" w14:textId="77777777" w:rsidTr="004F053B">
        <w:tblPrEx>
          <w:tblCellMar>
            <w:top w:w="0" w:type="dxa"/>
            <w:bottom w:w="0" w:type="dxa"/>
          </w:tblCellMar>
        </w:tblPrEx>
        <w:tc>
          <w:tcPr>
            <w:tcW w:w="0" w:type="auto"/>
          </w:tcPr>
          <w:p w14:paraId="73DD0A01" w14:textId="77777777" w:rsidR="00CD710B" w:rsidRDefault="00CD710B" w:rsidP="004F053B">
            <w:r>
              <w:lastRenderedPageBreak/>
              <w:t>Porte et fenêtre</w:t>
            </w:r>
          </w:p>
        </w:tc>
        <w:tc>
          <w:tcPr>
            <w:tcW w:w="0" w:type="auto"/>
          </w:tcPr>
          <w:p w14:paraId="01D5D04A" w14:textId="44EE2486" w:rsidR="00CD710B" w:rsidRDefault="00CD710B" w:rsidP="004F053B">
            <w:r>
              <w:t xml:space="preserve">Il y a une porte d'entrée de 2.10 mètres au milieu du mur et il y a une petite fenêtre </w:t>
            </w:r>
            <w:r w:rsidR="008947DD">
              <w:t>au-dessus</w:t>
            </w:r>
            <w:r>
              <w:t xml:space="preserve"> du radiateur qui se trouve au fond de la salle, mesurant 90x120cm</w:t>
            </w:r>
          </w:p>
        </w:tc>
        <w:tc>
          <w:tcPr>
            <w:tcW w:w="0" w:type="auto"/>
          </w:tcPr>
          <w:p w14:paraId="02A4472E" w14:textId="77777777" w:rsidR="00CD710B" w:rsidRDefault="00CD710B" w:rsidP="004F053B">
            <w:r>
              <w:t>OK</w:t>
            </w:r>
          </w:p>
          <w:p w14:paraId="734B6E33" w14:textId="77777777" w:rsidR="00CD710B" w:rsidRDefault="00CD710B" w:rsidP="004F053B">
            <w:r>
              <w:t>30 Apr</w:t>
            </w:r>
          </w:p>
        </w:tc>
      </w:tr>
      <w:tr w:rsidR="00CD710B" w14:paraId="1DC06D18" w14:textId="77777777" w:rsidTr="004F053B">
        <w:tblPrEx>
          <w:tblCellMar>
            <w:top w:w="0" w:type="dxa"/>
            <w:bottom w:w="0" w:type="dxa"/>
          </w:tblCellMar>
        </w:tblPrEx>
        <w:tc>
          <w:tcPr>
            <w:tcW w:w="0" w:type="auto"/>
          </w:tcPr>
          <w:p w14:paraId="4AF0F5EE" w14:textId="77777777" w:rsidR="00CD710B" w:rsidRDefault="00CD710B" w:rsidP="004F053B">
            <w:r>
              <w:t>Interrupteur</w:t>
            </w:r>
          </w:p>
        </w:tc>
        <w:tc>
          <w:tcPr>
            <w:tcW w:w="0" w:type="auto"/>
          </w:tcPr>
          <w:p w14:paraId="191784EE" w14:textId="77777777" w:rsidR="00CD710B" w:rsidRDefault="00CD710B" w:rsidP="004F053B">
            <w:r>
              <w:t>Il y a un interrupteur à gauche à 20cm de la porte d'entrée</w:t>
            </w:r>
          </w:p>
        </w:tc>
        <w:tc>
          <w:tcPr>
            <w:tcW w:w="0" w:type="auto"/>
          </w:tcPr>
          <w:p w14:paraId="36534D4B" w14:textId="77777777" w:rsidR="00CD710B" w:rsidRDefault="00CD710B" w:rsidP="004F053B">
            <w:r>
              <w:t>OK</w:t>
            </w:r>
          </w:p>
          <w:p w14:paraId="34C8FDE1" w14:textId="77777777" w:rsidR="00CD710B" w:rsidRDefault="00CD710B" w:rsidP="004F053B">
            <w:r>
              <w:t>30 Apr</w:t>
            </w:r>
          </w:p>
        </w:tc>
      </w:tr>
      <w:tr w:rsidR="00CD710B" w14:paraId="2D897EC1" w14:textId="77777777" w:rsidTr="004F053B">
        <w:tblPrEx>
          <w:tblCellMar>
            <w:top w:w="0" w:type="dxa"/>
            <w:bottom w:w="0" w:type="dxa"/>
          </w:tblCellMar>
        </w:tblPrEx>
        <w:tc>
          <w:tcPr>
            <w:tcW w:w="0" w:type="auto"/>
          </w:tcPr>
          <w:p w14:paraId="7A25E8B7" w14:textId="77777777" w:rsidR="00CD710B" w:rsidRDefault="00CD710B" w:rsidP="004F053B">
            <w:r>
              <w:t>Salle</w:t>
            </w:r>
          </w:p>
        </w:tc>
        <w:tc>
          <w:tcPr>
            <w:tcW w:w="0" w:type="auto"/>
          </w:tcPr>
          <w:p w14:paraId="1B5D9AC3" w14:textId="77777777" w:rsidR="00CD710B" w:rsidRDefault="00CD710B" w:rsidP="004F053B">
            <w:r>
              <w:t>Les vestiaires se trouvent en salle D02</w:t>
            </w:r>
          </w:p>
        </w:tc>
        <w:tc>
          <w:tcPr>
            <w:tcW w:w="0" w:type="auto"/>
          </w:tcPr>
          <w:p w14:paraId="7106DC11" w14:textId="77777777" w:rsidR="00CD710B" w:rsidRDefault="00CD710B" w:rsidP="004F053B">
            <w:r>
              <w:t>OK</w:t>
            </w:r>
          </w:p>
          <w:p w14:paraId="2F355EFB" w14:textId="77777777" w:rsidR="00CD710B" w:rsidRDefault="00CD710B" w:rsidP="004F053B">
            <w:r>
              <w:t>30 Apr</w:t>
            </w:r>
          </w:p>
        </w:tc>
      </w:tr>
    </w:tbl>
    <w:p w14:paraId="0ED0751A" w14:textId="77777777" w:rsidR="00CD710B" w:rsidRDefault="00CD710B" w:rsidP="00CD710B">
      <w:pPr>
        <w:pStyle w:val="Titre4"/>
      </w:pPr>
      <w:r>
        <w:t>Toilettes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5"/>
        <w:gridCol w:w="7147"/>
        <w:gridCol w:w="548"/>
      </w:tblGrid>
      <w:tr w:rsidR="00CD710B" w14:paraId="0D36FF6F" w14:textId="77777777" w:rsidTr="004F053B">
        <w:tblPrEx>
          <w:tblCellMar>
            <w:top w:w="0" w:type="dxa"/>
            <w:bottom w:w="0" w:type="dxa"/>
          </w:tblCellMar>
        </w:tblPrEx>
        <w:tc>
          <w:tcPr>
            <w:tcW w:w="0" w:type="auto"/>
          </w:tcPr>
          <w:p w14:paraId="6E2928C1" w14:textId="77777777" w:rsidR="00CD710B" w:rsidRDefault="00CD710B" w:rsidP="004F053B">
            <w:r>
              <w:t>Murs</w:t>
            </w:r>
          </w:p>
        </w:tc>
        <w:tc>
          <w:tcPr>
            <w:tcW w:w="0" w:type="auto"/>
          </w:tcPr>
          <w:p w14:paraId="3C0D6ACD" w14:textId="77777777" w:rsidR="00CD710B" w:rsidRDefault="00CD710B" w:rsidP="004F053B">
            <w:r>
              <w:t>Il y a des murs qui séparent chaque toilette, ces murs font toute la longueur depuis le sol jusqu'au plafond</w:t>
            </w:r>
          </w:p>
        </w:tc>
        <w:tc>
          <w:tcPr>
            <w:tcW w:w="0" w:type="auto"/>
          </w:tcPr>
          <w:p w14:paraId="69C70985" w14:textId="77777777" w:rsidR="00CD710B" w:rsidRDefault="00CD710B" w:rsidP="004F053B">
            <w:r>
              <w:t>OK</w:t>
            </w:r>
          </w:p>
          <w:p w14:paraId="13C5255C" w14:textId="77777777" w:rsidR="00CD710B" w:rsidRDefault="00CD710B" w:rsidP="004F053B">
            <w:r>
              <w:t>30 Apr</w:t>
            </w:r>
          </w:p>
        </w:tc>
      </w:tr>
      <w:tr w:rsidR="00CD710B" w14:paraId="35B8430B" w14:textId="77777777" w:rsidTr="004F053B">
        <w:tblPrEx>
          <w:tblCellMar>
            <w:top w:w="0" w:type="dxa"/>
            <w:bottom w:w="0" w:type="dxa"/>
          </w:tblCellMar>
        </w:tblPrEx>
        <w:tc>
          <w:tcPr>
            <w:tcW w:w="0" w:type="auto"/>
          </w:tcPr>
          <w:p w14:paraId="11F203F8" w14:textId="77777777" w:rsidR="00CD710B" w:rsidRDefault="00CD710B" w:rsidP="004F053B">
            <w:r>
              <w:t>Toilettes</w:t>
            </w:r>
          </w:p>
        </w:tc>
        <w:tc>
          <w:tcPr>
            <w:tcW w:w="0" w:type="auto"/>
          </w:tcPr>
          <w:p w14:paraId="0C8EEEE1" w14:textId="77777777" w:rsidR="00CD710B" w:rsidRDefault="00CD710B" w:rsidP="004F053B">
            <w:r>
              <w:t>Il y a 4 toilettes, un WC pour chaque petite salle</w:t>
            </w:r>
          </w:p>
        </w:tc>
        <w:tc>
          <w:tcPr>
            <w:tcW w:w="0" w:type="auto"/>
          </w:tcPr>
          <w:p w14:paraId="626EE08A" w14:textId="77777777" w:rsidR="00CD710B" w:rsidRDefault="00CD710B" w:rsidP="004F053B">
            <w:r>
              <w:t>OK</w:t>
            </w:r>
          </w:p>
          <w:p w14:paraId="52A8EDD1" w14:textId="77777777" w:rsidR="00CD710B" w:rsidRDefault="00CD710B" w:rsidP="004F053B">
            <w:r>
              <w:t>30 Apr</w:t>
            </w:r>
          </w:p>
        </w:tc>
      </w:tr>
      <w:tr w:rsidR="00CD710B" w14:paraId="48085F64" w14:textId="77777777" w:rsidTr="004F053B">
        <w:tblPrEx>
          <w:tblCellMar>
            <w:top w:w="0" w:type="dxa"/>
            <w:bottom w:w="0" w:type="dxa"/>
          </w:tblCellMar>
        </w:tblPrEx>
        <w:tc>
          <w:tcPr>
            <w:tcW w:w="0" w:type="auto"/>
          </w:tcPr>
          <w:p w14:paraId="78F0C7D9" w14:textId="77777777" w:rsidR="00CD710B" w:rsidRDefault="00CD710B" w:rsidP="004F053B">
            <w:r>
              <w:t>Salle</w:t>
            </w:r>
          </w:p>
        </w:tc>
        <w:tc>
          <w:tcPr>
            <w:tcW w:w="0" w:type="auto"/>
          </w:tcPr>
          <w:p w14:paraId="482FBB47" w14:textId="77777777" w:rsidR="00CD710B" w:rsidRDefault="00CD710B" w:rsidP="004F053B">
            <w:r>
              <w:t>La salle de toilettes est en d04</w:t>
            </w:r>
          </w:p>
        </w:tc>
        <w:tc>
          <w:tcPr>
            <w:tcW w:w="0" w:type="auto"/>
          </w:tcPr>
          <w:p w14:paraId="6A307EEA" w14:textId="77777777" w:rsidR="00CD710B" w:rsidRDefault="00CD710B" w:rsidP="004F053B">
            <w:r>
              <w:t>OK</w:t>
            </w:r>
          </w:p>
          <w:p w14:paraId="6181B4F7" w14:textId="77777777" w:rsidR="00CD710B" w:rsidRDefault="00CD710B" w:rsidP="004F053B">
            <w:r>
              <w:t>30 Apr</w:t>
            </w:r>
          </w:p>
        </w:tc>
      </w:tr>
      <w:tr w:rsidR="00CD710B" w14:paraId="4F5FE5EE" w14:textId="77777777" w:rsidTr="004F053B">
        <w:tblPrEx>
          <w:tblCellMar>
            <w:top w:w="0" w:type="dxa"/>
            <w:bottom w:w="0" w:type="dxa"/>
          </w:tblCellMar>
        </w:tblPrEx>
        <w:tc>
          <w:tcPr>
            <w:tcW w:w="0" w:type="auto"/>
          </w:tcPr>
          <w:p w14:paraId="04405C3E" w14:textId="77777777" w:rsidR="00CD710B" w:rsidRDefault="00CD710B" w:rsidP="004F053B">
            <w:r>
              <w:t>Fenetres</w:t>
            </w:r>
          </w:p>
        </w:tc>
        <w:tc>
          <w:tcPr>
            <w:tcW w:w="0" w:type="auto"/>
          </w:tcPr>
          <w:p w14:paraId="341F72FE" w14:textId="77777777" w:rsidR="00CD710B" w:rsidRDefault="00CD710B" w:rsidP="004F053B">
            <w:r>
              <w:t>Il y a 2 fenêtres ouvrables en face de la porte d'entrée, de taille 50x80cm</w:t>
            </w:r>
          </w:p>
        </w:tc>
        <w:tc>
          <w:tcPr>
            <w:tcW w:w="0" w:type="auto"/>
          </w:tcPr>
          <w:p w14:paraId="358B4427" w14:textId="77777777" w:rsidR="00CD710B" w:rsidRDefault="00CD710B" w:rsidP="004F053B">
            <w:r>
              <w:t>OK</w:t>
            </w:r>
          </w:p>
          <w:p w14:paraId="3AC269C1" w14:textId="77777777" w:rsidR="00CD710B" w:rsidRDefault="00CD710B" w:rsidP="004F053B">
            <w:r>
              <w:t>30 Apr</w:t>
            </w:r>
          </w:p>
        </w:tc>
      </w:tr>
      <w:tr w:rsidR="00CD710B" w14:paraId="7CC82629" w14:textId="77777777" w:rsidTr="004F053B">
        <w:tblPrEx>
          <w:tblCellMar>
            <w:top w:w="0" w:type="dxa"/>
            <w:bottom w:w="0" w:type="dxa"/>
          </w:tblCellMar>
        </w:tblPrEx>
        <w:tc>
          <w:tcPr>
            <w:tcW w:w="0" w:type="auto"/>
          </w:tcPr>
          <w:p w14:paraId="2D04CCFB" w14:textId="77777777" w:rsidR="00CD710B" w:rsidRDefault="00CD710B" w:rsidP="004F053B">
            <w:r>
              <w:t>Sol</w:t>
            </w:r>
          </w:p>
        </w:tc>
        <w:tc>
          <w:tcPr>
            <w:tcW w:w="0" w:type="auto"/>
          </w:tcPr>
          <w:p w14:paraId="2C3873C7" w14:textId="77777777" w:rsidR="00CD710B" w:rsidRDefault="00CD710B" w:rsidP="004F053B">
            <w:r>
              <w:t>Il y a du carlage par terre avec une texture de plâques en gris</w:t>
            </w:r>
          </w:p>
        </w:tc>
        <w:tc>
          <w:tcPr>
            <w:tcW w:w="0" w:type="auto"/>
          </w:tcPr>
          <w:p w14:paraId="0CBE74C9" w14:textId="77777777" w:rsidR="00CD710B" w:rsidRDefault="00CD710B" w:rsidP="004F053B">
            <w:r>
              <w:t>OK</w:t>
            </w:r>
          </w:p>
          <w:p w14:paraId="0192EE2F" w14:textId="77777777" w:rsidR="00CD710B" w:rsidRDefault="00CD710B" w:rsidP="004F053B">
            <w:r>
              <w:t>30 Apr</w:t>
            </w:r>
          </w:p>
        </w:tc>
      </w:tr>
      <w:tr w:rsidR="00CD710B" w14:paraId="1D5838BB" w14:textId="77777777" w:rsidTr="004F053B">
        <w:tblPrEx>
          <w:tblCellMar>
            <w:top w:w="0" w:type="dxa"/>
            <w:bottom w:w="0" w:type="dxa"/>
          </w:tblCellMar>
        </w:tblPrEx>
        <w:tc>
          <w:tcPr>
            <w:tcW w:w="0" w:type="auto"/>
          </w:tcPr>
          <w:p w14:paraId="256CEFBA" w14:textId="77777777" w:rsidR="00CD710B" w:rsidRDefault="00CD710B" w:rsidP="004F053B">
            <w:r>
              <w:t>Lavabo</w:t>
            </w:r>
          </w:p>
        </w:tc>
        <w:tc>
          <w:tcPr>
            <w:tcW w:w="0" w:type="auto"/>
          </w:tcPr>
          <w:p w14:paraId="5F35891C" w14:textId="77777777" w:rsidR="00CD710B" w:rsidRDefault="00CD710B" w:rsidP="004F053B">
            <w:r>
              <w:t>Il y a deux lavabos de 1m avec un mirroir chacun, le mirroir fait 40x40 cm</w:t>
            </w:r>
          </w:p>
        </w:tc>
        <w:tc>
          <w:tcPr>
            <w:tcW w:w="0" w:type="auto"/>
          </w:tcPr>
          <w:p w14:paraId="23D9EF82" w14:textId="77777777" w:rsidR="00CD710B" w:rsidRDefault="00CD710B" w:rsidP="004F053B">
            <w:r>
              <w:t>OK</w:t>
            </w:r>
          </w:p>
          <w:p w14:paraId="7AC61D1F" w14:textId="77777777" w:rsidR="00CD710B" w:rsidRDefault="00CD710B" w:rsidP="004F053B">
            <w:r>
              <w:t>30 Apr</w:t>
            </w:r>
          </w:p>
        </w:tc>
      </w:tr>
      <w:tr w:rsidR="00CD710B" w14:paraId="54BD0B4D" w14:textId="77777777" w:rsidTr="004F053B">
        <w:tblPrEx>
          <w:tblCellMar>
            <w:top w:w="0" w:type="dxa"/>
            <w:bottom w:w="0" w:type="dxa"/>
          </w:tblCellMar>
        </w:tblPrEx>
        <w:tc>
          <w:tcPr>
            <w:tcW w:w="0" w:type="auto"/>
          </w:tcPr>
          <w:p w14:paraId="5C852B2F" w14:textId="77777777" w:rsidR="00CD710B" w:rsidRDefault="00CD710B" w:rsidP="004F053B">
            <w:r>
              <w:t>Poubelle</w:t>
            </w:r>
          </w:p>
        </w:tc>
        <w:tc>
          <w:tcPr>
            <w:tcW w:w="0" w:type="auto"/>
          </w:tcPr>
          <w:p w14:paraId="7BD68E53" w14:textId="2B3DFBC6" w:rsidR="00CD710B" w:rsidRDefault="00CD710B" w:rsidP="004F053B">
            <w:r>
              <w:t>Il y a une poubelle à droite de la porte d'</w:t>
            </w:r>
            <w:r w:rsidR="008947DD">
              <w:t>entrée</w:t>
            </w:r>
            <w:r>
              <w:t>, dans le coin</w:t>
            </w:r>
          </w:p>
        </w:tc>
        <w:tc>
          <w:tcPr>
            <w:tcW w:w="0" w:type="auto"/>
          </w:tcPr>
          <w:p w14:paraId="711F07B3" w14:textId="77777777" w:rsidR="00CD710B" w:rsidRDefault="00CD710B" w:rsidP="004F053B">
            <w:r>
              <w:t>OK</w:t>
            </w:r>
          </w:p>
          <w:p w14:paraId="4E77607A" w14:textId="77777777" w:rsidR="00CD710B" w:rsidRDefault="00CD710B" w:rsidP="004F053B">
            <w:r>
              <w:t>30 Apr</w:t>
            </w:r>
          </w:p>
        </w:tc>
      </w:tr>
      <w:tr w:rsidR="00CD710B" w14:paraId="6DCD5D96" w14:textId="77777777" w:rsidTr="004F053B">
        <w:tblPrEx>
          <w:tblCellMar>
            <w:top w:w="0" w:type="dxa"/>
            <w:bottom w:w="0" w:type="dxa"/>
          </w:tblCellMar>
        </w:tblPrEx>
        <w:tc>
          <w:tcPr>
            <w:tcW w:w="0" w:type="auto"/>
          </w:tcPr>
          <w:p w14:paraId="736760C9" w14:textId="77777777" w:rsidR="00CD710B" w:rsidRDefault="00CD710B" w:rsidP="004F053B">
            <w:r>
              <w:t>Savon + secheur</w:t>
            </w:r>
          </w:p>
        </w:tc>
        <w:tc>
          <w:tcPr>
            <w:tcW w:w="0" w:type="auto"/>
          </w:tcPr>
          <w:p w14:paraId="5FF8FAB9" w14:textId="77777777" w:rsidR="00CD710B" w:rsidRDefault="00CD710B" w:rsidP="004F053B">
            <w:r>
              <w:t>Il y a des distributeurs de savon et un appareil à secher sur le même mur que le lavabo à 20cm du lavabo</w:t>
            </w:r>
          </w:p>
        </w:tc>
        <w:tc>
          <w:tcPr>
            <w:tcW w:w="0" w:type="auto"/>
          </w:tcPr>
          <w:p w14:paraId="6DB78736" w14:textId="77777777" w:rsidR="00CD710B" w:rsidRDefault="00CD710B" w:rsidP="004F053B">
            <w:r>
              <w:t>OK</w:t>
            </w:r>
          </w:p>
          <w:p w14:paraId="34CB140F" w14:textId="77777777" w:rsidR="00CD710B" w:rsidRDefault="00CD710B" w:rsidP="004F053B">
            <w:r>
              <w:t>30 Apr</w:t>
            </w:r>
          </w:p>
        </w:tc>
      </w:tr>
    </w:tbl>
    <w:p w14:paraId="7A8C3109" w14:textId="77777777" w:rsidR="00CD710B" w:rsidRDefault="00CD710B" w:rsidP="00CD710B">
      <w:pPr>
        <w:pStyle w:val="Titre3"/>
      </w:pPr>
      <w:r>
        <w:t>Sprint 3</w:t>
      </w:r>
    </w:p>
    <w:p w14:paraId="6F4215AF" w14:textId="77777777" w:rsidR="00CD710B" w:rsidRDefault="00CD710B" w:rsidP="00CD710B">
      <w:pPr>
        <w:pStyle w:val="Titre4"/>
      </w:pPr>
      <w:r>
        <w:t>Toilettes d14</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5"/>
        <w:gridCol w:w="7138"/>
        <w:gridCol w:w="557"/>
      </w:tblGrid>
      <w:tr w:rsidR="00CD710B" w14:paraId="018B0B8F" w14:textId="77777777" w:rsidTr="004F053B">
        <w:tblPrEx>
          <w:tblCellMar>
            <w:top w:w="0" w:type="dxa"/>
            <w:bottom w:w="0" w:type="dxa"/>
          </w:tblCellMar>
        </w:tblPrEx>
        <w:tc>
          <w:tcPr>
            <w:tcW w:w="0" w:type="auto"/>
          </w:tcPr>
          <w:p w14:paraId="5546DEAC" w14:textId="77777777" w:rsidR="00CD710B" w:rsidRDefault="00CD710B" w:rsidP="004F053B">
            <w:r>
              <w:t>Murs</w:t>
            </w:r>
          </w:p>
        </w:tc>
        <w:tc>
          <w:tcPr>
            <w:tcW w:w="0" w:type="auto"/>
          </w:tcPr>
          <w:p w14:paraId="1AD94F51" w14:textId="77777777" w:rsidR="00CD710B" w:rsidRDefault="00CD710B" w:rsidP="004F053B">
            <w:r>
              <w:t>Il y a des murs qui séparent chaque toilette, ces murs font toute la longueur depuis le sol jusqu'au sol</w:t>
            </w:r>
          </w:p>
        </w:tc>
        <w:tc>
          <w:tcPr>
            <w:tcW w:w="0" w:type="auto"/>
          </w:tcPr>
          <w:p w14:paraId="1DC4A04F" w14:textId="77777777" w:rsidR="00CD710B" w:rsidRDefault="00CD710B" w:rsidP="004F053B">
            <w:r>
              <w:t>OK</w:t>
            </w:r>
          </w:p>
          <w:p w14:paraId="1B46ADED" w14:textId="77777777" w:rsidR="00CD710B" w:rsidRDefault="00CD710B" w:rsidP="004F053B">
            <w:r>
              <w:t>7 May</w:t>
            </w:r>
          </w:p>
        </w:tc>
      </w:tr>
      <w:tr w:rsidR="00CD710B" w14:paraId="778207A2" w14:textId="77777777" w:rsidTr="004F053B">
        <w:tblPrEx>
          <w:tblCellMar>
            <w:top w:w="0" w:type="dxa"/>
            <w:bottom w:w="0" w:type="dxa"/>
          </w:tblCellMar>
        </w:tblPrEx>
        <w:tc>
          <w:tcPr>
            <w:tcW w:w="0" w:type="auto"/>
          </w:tcPr>
          <w:p w14:paraId="4E4711BD" w14:textId="77777777" w:rsidR="00CD710B" w:rsidRDefault="00CD710B" w:rsidP="004F053B">
            <w:r>
              <w:t>Toilettes</w:t>
            </w:r>
          </w:p>
        </w:tc>
        <w:tc>
          <w:tcPr>
            <w:tcW w:w="0" w:type="auto"/>
          </w:tcPr>
          <w:p w14:paraId="1780609F" w14:textId="77777777" w:rsidR="00CD710B" w:rsidRDefault="00CD710B" w:rsidP="004F053B">
            <w:r>
              <w:t>Il y a 4 toilettes par salle</w:t>
            </w:r>
          </w:p>
        </w:tc>
        <w:tc>
          <w:tcPr>
            <w:tcW w:w="0" w:type="auto"/>
          </w:tcPr>
          <w:p w14:paraId="3307745A" w14:textId="77777777" w:rsidR="00CD710B" w:rsidRDefault="00CD710B" w:rsidP="004F053B">
            <w:r>
              <w:t>OK</w:t>
            </w:r>
          </w:p>
          <w:p w14:paraId="40076A33" w14:textId="77777777" w:rsidR="00CD710B" w:rsidRDefault="00CD710B" w:rsidP="004F053B">
            <w:r>
              <w:t>7 May</w:t>
            </w:r>
          </w:p>
        </w:tc>
      </w:tr>
      <w:tr w:rsidR="00CD710B" w14:paraId="08EAFE29" w14:textId="77777777" w:rsidTr="004F053B">
        <w:tblPrEx>
          <w:tblCellMar>
            <w:top w:w="0" w:type="dxa"/>
            <w:bottom w:w="0" w:type="dxa"/>
          </w:tblCellMar>
        </w:tblPrEx>
        <w:tc>
          <w:tcPr>
            <w:tcW w:w="0" w:type="auto"/>
          </w:tcPr>
          <w:p w14:paraId="526BBB46" w14:textId="77777777" w:rsidR="00CD710B" w:rsidRDefault="00CD710B" w:rsidP="004F053B">
            <w:r>
              <w:t>Salle</w:t>
            </w:r>
          </w:p>
        </w:tc>
        <w:tc>
          <w:tcPr>
            <w:tcW w:w="0" w:type="auto"/>
          </w:tcPr>
          <w:p w14:paraId="09FC5C27" w14:textId="41377F10" w:rsidR="00CD710B" w:rsidRDefault="008947DD" w:rsidP="004F053B">
            <w:r>
              <w:t>La salle</w:t>
            </w:r>
            <w:r w:rsidR="00CD710B">
              <w:t xml:space="preserve"> de toilettes est en d14</w:t>
            </w:r>
          </w:p>
        </w:tc>
        <w:tc>
          <w:tcPr>
            <w:tcW w:w="0" w:type="auto"/>
          </w:tcPr>
          <w:p w14:paraId="3167F0FA" w14:textId="77777777" w:rsidR="00CD710B" w:rsidRDefault="00CD710B" w:rsidP="004F053B">
            <w:r>
              <w:t>OK</w:t>
            </w:r>
          </w:p>
          <w:p w14:paraId="7B94721F" w14:textId="77777777" w:rsidR="00CD710B" w:rsidRDefault="00CD710B" w:rsidP="004F053B">
            <w:r>
              <w:t>7 May</w:t>
            </w:r>
          </w:p>
        </w:tc>
      </w:tr>
      <w:tr w:rsidR="00CD710B" w14:paraId="23F04ACA" w14:textId="77777777" w:rsidTr="004F053B">
        <w:tblPrEx>
          <w:tblCellMar>
            <w:top w:w="0" w:type="dxa"/>
            <w:bottom w:w="0" w:type="dxa"/>
          </w:tblCellMar>
        </w:tblPrEx>
        <w:tc>
          <w:tcPr>
            <w:tcW w:w="0" w:type="auto"/>
          </w:tcPr>
          <w:p w14:paraId="3A2517C7" w14:textId="77777777" w:rsidR="00CD710B" w:rsidRDefault="00CD710B" w:rsidP="004F053B">
            <w:r>
              <w:t>Fenetres</w:t>
            </w:r>
          </w:p>
        </w:tc>
        <w:tc>
          <w:tcPr>
            <w:tcW w:w="0" w:type="auto"/>
          </w:tcPr>
          <w:p w14:paraId="3C0DFF91" w14:textId="77777777" w:rsidR="00CD710B" w:rsidRDefault="00CD710B" w:rsidP="004F053B">
            <w:r>
              <w:t>Il y a 2 fenêtres ouvrables en face de la porte d'entrée, de taille 30x50cm</w:t>
            </w:r>
          </w:p>
        </w:tc>
        <w:tc>
          <w:tcPr>
            <w:tcW w:w="0" w:type="auto"/>
          </w:tcPr>
          <w:p w14:paraId="00122217" w14:textId="77777777" w:rsidR="00CD710B" w:rsidRDefault="00CD710B" w:rsidP="004F053B">
            <w:r>
              <w:t>OK</w:t>
            </w:r>
          </w:p>
          <w:p w14:paraId="52B2799D" w14:textId="77777777" w:rsidR="00CD710B" w:rsidRDefault="00CD710B" w:rsidP="004F053B">
            <w:r>
              <w:t>7 May</w:t>
            </w:r>
          </w:p>
        </w:tc>
      </w:tr>
      <w:tr w:rsidR="00CD710B" w14:paraId="3B666462" w14:textId="77777777" w:rsidTr="004F053B">
        <w:tblPrEx>
          <w:tblCellMar>
            <w:top w:w="0" w:type="dxa"/>
            <w:bottom w:w="0" w:type="dxa"/>
          </w:tblCellMar>
        </w:tblPrEx>
        <w:tc>
          <w:tcPr>
            <w:tcW w:w="0" w:type="auto"/>
          </w:tcPr>
          <w:p w14:paraId="5471E4D3" w14:textId="77777777" w:rsidR="00CD710B" w:rsidRDefault="00CD710B" w:rsidP="004F053B">
            <w:r>
              <w:t>Sol</w:t>
            </w:r>
          </w:p>
        </w:tc>
        <w:tc>
          <w:tcPr>
            <w:tcW w:w="0" w:type="auto"/>
          </w:tcPr>
          <w:p w14:paraId="30644A65" w14:textId="77777777" w:rsidR="00CD710B" w:rsidRDefault="00CD710B" w:rsidP="004F053B">
            <w:r>
              <w:t>Il y a du carlage par terre avec une texture de plâques en gris</w:t>
            </w:r>
          </w:p>
        </w:tc>
        <w:tc>
          <w:tcPr>
            <w:tcW w:w="0" w:type="auto"/>
          </w:tcPr>
          <w:p w14:paraId="1286D312" w14:textId="77777777" w:rsidR="00CD710B" w:rsidRDefault="00CD710B" w:rsidP="004F053B">
            <w:r>
              <w:t>OK</w:t>
            </w:r>
          </w:p>
          <w:p w14:paraId="595C0CDD" w14:textId="77777777" w:rsidR="00CD710B" w:rsidRDefault="00CD710B" w:rsidP="004F053B">
            <w:r>
              <w:t>7 May</w:t>
            </w:r>
          </w:p>
        </w:tc>
      </w:tr>
      <w:tr w:rsidR="00CD710B" w14:paraId="2D4E0D54" w14:textId="77777777" w:rsidTr="004F053B">
        <w:tblPrEx>
          <w:tblCellMar>
            <w:top w:w="0" w:type="dxa"/>
            <w:bottom w:w="0" w:type="dxa"/>
          </w:tblCellMar>
        </w:tblPrEx>
        <w:tc>
          <w:tcPr>
            <w:tcW w:w="0" w:type="auto"/>
          </w:tcPr>
          <w:p w14:paraId="6225E53B" w14:textId="77777777" w:rsidR="00CD710B" w:rsidRDefault="00CD710B" w:rsidP="004F053B">
            <w:r>
              <w:lastRenderedPageBreak/>
              <w:t>Lavabo</w:t>
            </w:r>
          </w:p>
        </w:tc>
        <w:tc>
          <w:tcPr>
            <w:tcW w:w="0" w:type="auto"/>
          </w:tcPr>
          <w:p w14:paraId="62D7FC45" w14:textId="77777777" w:rsidR="00CD710B" w:rsidRDefault="00CD710B" w:rsidP="004F053B">
            <w:r>
              <w:t>Il y a deux lavabos de 1m30 avec un mirroir chacun, le mirroir fait 20x20 cm</w:t>
            </w:r>
          </w:p>
        </w:tc>
        <w:tc>
          <w:tcPr>
            <w:tcW w:w="0" w:type="auto"/>
          </w:tcPr>
          <w:p w14:paraId="12F5DC3B" w14:textId="77777777" w:rsidR="00CD710B" w:rsidRDefault="00CD710B" w:rsidP="004F053B">
            <w:r>
              <w:t>OK</w:t>
            </w:r>
          </w:p>
          <w:p w14:paraId="7D0E6BE4" w14:textId="77777777" w:rsidR="00CD710B" w:rsidRDefault="00CD710B" w:rsidP="004F053B">
            <w:r>
              <w:t>7 May</w:t>
            </w:r>
          </w:p>
        </w:tc>
      </w:tr>
      <w:tr w:rsidR="00CD710B" w14:paraId="6F9D75A9" w14:textId="77777777" w:rsidTr="004F053B">
        <w:tblPrEx>
          <w:tblCellMar>
            <w:top w:w="0" w:type="dxa"/>
            <w:bottom w:w="0" w:type="dxa"/>
          </w:tblCellMar>
        </w:tblPrEx>
        <w:tc>
          <w:tcPr>
            <w:tcW w:w="0" w:type="auto"/>
          </w:tcPr>
          <w:p w14:paraId="266220F7" w14:textId="77777777" w:rsidR="00CD710B" w:rsidRDefault="00CD710B" w:rsidP="004F053B">
            <w:r>
              <w:t>Poubelle</w:t>
            </w:r>
          </w:p>
        </w:tc>
        <w:tc>
          <w:tcPr>
            <w:tcW w:w="0" w:type="auto"/>
          </w:tcPr>
          <w:p w14:paraId="1D976838" w14:textId="77AA1D51" w:rsidR="00CD710B" w:rsidRDefault="00CD710B" w:rsidP="004F053B">
            <w:r>
              <w:t>Il y a une poubelle à droite de la porte d'</w:t>
            </w:r>
            <w:r w:rsidR="008947DD">
              <w:t>entrée</w:t>
            </w:r>
            <w:r>
              <w:t>, dans le coin</w:t>
            </w:r>
          </w:p>
        </w:tc>
        <w:tc>
          <w:tcPr>
            <w:tcW w:w="0" w:type="auto"/>
          </w:tcPr>
          <w:p w14:paraId="5485E091" w14:textId="77777777" w:rsidR="00CD710B" w:rsidRDefault="00CD710B" w:rsidP="004F053B">
            <w:r>
              <w:t>OK</w:t>
            </w:r>
          </w:p>
          <w:p w14:paraId="2F050BAB" w14:textId="77777777" w:rsidR="00CD710B" w:rsidRDefault="00CD710B" w:rsidP="004F053B">
            <w:r>
              <w:t>7 May</w:t>
            </w:r>
          </w:p>
        </w:tc>
      </w:tr>
      <w:tr w:rsidR="00CD710B" w14:paraId="1932B946" w14:textId="77777777" w:rsidTr="004F053B">
        <w:tblPrEx>
          <w:tblCellMar>
            <w:top w:w="0" w:type="dxa"/>
            <w:bottom w:w="0" w:type="dxa"/>
          </w:tblCellMar>
        </w:tblPrEx>
        <w:tc>
          <w:tcPr>
            <w:tcW w:w="0" w:type="auto"/>
          </w:tcPr>
          <w:p w14:paraId="06B7CCBC" w14:textId="77777777" w:rsidR="00CD710B" w:rsidRDefault="00CD710B" w:rsidP="004F053B">
            <w:r>
              <w:t>Savon + secheur</w:t>
            </w:r>
          </w:p>
        </w:tc>
        <w:tc>
          <w:tcPr>
            <w:tcW w:w="0" w:type="auto"/>
          </w:tcPr>
          <w:p w14:paraId="5435F0FB" w14:textId="77777777" w:rsidR="00CD710B" w:rsidRDefault="00CD710B" w:rsidP="004F053B">
            <w:r>
              <w:t>Il y a des distributeurs de savon et un appareil à secher sur le même mur que le lavabo à 20cm du lavabo</w:t>
            </w:r>
          </w:p>
        </w:tc>
        <w:tc>
          <w:tcPr>
            <w:tcW w:w="0" w:type="auto"/>
          </w:tcPr>
          <w:p w14:paraId="346ABF3A" w14:textId="77777777" w:rsidR="00CD710B" w:rsidRDefault="00CD710B" w:rsidP="004F053B">
            <w:r>
              <w:t>OK</w:t>
            </w:r>
          </w:p>
          <w:p w14:paraId="7E36D913" w14:textId="77777777" w:rsidR="00CD710B" w:rsidRDefault="00CD710B" w:rsidP="004F053B">
            <w:r>
              <w:t>7 May</w:t>
            </w:r>
          </w:p>
        </w:tc>
      </w:tr>
    </w:tbl>
    <w:p w14:paraId="49FA6036" w14:textId="77777777" w:rsidR="00CD710B" w:rsidRDefault="00CD710B" w:rsidP="00CD710B">
      <w:pPr>
        <w:pStyle w:val="Titre4"/>
      </w:pPr>
      <w:r>
        <w:t>Salle d'administration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66"/>
        <w:gridCol w:w="7189"/>
        <w:gridCol w:w="505"/>
      </w:tblGrid>
      <w:tr w:rsidR="00CD710B" w14:paraId="6A56CFE5" w14:textId="77777777" w:rsidTr="004F053B">
        <w:tblPrEx>
          <w:tblCellMar>
            <w:top w:w="0" w:type="dxa"/>
            <w:bottom w:w="0" w:type="dxa"/>
          </w:tblCellMar>
        </w:tblPrEx>
        <w:tc>
          <w:tcPr>
            <w:tcW w:w="0" w:type="auto"/>
          </w:tcPr>
          <w:p w14:paraId="2549D0C9" w14:textId="77777777" w:rsidR="00CD710B" w:rsidRDefault="00CD710B" w:rsidP="004F053B">
            <w:r>
              <w:t>Bureaux</w:t>
            </w:r>
          </w:p>
        </w:tc>
        <w:tc>
          <w:tcPr>
            <w:tcW w:w="0" w:type="auto"/>
          </w:tcPr>
          <w:p w14:paraId="1BDB6858" w14:textId="77777777" w:rsidR="00CD710B" w:rsidRDefault="00CD710B" w:rsidP="004F053B">
            <w:r>
              <w:t>Il y a 8 bureaux dont 3 bureaux qui se trouvent au fond, 3 au milieu et 2 à 3 mètres de la porte d'entrée et ils ont tous 60cm d'équart</w:t>
            </w:r>
          </w:p>
        </w:tc>
        <w:tc>
          <w:tcPr>
            <w:tcW w:w="0" w:type="auto"/>
          </w:tcPr>
          <w:p w14:paraId="4B3EA9B9" w14:textId="77777777" w:rsidR="00CD710B" w:rsidRDefault="00CD710B" w:rsidP="004F053B">
            <w:r>
              <w:t>OK</w:t>
            </w:r>
          </w:p>
          <w:p w14:paraId="3E01E910" w14:textId="77777777" w:rsidR="00CD710B" w:rsidRDefault="00CD710B" w:rsidP="004F053B">
            <w:r>
              <w:t>7 May</w:t>
            </w:r>
          </w:p>
        </w:tc>
      </w:tr>
      <w:tr w:rsidR="00CD710B" w14:paraId="1993E287" w14:textId="77777777" w:rsidTr="004F053B">
        <w:tblPrEx>
          <w:tblCellMar>
            <w:top w:w="0" w:type="dxa"/>
            <w:bottom w:w="0" w:type="dxa"/>
          </w:tblCellMar>
        </w:tblPrEx>
        <w:tc>
          <w:tcPr>
            <w:tcW w:w="0" w:type="auto"/>
          </w:tcPr>
          <w:p w14:paraId="1F72702A" w14:textId="77777777" w:rsidR="00CD710B" w:rsidRDefault="00CD710B" w:rsidP="004F053B">
            <w:r>
              <w:t>Décoration</w:t>
            </w:r>
          </w:p>
        </w:tc>
        <w:tc>
          <w:tcPr>
            <w:tcW w:w="0" w:type="auto"/>
          </w:tcPr>
          <w:p w14:paraId="0445CB49" w14:textId="77777777" w:rsidR="00CD710B" w:rsidRDefault="00CD710B" w:rsidP="004F053B">
            <w:r>
              <w:t>Il y a une plante sur chaque coin de la salle</w:t>
            </w:r>
          </w:p>
        </w:tc>
        <w:tc>
          <w:tcPr>
            <w:tcW w:w="0" w:type="auto"/>
          </w:tcPr>
          <w:p w14:paraId="049462B3" w14:textId="77777777" w:rsidR="00CD710B" w:rsidRDefault="00CD710B" w:rsidP="004F053B">
            <w:r>
              <w:t>OK</w:t>
            </w:r>
          </w:p>
          <w:p w14:paraId="4B9B22D3" w14:textId="77777777" w:rsidR="00CD710B" w:rsidRDefault="00CD710B" w:rsidP="004F053B">
            <w:r>
              <w:t>7 May</w:t>
            </w:r>
          </w:p>
        </w:tc>
      </w:tr>
      <w:tr w:rsidR="00CD710B" w14:paraId="2EEA49B5" w14:textId="77777777" w:rsidTr="004F053B">
        <w:tblPrEx>
          <w:tblCellMar>
            <w:top w:w="0" w:type="dxa"/>
            <w:bottom w:w="0" w:type="dxa"/>
          </w:tblCellMar>
        </w:tblPrEx>
        <w:tc>
          <w:tcPr>
            <w:tcW w:w="0" w:type="auto"/>
          </w:tcPr>
          <w:p w14:paraId="596621C5" w14:textId="77777777" w:rsidR="00CD710B" w:rsidRDefault="00CD710B" w:rsidP="004F053B">
            <w:r>
              <w:t>Portes et fênetres</w:t>
            </w:r>
          </w:p>
        </w:tc>
        <w:tc>
          <w:tcPr>
            <w:tcW w:w="0" w:type="auto"/>
          </w:tcPr>
          <w:p w14:paraId="3E2A5C68" w14:textId="77777777" w:rsidR="00CD710B" w:rsidRDefault="00CD710B" w:rsidP="004F053B">
            <w:r>
              <w:t>Il y a une porte d'entrée de 2.10 mètres pour entrer dans la salle, il y a les murs extérieurs qui sont en vitre , dont il y a 40cm d'équart entre le mur et la vitre</w:t>
            </w:r>
          </w:p>
        </w:tc>
        <w:tc>
          <w:tcPr>
            <w:tcW w:w="0" w:type="auto"/>
          </w:tcPr>
          <w:p w14:paraId="7A27D373" w14:textId="77777777" w:rsidR="00CD710B" w:rsidRDefault="00CD710B" w:rsidP="004F053B">
            <w:r>
              <w:t>OK</w:t>
            </w:r>
          </w:p>
          <w:p w14:paraId="64E7E287" w14:textId="77777777" w:rsidR="00CD710B" w:rsidRDefault="00CD710B" w:rsidP="004F053B">
            <w:r>
              <w:t>7 May</w:t>
            </w:r>
          </w:p>
        </w:tc>
      </w:tr>
      <w:tr w:rsidR="00CD710B" w14:paraId="337B4EA1" w14:textId="77777777" w:rsidTr="004F053B">
        <w:tblPrEx>
          <w:tblCellMar>
            <w:top w:w="0" w:type="dxa"/>
            <w:bottom w:w="0" w:type="dxa"/>
          </w:tblCellMar>
        </w:tblPrEx>
        <w:tc>
          <w:tcPr>
            <w:tcW w:w="0" w:type="auto"/>
          </w:tcPr>
          <w:p w14:paraId="6D1A7779" w14:textId="77777777" w:rsidR="00CD710B" w:rsidRDefault="00CD710B" w:rsidP="004F053B">
            <w:r>
              <w:t>PC</w:t>
            </w:r>
          </w:p>
        </w:tc>
        <w:tc>
          <w:tcPr>
            <w:tcW w:w="0" w:type="auto"/>
          </w:tcPr>
          <w:p w14:paraId="2B664B2E" w14:textId="5A19D4C6" w:rsidR="00CD710B" w:rsidRDefault="00CD710B" w:rsidP="004F053B">
            <w:r>
              <w:t xml:space="preserve">Sur les bureaux, il y a un clavier, une souris, deux écrans et un bloc de notes au coin de la table comme un poste à l'ETML. En dessous de chaque bureau, il se trouve un PC (boîtier) </w:t>
            </w:r>
            <w:r w:rsidR="008947DD">
              <w:t>de taille</w:t>
            </w:r>
            <w:r>
              <w:t xml:space="preserve"> Mid-Tower</w:t>
            </w:r>
          </w:p>
        </w:tc>
        <w:tc>
          <w:tcPr>
            <w:tcW w:w="0" w:type="auto"/>
          </w:tcPr>
          <w:p w14:paraId="0E5EDEAF" w14:textId="77777777" w:rsidR="00CD710B" w:rsidRDefault="00CD710B" w:rsidP="004F053B">
            <w:r>
              <w:t>OK</w:t>
            </w:r>
          </w:p>
          <w:p w14:paraId="6891912D" w14:textId="77777777" w:rsidR="00CD710B" w:rsidRDefault="00CD710B" w:rsidP="004F053B">
            <w:r>
              <w:t>7 May</w:t>
            </w:r>
          </w:p>
        </w:tc>
      </w:tr>
      <w:tr w:rsidR="00CD710B" w14:paraId="663F30A7" w14:textId="77777777" w:rsidTr="004F053B">
        <w:tblPrEx>
          <w:tblCellMar>
            <w:top w:w="0" w:type="dxa"/>
            <w:bottom w:w="0" w:type="dxa"/>
          </w:tblCellMar>
        </w:tblPrEx>
        <w:tc>
          <w:tcPr>
            <w:tcW w:w="0" w:type="auto"/>
          </w:tcPr>
          <w:p w14:paraId="1C8443D1" w14:textId="77777777" w:rsidR="00CD710B" w:rsidRDefault="00CD710B" w:rsidP="004F053B">
            <w:r>
              <w:t>Lumière</w:t>
            </w:r>
          </w:p>
        </w:tc>
        <w:tc>
          <w:tcPr>
            <w:tcW w:w="0" w:type="auto"/>
          </w:tcPr>
          <w:p w14:paraId="192A6DCA" w14:textId="77777777" w:rsidR="00CD710B" w:rsidRDefault="00CD710B" w:rsidP="004F053B">
            <w:r>
              <w:t>Sur le toit, il y a 4 lumières qui sont pendues, ils mesurent 30cm et ils sont situées au milieu du toit avec 20cm d'équart entre elles</w:t>
            </w:r>
          </w:p>
        </w:tc>
        <w:tc>
          <w:tcPr>
            <w:tcW w:w="0" w:type="auto"/>
          </w:tcPr>
          <w:p w14:paraId="0BC28F17" w14:textId="77777777" w:rsidR="00CD710B" w:rsidRDefault="00CD710B" w:rsidP="004F053B">
            <w:r>
              <w:t>OK</w:t>
            </w:r>
          </w:p>
          <w:p w14:paraId="41F81B61" w14:textId="77777777" w:rsidR="00CD710B" w:rsidRDefault="00CD710B" w:rsidP="004F053B">
            <w:r>
              <w:t>7 May</w:t>
            </w:r>
          </w:p>
        </w:tc>
      </w:tr>
      <w:tr w:rsidR="00CD710B" w14:paraId="2CA50A4D" w14:textId="77777777" w:rsidTr="004F053B">
        <w:tblPrEx>
          <w:tblCellMar>
            <w:top w:w="0" w:type="dxa"/>
            <w:bottom w:w="0" w:type="dxa"/>
          </w:tblCellMar>
        </w:tblPrEx>
        <w:tc>
          <w:tcPr>
            <w:tcW w:w="0" w:type="auto"/>
          </w:tcPr>
          <w:p w14:paraId="213A5D66" w14:textId="77777777" w:rsidR="00CD710B" w:rsidRDefault="00CD710B" w:rsidP="004F053B">
            <w:r>
              <w:t>Logo</w:t>
            </w:r>
          </w:p>
        </w:tc>
        <w:tc>
          <w:tcPr>
            <w:tcW w:w="0" w:type="auto"/>
          </w:tcPr>
          <w:p w14:paraId="571DC6A7" w14:textId="77777777" w:rsidR="00CD710B" w:rsidRDefault="00CD710B" w:rsidP="004F053B">
            <w:r>
              <w:t>Il y a un logo Impero sur le mur à droite de la salle où chaque coin du logo doit toucher au moins une partie de chaque mur</w:t>
            </w:r>
          </w:p>
        </w:tc>
        <w:tc>
          <w:tcPr>
            <w:tcW w:w="0" w:type="auto"/>
          </w:tcPr>
          <w:p w14:paraId="2C5AE224" w14:textId="77777777" w:rsidR="00CD710B" w:rsidRDefault="00CD710B" w:rsidP="004F053B">
            <w:r>
              <w:t>OK</w:t>
            </w:r>
          </w:p>
          <w:p w14:paraId="35A24104" w14:textId="77777777" w:rsidR="00CD710B" w:rsidRDefault="00CD710B" w:rsidP="004F053B">
            <w:r>
              <w:t>7 May</w:t>
            </w:r>
          </w:p>
        </w:tc>
      </w:tr>
      <w:tr w:rsidR="00CD710B" w14:paraId="682835EC" w14:textId="77777777" w:rsidTr="004F053B">
        <w:tblPrEx>
          <w:tblCellMar>
            <w:top w:w="0" w:type="dxa"/>
            <w:bottom w:w="0" w:type="dxa"/>
          </w:tblCellMar>
        </w:tblPrEx>
        <w:tc>
          <w:tcPr>
            <w:tcW w:w="0" w:type="auto"/>
          </w:tcPr>
          <w:p w14:paraId="5288E943" w14:textId="77777777" w:rsidR="00CD710B" w:rsidRDefault="00CD710B" w:rsidP="004F053B">
            <w:r>
              <w:t>Tapis</w:t>
            </w:r>
          </w:p>
        </w:tc>
        <w:tc>
          <w:tcPr>
            <w:tcW w:w="0" w:type="auto"/>
          </w:tcPr>
          <w:p w14:paraId="69699F81" w14:textId="77777777" w:rsidR="00CD710B" w:rsidRDefault="00CD710B" w:rsidP="004F053B">
            <w:r>
              <w:t>Sur le sol, il y a un tapis qui couvre tout le sol de la salle, en gris.</w:t>
            </w:r>
          </w:p>
        </w:tc>
        <w:tc>
          <w:tcPr>
            <w:tcW w:w="0" w:type="auto"/>
          </w:tcPr>
          <w:p w14:paraId="141914D9" w14:textId="77777777" w:rsidR="00CD710B" w:rsidRDefault="00CD710B" w:rsidP="004F053B">
            <w:r>
              <w:t>OK</w:t>
            </w:r>
          </w:p>
          <w:p w14:paraId="21417B69" w14:textId="77777777" w:rsidR="00CD710B" w:rsidRDefault="00CD710B" w:rsidP="004F053B">
            <w:r>
              <w:t>7 May</w:t>
            </w:r>
          </w:p>
        </w:tc>
      </w:tr>
      <w:tr w:rsidR="00CD710B" w14:paraId="644A5A1B" w14:textId="77777777" w:rsidTr="004F053B">
        <w:tblPrEx>
          <w:tblCellMar>
            <w:top w:w="0" w:type="dxa"/>
            <w:bottom w:w="0" w:type="dxa"/>
          </w:tblCellMar>
        </w:tblPrEx>
        <w:tc>
          <w:tcPr>
            <w:tcW w:w="0" w:type="auto"/>
          </w:tcPr>
          <w:p w14:paraId="69A98336" w14:textId="77777777" w:rsidR="00CD710B" w:rsidRDefault="00CD710B" w:rsidP="004F053B">
            <w:r>
              <w:t>Tableau de tâches</w:t>
            </w:r>
          </w:p>
        </w:tc>
        <w:tc>
          <w:tcPr>
            <w:tcW w:w="0" w:type="auto"/>
          </w:tcPr>
          <w:p w14:paraId="271B9EB6" w14:textId="77777777" w:rsidR="00CD710B" w:rsidRDefault="00CD710B" w:rsidP="004F053B">
            <w:r>
              <w:t>Il y a un tableau blanc au fond de 1m x 1.30m</w:t>
            </w:r>
          </w:p>
        </w:tc>
        <w:tc>
          <w:tcPr>
            <w:tcW w:w="0" w:type="auto"/>
          </w:tcPr>
          <w:p w14:paraId="69A47BC4" w14:textId="77777777" w:rsidR="00CD710B" w:rsidRDefault="00CD710B" w:rsidP="004F053B">
            <w:r>
              <w:t>OK</w:t>
            </w:r>
          </w:p>
          <w:p w14:paraId="662CEB43" w14:textId="77777777" w:rsidR="00CD710B" w:rsidRDefault="00CD710B" w:rsidP="004F053B">
            <w:r>
              <w:t>7 May</w:t>
            </w:r>
          </w:p>
        </w:tc>
      </w:tr>
    </w:tbl>
    <w:p w14:paraId="136FA5D0" w14:textId="77777777" w:rsidR="00CD710B" w:rsidRDefault="00CD710B" w:rsidP="00CD710B">
      <w:pPr>
        <w:pStyle w:val="Titre4"/>
      </w:pPr>
      <w:r>
        <w:t>Classe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8"/>
        <w:gridCol w:w="7161"/>
        <w:gridCol w:w="561"/>
      </w:tblGrid>
      <w:tr w:rsidR="00CD710B" w14:paraId="7B5CA700" w14:textId="77777777" w:rsidTr="004F053B">
        <w:tblPrEx>
          <w:tblCellMar>
            <w:top w:w="0" w:type="dxa"/>
            <w:bottom w:w="0" w:type="dxa"/>
          </w:tblCellMar>
        </w:tblPrEx>
        <w:tc>
          <w:tcPr>
            <w:tcW w:w="0" w:type="auto"/>
          </w:tcPr>
          <w:p w14:paraId="3D38D489" w14:textId="77777777" w:rsidR="00CD710B" w:rsidRDefault="00CD710B" w:rsidP="004F053B">
            <w:r>
              <w:t>Bureaux</w:t>
            </w:r>
          </w:p>
        </w:tc>
        <w:tc>
          <w:tcPr>
            <w:tcW w:w="0" w:type="auto"/>
          </w:tcPr>
          <w:p w14:paraId="483E598C" w14:textId="77777777" w:rsidR="00CD710B" w:rsidRDefault="00CD710B" w:rsidP="004F053B">
            <w:r>
              <w:t>Il faut au minimum 18 bureaux pour travailler</w:t>
            </w:r>
          </w:p>
        </w:tc>
        <w:tc>
          <w:tcPr>
            <w:tcW w:w="0" w:type="auto"/>
          </w:tcPr>
          <w:p w14:paraId="1AFE182B" w14:textId="77777777" w:rsidR="00CD710B" w:rsidRDefault="00CD710B" w:rsidP="004F053B">
            <w:r>
              <w:t>OK</w:t>
            </w:r>
          </w:p>
          <w:p w14:paraId="20F1E7F7" w14:textId="77777777" w:rsidR="00CD710B" w:rsidRDefault="00CD710B" w:rsidP="004F053B">
            <w:r>
              <w:t>7 May</w:t>
            </w:r>
          </w:p>
        </w:tc>
      </w:tr>
      <w:tr w:rsidR="00CD710B" w14:paraId="6E6C667C" w14:textId="77777777" w:rsidTr="004F053B">
        <w:tblPrEx>
          <w:tblCellMar>
            <w:top w:w="0" w:type="dxa"/>
            <w:bottom w:w="0" w:type="dxa"/>
          </w:tblCellMar>
        </w:tblPrEx>
        <w:tc>
          <w:tcPr>
            <w:tcW w:w="0" w:type="auto"/>
          </w:tcPr>
          <w:p w14:paraId="2C7F94A7" w14:textId="77777777" w:rsidR="00CD710B" w:rsidRDefault="00CD710B" w:rsidP="004F053B">
            <w:r>
              <w:t>Location</w:t>
            </w:r>
          </w:p>
        </w:tc>
        <w:tc>
          <w:tcPr>
            <w:tcW w:w="0" w:type="auto"/>
          </w:tcPr>
          <w:p w14:paraId="357682A4" w14:textId="77777777" w:rsidR="00CD710B" w:rsidRDefault="00CD710B" w:rsidP="004F053B">
            <w:r>
              <w:t>Il faut que la salle soit en D13</w:t>
            </w:r>
          </w:p>
        </w:tc>
        <w:tc>
          <w:tcPr>
            <w:tcW w:w="0" w:type="auto"/>
          </w:tcPr>
          <w:p w14:paraId="1E7E9B5B" w14:textId="77777777" w:rsidR="00CD710B" w:rsidRDefault="00CD710B" w:rsidP="004F053B">
            <w:r>
              <w:t>OK</w:t>
            </w:r>
          </w:p>
          <w:p w14:paraId="7A1ABA5C" w14:textId="77777777" w:rsidR="00CD710B" w:rsidRDefault="00CD710B" w:rsidP="004F053B">
            <w:r>
              <w:t>7 May</w:t>
            </w:r>
          </w:p>
        </w:tc>
      </w:tr>
      <w:tr w:rsidR="00CD710B" w14:paraId="16F43D83" w14:textId="77777777" w:rsidTr="004F053B">
        <w:tblPrEx>
          <w:tblCellMar>
            <w:top w:w="0" w:type="dxa"/>
            <w:bottom w:w="0" w:type="dxa"/>
          </w:tblCellMar>
        </w:tblPrEx>
        <w:tc>
          <w:tcPr>
            <w:tcW w:w="0" w:type="auto"/>
          </w:tcPr>
          <w:p w14:paraId="4FA4A80B" w14:textId="77777777" w:rsidR="00CD710B" w:rsidRDefault="00CD710B" w:rsidP="004F053B">
            <w:r>
              <w:t>Ecrans</w:t>
            </w:r>
          </w:p>
        </w:tc>
        <w:tc>
          <w:tcPr>
            <w:tcW w:w="0" w:type="auto"/>
          </w:tcPr>
          <w:p w14:paraId="7ACF97B7" w14:textId="77777777" w:rsidR="00CD710B" w:rsidRDefault="00CD710B" w:rsidP="004F053B">
            <w:r>
              <w:t>Il faut 2 ecrans par bureau</w:t>
            </w:r>
          </w:p>
        </w:tc>
        <w:tc>
          <w:tcPr>
            <w:tcW w:w="0" w:type="auto"/>
          </w:tcPr>
          <w:p w14:paraId="08FC5300" w14:textId="77777777" w:rsidR="00CD710B" w:rsidRDefault="00CD710B" w:rsidP="004F053B">
            <w:r>
              <w:t>OK</w:t>
            </w:r>
          </w:p>
          <w:p w14:paraId="5308E2DE" w14:textId="77777777" w:rsidR="00CD710B" w:rsidRDefault="00CD710B" w:rsidP="004F053B">
            <w:r>
              <w:t>7 May</w:t>
            </w:r>
          </w:p>
        </w:tc>
      </w:tr>
      <w:tr w:rsidR="00CD710B" w14:paraId="0BA98F76" w14:textId="77777777" w:rsidTr="004F053B">
        <w:tblPrEx>
          <w:tblCellMar>
            <w:top w:w="0" w:type="dxa"/>
            <w:bottom w:w="0" w:type="dxa"/>
          </w:tblCellMar>
        </w:tblPrEx>
        <w:tc>
          <w:tcPr>
            <w:tcW w:w="0" w:type="auto"/>
          </w:tcPr>
          <w:p w14:paraId="32E87C6B" w14:textId="77777777" w:rsidR="00CD710B" w:rsidRDefault="00CD710B" w:rsidP="004F053B">
            <w:r>
              <w:t>Fenetres</w:t>
            </w:r>
          </w:p>
        </w:tc>
        <w:tc>
          <w:tcPr>
            <w:tcW w:w="0" w:type="auto"/>
          </w:tcPr>
          <w:p w14:paraId="1BF9E6B2" w14:textId="77777777" w:rsidR="00CD710B" w:rsidRDefault="00CD710B" w:rsidP="004F053B">
            <w:r>
              <w:t>Il faut minimum 6 fenetres qui font la hauteur du mur</w:t>
            </w:r>
          </w:p>
        </w:tc>
        <w:tc>
          <w:tcPr>
            <w:tcW w:w="0" w:type="auto"/>
          </w:tcPr>
          <w:p w14:paraId="5D13FBA0" w14:textId="77777777" w:rsidR="00CD710B" w:rsidRDefault="00CD710B" w:rsidP="004F053B">
            <w:r>
              <w:t>OK</w:t>
            </w:r>
          </w:p>
          <w:p w14:paraId="62A91578" w14:textId="77777777" w:rsidR="00CD710B" w:rsidRDefault="00CD710B" w:rsidP="004F053B">
            <w:r>
              <w:t>7 May</w:t>
            </w:r>
          </w:p>
        </w:tc>
      </w:tr>
      <w:tr w:rsidR="00CD710B" w14:paraId="4387B2D4" w14:textId="77777777" w:rsidTr="004F053B">
        <w:tblPrEx>
          <w:tblCellMar>
            <w:top w:w="0" w:type="dxa"/>
            <w:bottom w:w="0" w:type="dxa"/>
          </w:tblCellMar>
        </w:tblPrEx>
        <w:tc>
          <w:tcPr>
            <w:tcW w:w="0" w:type="auto"/>
          </w:tcPr>
          <w:p w14:paraId="02F166CE" w14:textId="77777777" w:rsidR="00CD710B" w:rsidRDefault="00CD710B" w:rsidP="004F053B">
            <w:r>
              <w:t>Chaises</w:t>
            </w:r>
          </w:p>
        </w:tc>
        <w:tc>
          <w:tcPr>
            <w:tcW w:w="0" w:type="auto"/>
          </w:tcPr>
          <w:p w14:paraId="0201A483" w14:textId="77777777" w:rsidR="00CD710B" w:rsidRDefault="00CD710B" w:rsidP="004F053B">
            <w:r>
              <w:t>Il faut une chaise par bureau + une pour le prof</w:t>
            </w:r>
          </w:p>
        </w:tc>
        <w:tc>
          <w:tcPr>
            <w:tcW w:w="0" w:type="auto"/>
          </w:tcPr>
          <w:p w14:paraId="1410E77F" w14:textId="77777777" w:rsidR="00CD710B" w:rsidRDefault="00CD710B" w:rsidP="004F053B">
            <w:r>
              <w:t>OK</w:t>
            </w:r>
          </w:p>
          <w:p w14:paraId="678DBC8F" w14:textId="77777777" w:rsidR="00CD710B" w:rsidRDefault="00CD710B" w:rsidP="004F053B">
            <w:r>
              <w:t>7 May</w:t>
            </w:r>
          </w:p>
        </w:tc>
      </w:tr>
      <w:tr w:rsidR="00CD710B" w14:paraId="5585AD2A" w14:textId="77777777" w:rsidTr="004F053B">
        <w:tblPrEx>
          <w:tblCellMar>
            <w:top w:w="0" w:type="dxa"/>
            <w:bottom w:w="0" w:type="dxa"/>
          </w:tblCellMar>
        </w:tblPrEx>
        <w:tc>
          <w:tcPr>
            <w:tcW w:w="0" w:type="auto"/>
          </w:tcPr>
          <w:p w14:paraId="47E44076" w14:textId="77777777" w:rsidR="00CD710B" w:rsidRDefault="00CD710B" w:rsidP="004F053B">
            <w:r>
              <w:t>Ordinateur</w:t>
            </w:r>
          </w:p>
        </w:tc>
        <w:tc>
          <w:tcPr>
            <w:tcW w:w="0" w:type="auto"/>
          </w:tcPr>
          <w:p w14:paraId="1A89D9B8" w14:textId="77777777" w:rsidR="00CD710B" w:rsidRDefault="00CD710B" w:rsidP="004F053B">
            <w:r>
              <w:t>Il faut 1 ordinateur tour par bureau</w:t>
            </w:r>
          </w:p>
        </w:tc>
        <w:tc>
          <w:tcPr>
            <w:tcW w:w="0" w:type="auto"/>
          </w:tcPr>
          <w:p w14:paraId="35721C12" w14:textId="77777777" w:rsidR="00CD710B" w:rsidRDefault="00CD710B" w:rsidP="004F053B">
            <w:r>
              <w:t>OK</w:t>
            </w:r>
          </w:p>
          <w:p w14:paraId="75ABA92A" w14:textId="77777777" w:rsidR="00CD710B" w:rsidRDefault="00CD710B" w:rsidP="004F053B">
            <w:r>
              <w:lastRenderedPageBreak/>
              <w:t>7 May</w:t>
            </w:r>
          </w:p>
        </w:tc>
      </w:tr>
      <w:tr w:rsidR="00CD710B" w14:paraId="32F851BC" w14:textId="77777777" w:rsidTr="004F053B">
        <w:tblPrEx>
          <w:tblCellMar>
            <w:top w:w="0" w:type="dxa"/>
            <w:bottom w:w="0" w:type="dxa"/>
          </w:tblCellMar>
        </w:tblPrEx>
        <w:tc>
          <w:tcPr>
            <w:tcW w:w="0" w:type="auto"/>
          </w:tcPr>
          <w:p w14:paraId="0450F64F" w14:textId="77777777" w:rsidR="00CD710B" w:rsidRDefault="00CD710B" w:rsidP="004F053B">
            <w:r>
              <w:lastRenderedPageBreak/>
              <w:t>Clavier + souris</w:t>
            </w:r>
          </w:p>
        </w:tc>
        <w:tc>
          <w:tcPr>
            <w:tcW w:w="0" w:type="auto"/>
          </w:tcPr>
          <w:p w14:paraId="3105E434" w14:textId="77777777" w:rsidR="00CD710B" w:rsidRDefault="00CD710B" w:rsidP="004F053B">
            <w:r>
              <w:t>Il faut un clavier et une souris par bureau</w:t>
            </w:r>
          </w:p>
        </w:tc>
        <w:tc>
          <w:tcPr>
            <w:tcW w:w="0" w:type="auto"/>
          </w:tcPr>
          <w:p w14:paraId="4A107EE0" w14:textId="77777777" w:rsidR="00CD710B" w:rsidRDefault="00CD710B" w:rsidP="004F053B">
            <w:r>
              <w:t>OK</w:t>
            </w:r>
          </w:p>
          <w:p w14:paraId="75E024FF" w14:textId="77777777" w:rsidR="00CD710B" w:rsidRDefault="00CD710B" w:rsidP="004F053B">
            <w:r>
              <w:t>7 May</w:t>
            </w:r>
          </w:p>
        </w:tc>
      </w:tr>
      <w:tr w:rsidR="00CD710B" w14:paraId="413ED897" w14:textId="77777777" w:rsidTr="004F053B">
        <w:tblPrEx>
          <w:tblCellMar>
            <w:top w:w="0" w:type="dxa"/>
            <w:bottom w:w="0" w:type="dxa"/>
          </w:tblCellMar>
        </w:tblPrEx>
        <w:tc>
          <w:tcPr>
            <w:tcW w:w="0" w:type="auto"/>
          </w:tcPr>
          <w:p w14:paraId="7B645FF3" w14:textId="77777777" w:rsidR="00CD710B" w:rsidRDefault="00CD710B" w:rsidP="004F053B">
            <w:r>
              <w:t>Bureau du prof</w:t>
            </w:r>
          </w:p>
        </w:tc>
        <w:tc>
          <w:tcPr>
            <w:tcW w:w="0" w:type="auto"/>
          </w:tcPr>
          <w:p w14:paraId="54C1F87E" w14:textId="77777777" w:rsidR="00CD710B" w:rsidRDefault="00CD710B" w:rsidP="004F053B">
            <w:r>
              <w:t>Il faut un bureau isolee vers le qui face vers le reste de la classe et qui est devans le tableau pour le prof</w:t>
            </w:r>
          </w:p>
        </w:tc>
        <w:tc>
          <w:tcPr>
            <w:tcW w:w="0" w:type="auto"/>
          </w:tcPr>
          <w:p w14:paraId="3066E67F" w14:textId="77777777" w:rsidR="00CD710B" w:rsidRDefault="00CD710B" w:rsidP="004F053B">
            <w:r>
              <w:t>OK</w:t>
            </w:r>
          </w:p>
          <w:p w14:paraId="76A55F1D" w14:textId="77777777" w:rsidR="00CD710B" w:rsidRDefault="00CD710B" w:rsidP="004F053B">
            <w:r>
              <w:t>7 May</w:t>
            </w:r>
          </w:p>
        </w:tc>
      </w:tr>
      <w:tr w:rsidR="00CD710B" w14:paraId="6B3C0C46" w14:textId="77777777" w:rsidTr="004F053B">
        <w:tblPrEx>
          <w:tblCellMar>
            <w:top w:w="0" w:type="dxa"/>
            <w:bottom w:w="0" w:type="dxa"/>
          </w:tblCellMar>
        </w:tblPrEx>
        <w:tc>
          <w:tcPr>
            <w:tcW w:w="0" w:type="auto"/>
          </w:tcPr>
          <w:p w14:paraId="2307F8D7" w14:textId="77777777" w:rsidR="00CD710B" w:rsidRDefault="00CD710B" w:rsidP="004F053B">
            <w:r>
              <w:t>TV + tableau</w:t>
            </w:r>
          </w:p>
        </w:tc>
        <w:tc>
          <w:tcPr>
            <w:tcW w:w="0" w:type="auto"/>
          </w:tcPr>
          <w:p w14:paraId="03E21DBC" w14:textId="77777777" w:rsidR="00CD710B" w:rsidRDefault="00CD710B" w:rsidP="004F053B">
            <w:r>
              <w:t>Il faut un tableau et une TV</w:t>
            </w:r>
          </w:p>
        </w:tc>
        <w:tc>
          <w:tcPr>
            <w:tcW w:w="0" w:type="auto"/>
          </w:tcPr>
          <w:p w14:paraId="149B6FAB" w14:textId="77777777" w:rsidR="00CD710B" w:rsidRDefault="00CD710B" w:rsidP="004F053B">
            <w:r>
              <w:t>OK</w:t>
            </w:r>
          </w:p>
          <w:p w14:paraId="2A17B9B5" w14:textId="77777777" w:rsidR="00CD710B" w:rsidRDefault="00CD710B" w:rsidP="004F053B">
            <w:r>
              <w:t>7 May</w:t>
            </w:r>
          </w:p>
        </w:tc>
      </w:tr>
    </w:tbl>
    <w:p w14:paraId="79AFCA1E" w14:textId="77777777" w:rsidR="00CD710B" w:rsidRDefault="00CD710B" w:rsidP="00CD710B">
      <w:pPr>
        <w:pStyle w:val="Titre4"/>
      </w:pPr>
      <w:r>
        <w:t>Salle Technique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35"/>
        <w:gridCol w:w="6937"/>
        <w:gridCol w:w="588"/>
      </w:tblGrid>
      <w:tr w:rsidR="00CD710B" w14:paraId="2FB39E8D" w14:textId="77777777" w:rsidTr="004F053B">
        <w:tblPrEx>
          <w:tblCellMar>
            <w:top w:w="0" w:type="dxa"/>
            <w:bottom w:w="0" w:type="dxa"/>
          </w:tblCellMar>
        </w:tblPrEx>
        <w:tc>
          <w:tcPr>
            <w:tcW w:w="0" w:type="auto"/>
          </w:tcPr>
          <w:p w14:paraId="67E9E84B" w14:textId="77777777" w:rsidR="00CD710B" w:rsidRDefault="00CD710B" w:rsidP="004F053B">
            <w:r>
              <w:t>Serveur</w:t>
            </w:r>
          </w:p>
        </w:tc>
        <w:tc>
          <w:tcPr>
            <w:tcW w:w="0" w:type="auto"/>
          </w:tcPr>
          <w:p w14:paraId="138167C8" w14:textId="77777777" w:rsidR="00CD710B" w:rsidRDefault="00CD710B" w:rsidP="004F053B">
            <w:r>
              <w:t>Il y a 2 boites de serveurs ou on peut rentrer des racks</w:t>
            </w:r>
          </w:p>
        </w:tc>
        <w:tc>
          <w:tcPr>
            <w:tcW w:w="0" w:type="auto"/>
          </w:tcPr>
          <w:p w14:paraId="667711A9" w14:textId="77777777" w:rsidR="00CD710B" w:rsidRDefault="00CD710B" w:rsidP="004F053B">
            <w:r>
              <w:t>OK</w:t>
            </w:r>
          </w:p>
          <w:p w14:paraId="00ED6E78" w14:textId="77777777" w:rsidR="00CD710B" w:rsidRDefault="00CD710B" w:rsidP="004F053B">
            <w:r>
              <w:t>7 May</w:t>
            </w:r>
          </w:p>
        </w:tc>
      </w:tr>
      <w:tr w:rsidR="00CD710B" w14:paraId="57A6A8BD" w14:textId="77777777" w:rsidTr="004F053B">
        <w:tblPrEx>
          <w:tblCellMar>
            <w:top w:w="0" w:type="dxa"/>
            <w:bottom w:w="0" w:type="dxa"/>
          </w:tblCellMar>
        </w:tblPrEx>
        <w:tc>
          <w:tcPr>
            <w:tcW w:w="0" w:type="auto"/>
          </w:tcPr>
          <w:p w14:paraId="18D66077" w14:textId="77777777" w:rsidR="00CD710B" w:rsidRDefault="00CD710B" w:rsidP="004F053B">
            <w:r>
              <w:t>Fenetres</w:t>
            </w:r>
          </w:p>
        </w:tc>
        <w:tc>
          <w:tcPr>
            <w:tcW w:w="0" w:type="auto"/>
          </w:tcPr>
          <w:p w14:paraId="733F8105" w14:textId="77777777" w:rsidR="00CD710B" w:rsidRDefault="00CD710B" w:rsidP="004F053B">
            <w:r>
              <w:t>Il y a 2 fenetres</w:t>
            </w:r>
          </w:p>
        </w:tc>
        <w:tc>
          <w:tcPr>
            <w:tcW w:w="0" w:type="auto"/>
          </w:tcPr>
          <w:p w14:paraId="66457F75" w14:textId="77777777" w:rsidR="00CD710B" w:rsidRDefault="00CD710B" w:rsidP="004F053B">
            <w:r>
              <w:t>OK</w:t>
            </w:r>
          </w:p>
          <w:p w14:paraId="13379D9F" w14:textId="77777777" w:rsidR="00CD710B" w:rsidRDefault="00CD710B" w:rsidP="004F053B">
            <w:r>
              <w:t>7 May</w:t>
            </w:r>
          </w:p>
        </w:tc>
      </w:tr>
      <w:tr w:rsidR="00CD710B" w14:paraId="5591BFE2" w14:textId="77777777" w:rsidTr="004F053B">
        <w:tblPrEx>
          <w:tblCellMar>
            <w:top w:w="0" w:type="dxa"/>
            <w:bottom w:w="0" w:type="dxa"/>
          </w:tblCellMar>
        </w:tblPrEx>
        <w:tc>
          <w:tcPr>
            <w:tcW w:w="0" w:type="auto"/>
          </w:tcPr>
          <w:p w14:paraId="2FA43B8B" w14:textId="46317036" w:rsidR="00CD710B" w:rsidRDefault="008947DD" w:rsidP="004F053B">
            <w:r>
              <w:t>Refroidissement</w:t>
            </w:r>
          </w:p>
        </w:tc>
        <w:tc>
          <w:tcPr>
            <w:tcW w:w="0" w:type="auto"/>
          </w:tcPr>
          <w:p w14:paraId="4A8D1804" w14:textId="39FDF74E" w:rsidR="00CD710B" w:rsidRDefault="008947DD" w:rsidP="004F053B">
            <w:r>
              <w:t>Il</w:t>
            </w:r>
            <w:r w:rsidR="00CD710B">
              <w:t xml:space="preserve"> y a un moyen de refroidissement pour la salle</w:t>
            </w:r>
          </w:p>
        </w:tc>
        <w:tc>
          <w:tcPr>
            <w:tcW w:w="0" w:type="auto"/>
          </w:tcPr>
          <w:p w14:paraId="21DF2719" w14:textId="77777777" w:rsidR="00CD710B" w:rsidRDefault="00CD710B" w:rsidP="004F053B">
            <w:r>
              <w:t>OK</w:t>
            </w:r>
          </w:p>
          <w:p w14:paraId="08EBB52A" w14:textId="77777777" w:rsidR="00CD710B" w:rsidRDefault="00CD710B" w:rsidP="004F053B">
            <w:r>
              <w:t>7 May</w:t>
            </w:r>
          </w:p>
        </w:tc>
      </w:tr>
      <w:tr w:rsidR="00CD710B" w14:paraId="3CAD0BDD" w14:textId="77777777" w:rsidTr="004F053B">
        <w:tblPrEx>
          <w:tblCellMar>
            <w:top w:w="0" w:type="dxa"/>
            <w:bottom w:w="0" w:type="dxa"/>
          </w:tblCellMar>
        </w:tblPrEx>
        <w:tc>
          <w:tcPr>
            <w:tcW w:w="0" w:type="auto"/>
          </w:tcPr>
          <w:p w14:paraId="537B20B6" w14:textId="68CB5A8D" w:rsidR="00CD710B" w:rsidRDefault="008947DD" w:rsidP="004F053B">
            <w:r>
              <w:t>Armoires</w:t>
            </w:r>
          </w:p>
        </w:tc>
        <w:tc>
          <w:tcPr>
            <w:tcW w:w="0" w:type="auto"/>
          </w:tcPr>
          <w:p w14:paraId="35A2B744" w14:textId="1451679F" w:rsidR="00CD710B" w:rsidRDefault="008947DD" w:rsidP="004F053B">
            <w:r>
              <w:t>Il</w:t>
            </w:r>
            <w:r w:rsidR="00CD710B">
              <w:t xml:space="preserve"> y a 3 armoires pour stocker des choses</w:t>
            </w:r>
          </w:p>
        </w:tc>
        <w:tc>
          <w:tcPr>
            <w:tcW w:w="0" w:type="auto"/>
          </w:tcPr>
          <w:p w14:paraId="3E5D7AAE" w14:textId="77777777" w:rsidR="00CD710B" w:rsidRDefault="00CD710B" w:rsidP="004F053B">
            <w:r>
              <w:t>OK</w:t>
            </w:r>
          </w:p>
          <w:p w14:paraId="233829EC" w14:textId="77777777" w:rsidR="00CD710B" w:rsidRDefault="00CD710B" w:rsidP="004F053B">
            <w:r>
              <w:t>7 May</w:t>
            </w:r>
          </w:p>
        </w:tc>
      </w:tr>
      <w:tr w:rsidR="00CD710B" w14:paraId="587114F5" w14:textId="77777777" w:rsidTr="004F053B">
        <w:tblPrEx>
          <w:tblCellMar>
            <w:top w:w="0" w:type="dxa"/>
            <w:bottom w:w="0" w:type="dxa"/>
          </w:tblCellMar>
        </w:tblPrEx>
        <w:tc>
          <w:tcPr>
            <w:tcW w:w="0" w:type="auto"/>
          </w:tcPr>
          <w:p w14:paraId="55AD01EA" w14:textId="77777777" w:rsidR="00CD710B" w:rsidRDefault="00CD710B" w:rsidP="004F053B">
            <w:r>
              <w:t>Endroit</w:t>
            </w:r>
          </w:p>
        </w:tc>
        <w:tc>
          <w:tcPr>
            <w:tcW w:w="0" w:type="auto"/>
          </w:tcPr>
          <w:p w14:paraId="692F45AC" w14:textId="49991CFD" w:rsidR="00CD710B" w:rsidRDefault="008947DD" w:rsidP="004F053B">
            <w:r>
              <w:t>La</w:t>
            </w:r>
            <w:r w:rsidR="00CD710B">
              <w:t xml:space="preserve"> salle technique est dans d17</w:t>
            </w:r>
          </w:p>
        </w:tc>
        <w:tc>
          <w:tcPr>
            <w:tcW w:w="0" w:type="auto"/>
          </w:tcPr>
          <w:p w14:paraId="5590C541" w14:textId="77777777" w:rsidR="00CD710B" w:rsidRDefault="00CD710B" w:rsidP="004F053B">
            <w:r>
              <w:t>OK</w:t>
            </w:r>
          </w:p>
          <w:p w14:paraId="2DEC2C6D" w14:textId="77777777" w:rsidR="00CD710B" w:rsidRDefault="00CD710B" w:rsidP="004F053B">
            <w:r>
              <w:t>7 May</w:t>
            </w:r>
          </w:p>
        </w:tc>
      </w:tr>
      <w:tr w:rsidR="00CD710B" w14:paraId="785103C2" w14:textId="77777777" w:rsidTr="004F053B">
        <w:tblPrEx>
          <w:tblCellMar>
            <w:top w:w="0" w:type="dxa"/>
            <w:bottom w:w="0" w:type="dxa"/>
          </w:tblCellMar>
        </w:tblPrEx>
        <w:tc>
          <w:tcPr>
            <w:tcW w:w="0" w:type="auto"/>
          </w:tcPr>
          <w:p w14:paraId="053DE029" w14:textId="77777777" w:rsidR="00CD710B" w:rsidRDefault="00CD710B" w:rsidP="004F053B">
            <w:r>
              <w:t>Poste de travail</w:t>
            </w:r>
          </w:p>
        </w:tc>
        <w:tc>
          <w:tcPr>
            <w:tcW w:w="0" w:type="auto"/>
          </w:tcPr>
          <w:p w14:paraId="31CD409D" w14:textId="3A478341" w:rsidR="00CD710B" w:rsidRDefault="00CD710B" w:rsidP="004F053B">
            <w:r>
              <w:t xml:space="preserve">Il y a </w:t>
            </w:r>
            <w:r w:rsidR="008947DD">
              <w:t>eu</w:t>
            </w:r>
            <w:r>
              <w:t xml:space="preserve"> un poste de travail avec un ordinateur, un bureau, une souris et un clavier</w:t>
            </w:r>
          </w:p>
        </w:tc>
        <w:tc>
          <w:tcPr>
            <w:tcW w:w="0" w:type="auto"/>
          </w:tcPr>
          <w:p w14:paraId="2A3497F6" w14:textId="77777777" w:rsidR="00CD710B" w:rsidRDefault="00CD710B" w:rsidP="004F053B">
            <w:r>
              <w:t>OK</w:t>
            </w:r>
          </w:p>
          <w:p w14:paraId="3EB67270" w14:textId="77777777" w:rsidR="00CD710B" w:rsidRDefault="00CD710B" w:rsidP="004F053B">
            <w:r>
              <w:t>7 May</w:t>
            </w:r>
          </w:p>
        </w:tc>
      </w:tr>
      <w:tr w:rsidR="00CD710B" w14:paraId="7CE96E22" w14:textId="77777777" w:rsidTr="004F053B">
        <w:tblPrEx>
          <w:tblCellMar>
            <w:top w:w="0" w:type="dxa"/>
            <w:bottom w:w="0" w:type="dxa"/>
          </w:tblCellMar>
        </w:tblPrEx>
        <w:tc>
          <w:tcPr>
            <w:tcW w:w="0" w:type="auto"/>
          </w:tcPr>
          <w:p w14:paraId="570A17D8" w14:textId="77777777" w:rsidR="00CD710B" w:rsidRDefault="00CD710B" w:rsidP="004F053B">
            <w:r>
              <w:t>Goulotte</w:t>
            </w:r>
          </w:p>
        </w:tc>
        <w:tc>
          <w:tcPr>
            <w:tcW w:w="0" w:type="auto"/>
          </w:tcPr>
          <w:p w14:paraId="3941A8BD" w14:textId="77777777" w:rsidR="00CD710B" w:rsidRDefault="00CD710B" w:rsidP="004F053B">
            <w:r>
              <w:t>Il y a une goulotte</w:t>
            </w:r>
          </w:p>
        </w:tc>
        <w:tc>
          <w:tcPr>
            <w:tcW w:w="0" w:type="auto"/>
          </w:tcPr>
          <w:p w14:paraId="26F32A63" w14:textId="77777777" w:rsidR="00CD710B" w:rsidRDefault="00CD710B" w:rsidP="004F053B">
            <w:r>
              <w:t>OK</w:t>
            </w:r>
          </w:p>
          <w:p w14:paraId="59ADD5A1" w14:textId="77777777" w:rsidR="00CD710B" w:rsidRDefault="00CD710B" w:rsidP="004F053B">
            <w:r>
              <w:t>7 May</w:t>
            </w:r>
          </w:p>
        </w:tc>
      </w:tr>
      <w:tr w:rsidR="00CD710B" w14:paraId="471F1B7D" w14:textId="77777777" w:rsidTr="004F053B">
        <w:tblPrEx>
          <w:tblCellMar>
            <w:top w:w="0" w:type="dxa"/>
            <w:bottom w:w="0" w:type="dxa"/>
          </w:tblCellMar>
        </w:tblPrEx>
        <w:tc>
          <w:tcPr>
            <w:tcW w:w="0" w:type="auto"/>
          </w:tcPr>
          <w:p w14:paraId="2232F6BB" w14:textId="77777777" w:rsidR="00CD710B" w:rsidRDefault="00CD710B" w:rsidP="004F053B">
            <w:r>
              <w:t>Echelle</w:t>
            </w:r>
          </w:p>
        </w:tc>
        <w:tc>
          <w:tcPr>
            <w:tcW w:w="0" w:type="auto"/>
          </w:tcPr>
          <w:p w14:paraId="18301876" w14:textId="1560C36C" w:rsidR="00CD710B" w:rsidRDefault="008947DD" w:rsidP="004F053B">
            <w:r>
              <w:t>Il</w:t>
            </w:r>
            <w:r w:rsidR="00CD710B">
              <w:t xml:space="preserve"> y a une echelle</w:t>
            </w:r>
          </w:p>
        </w:tc>
        <w:tc>
          <w:tcPr>
            <w:tcW w:w="0" w:type="auto"/>
          </w:tcPr>
          <w:p w14:paraId="08272702" w14:textId="77777777" w:rsidR="00CD710B" w:rsidRDefault="00CD710B" w:rsidP="004F053B">
            <w:r>
              <w:t>OK</w:t>
            </w:r>
          </w:p>
          <w:p w14:paraId="61103DC8" w14:textId="77777777" w:rsidR="00CD710B" w:rsidRDefault="00CD710B" w:rsidP="004F053B">
            <w:r>
              <w:t>7 May</w:t>
            </w:r>
          </w:p>
        </w:tc>
      </w:tr>
    </w:tbl>
    <w:p w14:paraId="0F6E7197" w14:textId="77777777" w:rsidR="00CD710B" w:rsidRDefault="00CD710B" w:rsidP="00CD710B">
      <w:pPr>
        <w:pStyle w:val="Titre4"/>
      </w:pPr>
      <w:r>
        <w:t>Parking</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5"/>
        <w:gridCol w:w="6723"/>
        <w:gridCol w:w="572"/>
      </w:tblGrid>
      <w:tr w:rsidR="00CD710B" w14:paraId="72C84999" w14:textId="77777777" w:rsidTr="004F053B">
        <w:tblPrEx>
          <w:tblCellMar>
            <w:top w:w="0" w:type="dxa"/>
            <w:bottom w:w="0" w:type="dxa"/>
          </w:tblCellMar>
        </w:tblPrEx>
        <w:tc>
          <w:tcPr>
            <w:tcW w:w="0" w:type="auto"/>
          </w:tcPr>
          <w:p w14:paraId="1B0865E8" w14:textId="77777777" w:rsidR="00CD710B" w:rsidRDefault="00CD710B" w:rsidP="004F053B">
            <w:r>
              <w:t>40 places de moto</w:t>
            </w:r>
          </w:p>
        </w:tc>
        <w:tc>
          <w:tcPr>
            <w:tcW w:w="0" w:type="auto"/>
          </w:tcPr>
          <w:p w14:paraId="2C3A23AA" w14:textId="77777777" w:rsidR="00CD710B" w:rsidRDefault="00CD710B" w:rsidP="004F053B">
            <w:r>
              <w:t>Il y a 40 places moto situer derrière le bâtiment</w:t>
            </w:r>
          </w:p>
        </w:tc>
        <w:tc>
          <w:tcPr>
            <w:tcW w:w="0" w:type="auto"/>
          </w:tcPr>
          <w:p w14:paraId="4D76F4F1" w14:textId="77777777" w:rsidR="00CD710B" w:rsidRDefault="00CD710B" w:rsidP="004F053B">
            <w:r>
              <w:t>OK</w:t>
            </w:r>
          </w:p>
          <w:p w14:paraId="679FA6A1" w14:textId="77777777" w:rsidR="00CD710B" w:rsidRDefault="00CD710B" w:rsidP="004F053B">
            <w:r>
              <w:t>7 May</w:t>
            </w:r>
          </w:p>
        </w:tc>
      </w:tr>
      <w:tr w:rsidR="00CD710B" w14:paraId="05135C63" w14:textId="77777777" w:rsidTr="004F053B">
        <w:tblPrEx>
          <w:tblCellMar>
            <w:top w:w="0" w:type="dxa"/>
            <w:bottom w:w="0" w:type="dxa"/>
          </w:tblCellMar>
        </w:tblPrEx>
        <w:tc>
          <w:tcPr>
            <w:tcW w:w="0" w:type="auto"/>
          </w:tcPr>
          <w:p w14:paraId="08BC6DFE" w14:textId="77777777" w:rsidR="00CD710B" w:rsidRDefault="00CD710B" w:rsidP="004F053B">
            <w:r>
              <w:t>20 places voiture</w:t>
            </w:r>
          </w:p>
        </w:tc>
        <w:tc>
          <w:tcPr>
            <w:tcW w:w="0" w:type="auto"/>
          </w:tcPr>
          <w:p w14:paraId="3FD4630B" w14:textId="77777777" w:rsidR="00CD710B" w:rsidRDefault="00CD710B" w:rsidP="004F053B">
            <w:r>
              <w:t>Il y a 20 places voiture situer derrière le parking moto</w:t>
            </w:r>
          </w:p>
        </w:tc>
        <w:tc>
          <w:tcPr>
            <w:tcW w:w="0" w:type="auto"/>
          </w:tcPr>
          <w:p w14:paraId="51E8788F" w14:textId="77777777" w:rsidR="00CD710B" w:rsidRDefault="00CD710B" w:rsidP="004F053B">
            <w:r>
              <w:t>OK</w:t>
            </w:r>
          </w:p>
          <w:p w14:paraId="5E65DE70" w14:textId="77777777" w:rsidR="00CD710B" w:rsidRDefault="00CD710B" w:rsidP="004F053B">
            <w:r>
              <w:t>7 May</w:t>
            </w:r>
          </w:p>
        </w:tc>
      </w:tr>
      <w:tr w:rsidR="00CD710B" w14:paraId="3E196010" w14:textId="77777777" w:rsidTr="004F053B">
        <w:tblPrEx>
          <w:tblCellMar>
            <w:top w:w="0" w:type="dxa"/>
            <w:bottom w:w="0" w:type="dxa"/>
          </w:tblCellMar>
        </w:tblPrEx>
        <w:tc>
          <w:tcPr>
            <w:tcW w:w="0" w:type="auto"/>
          </w:tcPr>
          <w:p w14:paraId="52CBF271" w14:textId="77777777" w:rsidR="00CD710B" w:rsidRDefault="00CD710B" w:rsidP="004F053B">
            <w:r>
              <w:t>Marquage au sol</w:t>
            </w:r>
          </w:p>
        </w:tc>
        <w:tc>
          <w:tcPr>
            <w:tcW w:w="0" w:type="auto"/>
          </w:tcPr>
          <w:p w14:paraId="7520C6E5" w14:textId="3F375457" w:rsidR="00CD710B" w:rsidRDefault="00CD710B" w:rsidP="004F053B">
            <w:r>
              <w:t xml:space="preserve">Il y a </w:t>
            </w:r>
            <w:r w:rsidR="008947DD">
              <w:t>des marquages jaunes</w:t>
            </w:r>
            <w:r>
              <w:t xml:space="preserve"> au sol</w:t>
            </w:r>
          </w:p>
        </w:tc>
        <w:tc>
          <w:tcPr>
            <w:tcW w:w="0" w:type="auto"/>
          </w:tcPr>
          <w:p w14:paraId="057B23F9" w14:textId="77777777" w:rsidR="00CD710B" w:rsidRDefault="00CD710B" w:rsidP="004F053B">
            <w:r>
              <w:t>OK</w:t>
            </w:r>
          </w:p>
          <w:p w14:paraId="601FC6C5" w14:textId="77777777" w:rsidR="00CD710B" w:rsidRDefault="00CD710B" w:rsidP="004F053B">
            <w:r>
              <w:t>7 May</w:t>
            </w:r>
          </w:p>
        </w:tc>
      </w:tr>
      <w:tr w:rsidR="00CD710B" w14:paraId="3C54E5C6" w14:textId="77777777" w:rsidTr="004F053B">
        <w:tblPrEx>
          <w:tblCellMar>
            <w:top w:w="0" w:type="dxa"/>
            <w:bottom w:w="0" w:type="dxa"/>
          </w:tblCellMar>
        </w:tblPrEx>
        <w:tc>
          <w:tcPr>
            <w:tcW w:w="0" w:type="auto"/>
          </w:tcPr>
          <w:p w14:paraId="6E872040" w14:textId="77777777" w:rsidR="00CD710B" w:rsidRDefault="00CD710B" w:rsidP="004F053B">
            <w:r>
              <w:t>Toit pour moto</w:t>
            </w:r>
          </w:p>
        </w:tc>
        <w:tc>
          <w:tcPr>
            <w:tcW w:w="0" w:type="auto"/>
          </w:tcPr>
          <w:p w14:paraId="50ED1A4E" w14:textId="77777777" w:rsidR="00CD710B" w:rsidRDefault="00CD710B" w:rsidP="004F053B">
            <w:r>
              <w:t>Il y a un toit pour le parking moto</w:t>
            </w:r>
          </w:p>
        </w:tc>
        <w:tc>
          <w:tcPr>
            <w:tcW w:w="0" w:type="auto"/>
          </w:tcPr>
          <w:p w14:paraId="33170145" w14:textId="77777777" w:rsidR="00CD710B" w:rsidRDefault="00CD710B" w:rsidP="004F053B">
            <w:r>
              <w:t>OK</w:t>
            </w:r>
          </w:p>
          <w:p w14:paraId="1498933A" w14:textId="77777777" w:rsidR="00CD710B" w:rsidRDefault="00CD710B" w:rsidP="004F053B">
            <w:r>
              <w:t>7 May</w:t>
            </w:r>
          </w:p>
        </w:tc>
      </w:tr>
      <w:tr w:rsidR="00CD710B" w14:paraId="5E4EAEDE" w14:textId="77777777" w:rsidTr="004F053B">
        <w:tblPrEx>
          <w:tblCellMar>
            <w:top w:w="0" w:type="dxa"/>
            <w:bottom w:w="0" w:type="dxa"/>
          </w:tblCellMar>
        </w:tblPrEx>
        <w:tc>
          <w:tcPr>
            <w:tcW w:w="0" w:type="auto"/>
          </w:tcPr>
          <w:p w14:paraId="1FFF9E45" w14:textId="77777777" w:rsidR="00CD710B" w:rsidRDefault="00CD710B" w:rsidP="004F053B">
            <w:r>
              <w:t>Route pour parking</w:t>
            </w:r>
          </w:p>
        </w:tc>
        <w:tc>
          <w:tcPr>
            <w:tcW w:w="0" w:type="auto"/>
          </w:tcPr>
          <w:p w14:paraId="2C677F88" w14:textId="77777777" w:rsidR="00CD710B" w:rsidRDefault="00CD710B" w:rsidP="004F053B">
            <w:r>
              <w:t>Il y a une route qui relie le parking a la route principale</w:t>
            </w:r>
          </w:p>
        </w:tc>
        <w:tc>
          <w:tcPr>
            <w:tcW w:w="0" w:type="auto"/>
          </w:tcPr>
          <w:p w14:paraId="19943C4E" w14:textId="77777777" w:rsidR="00CD710B" w:rsidRDefault="00CD710B" w:rsidP="004F053B">
            <w:r>
              <w:t>OK</w:t>
            </w:r>
          </w:p>
          <w:p w14:paraId="66DA4324" w14:textId="77777777" w:rsidR="00CD710B" w:rsidRDefault="00CD710B" w:rsidP="004F053B">
            <w:r>
              <w:t>7 May</w:t>
            </w:r>
          </w:p>
        </w:tc>
      </w:tr>
      <w:tr w:rsidR="00CD710B" w14:paraId="1FF45B69" w14:textId="77777777" w:rsidTr="004F053B">
        <w:tblPrEx>
          <w:tblCellMar>
            <w:top w:w="0" w:type="dxa"/>
            <w:bottom w:w="0" w:type="dxa"/>
          </w:tblCellMar>
        </w:tblPrEx>
        <w:tc>
          <w:tcPr>
            <w:tcW w:w="0" w:type="auto"/>
          </w:tcPr>
          <w:p w14:paraId="0B975EFB" w14:textId="729B12DC" w:rsidR="00CD710B" w:rsidRDefault="008947DD" w:rsidP="004F053B">
            <w:r>
              <w:lastRenderedPageBreak/>
              <w:t>Placement</w:t>
            </w:r>
            <w:r w:rsidR="00CD710B">
              <w:t xml:space="preserve"> moto</w:t>
            </w:r>
          </w:p>
        </w:tc>
        <w:tc>
          <w:tcPr>
            <w:tcW w:w="0" w:type="auto"/>
          </w:tcPr>
          <w:p w14:paraId="49237EFA" w14:textId="77777777" w:rsidR="00CD710B" w:rsidRDefault="00CD710B" w:rsidP="004F053B">
            <w:r>
              <w:t>Il y a les places moto coller au dos du batiment</w:t>
            </w:r>
          </w:p>
        </w:tc>
        <w:tc>
          <w:tcPr>
            <w:tcW w:w="0" w:type="auto"/>
          </w:tcPr>
          <w:p w14:paraId="71CB14B5" w14:textId="77777777" w:rsidR="00CD710B" w:rsidRDefault="00CD710B" w:rsidP="004F053B">
            <w:r>
              <w:t>OK</w:t>
            </w:r>
          </w:p>
          <w:p w14:paraId="16E6666F" w14:textId="77777777" w:rsidR="00CD710B" w:rsidRDefault="00CD710B" w:rsidP="004F053B">
            <w:r>
              <w:t>7 May</w:t>
            </w:r>
          </w:p>
        </w:tc>
      </w:tr>
      <w:tr w:rsidR="00CD710B" w14:paraId="0FC60A2A" w14:textId="77777777" w:rsidTr="004F053B">
        <w:tblPrEx>
          <w:tblCellMar>
            <w:top w:w="0" w:type="dxa"/>
            <w:bottom w:w="0" w:type="dxa"/>
          </w:tblCellMar>
        </w:tblPrEx>
        <w:tc>
          <w:tcPr>
            <w:tcW w:w="0" w:type="auto"/>
          </w:tcPr>
          <w:p w14:paraId="7C638FA0" w14:textId="77777777" w:rsidR="00CD710B" w:rsidRDefault="00CD710B" w:rsidP="004F053B">
            <w:r>
              <w:t>Flèches de sortie</w:t>
            </w:r>
          </w:p>
        </w:tc>
        <w:tc>
          <w:tcPr>
            <w:tcW w:w="0" w:type="auto"/>
          </w:tcPr>
          <w:p w14:paraId="1289EE14" w14:textId="77777777" w:rsidR="00CD710B" w:rsidRDefault="00CD710B" w:rsidP="004F053B">
            <w:r>
              <w:t>Il y a des flèches qui situe la sortie du parking</w:t>
            </w:r>
          </w:p>
        </w:tc>
        <w:tc>
          <w:tcPr>
            <w:tcW w:w="0" w:type="auto"/>
          </w:tcPr>
          <w:p w14:paraId="507F3FF8" w14:textId="77777777" w:rsidR="00CD710B" w:rsidRDefault="00CD710B" w:rsidP="004F053B">
            <w:r>
              <w:t>OK</w:t>
            </w:r>
          </w:p>
          <w:p w14:paraId="3CC5EA9B" w14:textId="77777777" w:rsidR="00CD710B" w:rsidRDefault="00CD710B" w:rsidP="004F053B">
            <w:r>
              <w:t>7 May</w:t>
            </w:r>
          </w:p>
        </w:tc>
      </w:tr>
      <w:tr w:rsidR="00CD710B" w14:paraId="63EC8D27" w14:textId="77777777" w:rsidTr="004F053B">
        <w:tblPrEx>
          <w:tblCellMar>
            <w:top w:w="0" w:type="dxa"/>
            <w:bottom w:w="0" w:type="dxa"/>
          </w:tblCellMar>
        </w:tblPrEx>
        <w:tc>
          <w:tcPr>
            <w:tcW w:w="0" w:type="auto"/>
          </w:tcPr>
          <w:p w14:paraId="3B80962B" w14:textId="77777777" w:rsidR="00CD710B" w:rsidRDefault="00CD710B" w:rsidP="004F053B">
            <w:r>
              <w:t>Casier pour casques</w:t>
            </w:r>
          </w:p>
        </w:tc>
        <w:tc>
          <w:tcPr>
            <w:tcW w:w="0" w:type="auto"/>
          </w:tcPr>
          <w:p w14:paraId="4F0DD034" w14:textId="77777777" w:rsidR="00CD710B" w:rsidRDefault="00CD710B" w:rsidP="004F053B">
            <w:r>
              <w:t>Il y a des casiers situer dans le bâtiment avec la fonction de pouvoir y mettre son casque</w:t>
            </w:r>
          </w:p>
        </w:tc>
        <w:tc>
          <w:tcPr>
            <w:tcW w:w="0" w:type="auto"/>
          </w:tcPr>
          <w:p w14:paraId="5FF939E6" w14:textId="77777777" w:rsidR="00CD710B" w:rsidRDefault="00CD710B" w:rsidP="004F053B">
            <w:r>
              <w:t>OK</w:t>
            </w:r>
          </w:p>
          <w:p w14:paraId="772F12AE" w14:textId="77777777" w:rsidR="00CD710B" w:rsidRDefault="00CD710B" w:rsidP="004F053B">
            <w:r>
              <w:t>7 May</w:t>
            </w:r>
          </w:p>
        </w:tc>
      </w:tr>
    </w:tbl>
    <w:p w14:paraId="04EFF966" w14:textId="77777777" w:rsidR="00CD710B" w:rsidRDefault="00CD710B" w:rsidP="00CD710B">
      <w:pPr>
        <w:pStyle w:val="Titre3"/>
      </w:pPr>
      <w:r>
        <w:t>Sprint 4</w:t>
      </w:r>
    </w:p>
    <w:p w14:paraId="053F6492" w14:textId="77777777" w:rsidR="00CD710B" w:rsidRDefault="00CD710B" w:rsidP="00CD710B">
      <w:pPr>
        <w:pStyle w:val="Titre4"/>
      </w:pPr>
      <w:r>
        <w:t>Librairie informatique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7"/>
        <w:gridCol w:w="7092"/>
        <w:gridCol w:w="631"/>
      </w:tblGrid>
      <w:tr w:rsidR="00CD710B" w14:paraId="15CCB919" w14:textId="77777777" w:rsidTr="004F053B">
        <w:tblPrEx>
          <w:tblCellMar>
            <w:top w:w="0" w:type="dxa"/>
            <w:bottom w:w="0" w:type="dxa"/>
          </w:tblCellMar>
        </w:tblPrEx>
        <w:tc>
          <w:tcPr>
            <w:tcW w:w="0" w:type="auto"/>
          </w:tcPr>
          <w:p w14:paraId="6C01F673" w14:textId="77777777" w:rsidR="00CD710B" w:rsidRDefault="00CD710B" w:rsidP="004F053B">
            <w:r>
              <w:t>Salle</w:t>
            </w:r>
          </w:p>
        </w:tc>
        <w:tc>
          <w:tcPr>
            <w:tcW w:w="0" w:type="auto"/>
          </w:tcPr>
          <w:p w14:paraId="22588993" w14:textId="77777777" w:rsidR="00CD710B" w:rsidRDefault="00CD710B" w:rsidP="004F053B">
            <w:r>
              <w:t>La salle doit etre dans d11</w:t>
            </w:r>
          </w:p>
        </w:tc>
        <w:tc>
          <w:tcPr>
            <w:tcW w:w="0" w:type="auto"/>
          </w:tcPr>
          <w:p w14:paraId="39A2802E" w14:textId="77777777" w:rsidR="00CD710B" w:rsidRDefault="00CD710B" w:rsidP="004F053B">
            <w:r>
              <w:t>OK</w:t>
            </w:r>
          </w:p>
          <w:p w14:paraId="2A1C2BE5" w14:textId="77777777" w:rsidR="00CD710B" w:rsidRDefault="00CD710B" w:rsidP="004F053B">
            <w:r>
              <w:t>14 May</w:t>
            </w:r>
          </w:p>
        </w:tc>
      </w:tr>
      <w:tr w:rsidR="00CD710B" w14:paraId="5F79CD8E" w14:textId="77777777" w:rsidTr="004F053B">
        <w:tblPrEx>
          <w:tblCellMar>
            <w:top w:w="0" w:type="dxa"/>
            <w:bottom w:w="0" w:type="dxa"/>
          </w:tblCellMar>
        </w:tblPrEx>
        <w:tc>
          <w:tcPr>
            <w:tcW w:w="0" w:type="auto"/>
          </w:tcPr>
          <w:p w14:paraId="69E5C3CE" w14:textId="77777777" w:rsidR="00CD710B" w:rsidRDefault="00CD710B" w:rsidP="004F053B">
            <w:r>
              <w:t>Bureaux</w:t>
            </w:r>
          </w:p>
        </w:tc>
        <w:tc>
          <w:tcPr>
            <w:tcW w:w="0" w:type="auto"/>
          </w:tcPr>
          <w:p w14:paraId="2E9599DE" w14:textId="77777777" w:rsidR="00CD710B" w:rsidRDefault="00CD710B" w:rsidP="004F053B">
            <w:r>
              <w:t>Il y a 15 bureaux</w:t>
            </w:r>
          </w:p>
        </w:tc>
        <w:tc>
          <w:tcPr>
            <w:tcW w:w="0" w:type="auto"/>
          </w:tcPr>
          <w:p w14:paraId="3C3C9FEF" w14:textId="77777777" w:rsidR="00CD710B" w:rsidRDefault="00CD710B" w:rsidP="004F053B">
            <w:r>
              <w:t>OK</w:t>
            </w:r>
          </w:p>
          <w:p w14:paraId="7CD055D5" w14:textId="77777777" w:rsidR="00CD710B" w:rsidRDefault="00CD710B" w:rsidP="004F053B">
            <w:r>
              <w:t>14 May</w:t>
            </w:r>
          </w:p>
        </w:tc>
      </w:tr>
      <w:tr w:rsidR="00CD710B" w14:paraId="42D32CBB" w14:textId="77777777" w:rsidTr="004F053B">
        <w:tblPrEx>
          <w:tblCellMar>
            <w:top w:w="0" w:type="dxa"/>
            <w:bottom w:w="0" w:type="dxa"/>
          </w:tblCellMar>
        </w:tblPrEx>
        <w:tc>
          <w:tcPr>
            <w:tcW w:w="0" w:type="auto"/>
          </w:tcPr>
          <w:p w14:paraId="5ECFA01E" w14:textId="77777777" w:rsidR="00CD710B" w:rsidRDefault="00CD710B" w:rsidP="004F053B">
            <w:r>
              <w:t>Ecran</w:t>
            </w:r>
          </w:p>
        </w:tc>
        <w:tc>
          <w:tcPr>
            <w:tcW w:w="0" w:type="auto"/>
          </w:tcPr>
          <w:p w14:paraId="5E3E8F70" w14:textId="1A60746D" w:rsidR="00CD710B" w:rsidRDefault="00CD710B" w:rsidP="004F053B">
            <w:r>
              <w:t xml:space="preserve">Il y a </w:t>
            </w:r>
            <w:r w:rsidR="008947DD">
              <w:t>deux écrans</w:t>
            </w:r>
            <w:r>
              <w:t xml:space="preserve"> par bureau</w:t>
            </w:r>
          </w:p>
        </w:tc>
        <w:tc>
          <w:tcPr>
            <w:tcW w:w="0" w:type="auto"/>
          </w:tcPr>
          <w:p w14:paraId="2111B526" w14:textId="77777777" w:rsidR="00CD710B" w:rsidRDefault="00CD710B" w:rsidP="004F053B">
            <w:r>
              <w:t>OK</w:t>
            </w:r>
          </w:p>
          <w:p w14:paraId="3F5F3724" w14:textId="77777777" w:rsidR="00CD710B" w:rsidRDefault="00CD710B" w:rsidP="004F053B">
            <w:r>
              <w:t>14 May</w:t>
            </w:r>
          </w:p>
        </w:tc>
      </w:tr>
      <w:tr w:rsidR="00CD710B" w14:paraId="1BDD2808" w14:textId="77777777" w:rsidTr="004F053B">
        <w:tblPrEx>
          <w:tblCellMar>
            <w:top w:w="0" w:type="dxa"/>
            <w:bottom w:w="0" w:type="dxa"/>
          </w:tblCellMar>
        </w:tblPrEx>
        <w:tc>
          <w:tcPr>
            <w:tcW w:w="0" w:type="auto"/>
          </w:tcPr>
          <w:p w14:paraId="3A67D4CE" w14:textId="77777777" w:rsidR="00CD710B" w:rsidRDefault="00CD710B" w:rsidP="004F053B">
            <w:r>
              <w:t>Pc Local</w:t>
            </w:r>
          </w:p>
        </w:tc>
        <w:tc>
          <w:tcPr>
            <w:tcW w:w="0" w:type="auto"/>
          </w:tcPr>
          <w:p w14:paraId="3C5BB8A1" w14:textId="77777777" w:rsidR="00CD710B" w:rsidRDefault="00CD710B" w:rsidP="004F053B">
            <w:r>
              <w:t>Il y a un pc local pour chaque bureaux</w:t>
            </w:r>
          </w:p>
        </w:tc>
        <w:tc>
          <w:tcPr>
            <w:tcW w:w="0" w:type="auto"/>
          </w:tcPr>
          <w:p w14:paraId="25C6D181" w14:textId="77777777" w:rsidR="00CD710B" w:rsidRDefault="00CD710B" w:rsidP="004F053B">
            <w:r>
              <w:t>OK</w:t>
            </w:r>
          </w:p>
          <w:p w14:paraId="5760139C" w14:textId="77777777" w:rsidR="00CD710B" w:rsidRDefault="00CD710B" w:rsidP="004F053B">
            <w:r>
              <w:t>14 May</w:t>
            </w:r>
          </w:p>
        </w:tc>
      </w:tr>
      <w:tr w:rsidR="00CD710B" w14:paraId="327B0323" w14:textId="77777777" w:rsidTr="004F053B">
        <w:tblPrEx>
          <w:tblCellMar>
            <w:top w:w="0" w:type="dxa"/>
            <w:bottom w:w="0" w:type="dxa"/>
          </w:tblCellMar>
        </w:tblPrEx>
        <w:tc>
          <w:tcPr>
            <w:tcW w:w="0" w:type="auto"/>
          </w:tcPr>
          <w:p w14:paraId="0E558504" w14:textId="77777777" w:rsidR="00CD710B" w:rsidRDefault="00CD710B" w:rsidP="004F053B">
            <w:r>
              <w:t>Prise de courant</w:t>
            </w:r>
          </w:p>
        </w:tc>
        <w:tc>
          <w:tcPr>
            <w:tcW w:w="0" w:type="auto"/>
          </w:tcPr>
          <w:p w14:paraId="01DC9039" w14:textId="77777777" w:rsidR="00CD710B" w:rsidRDefault="00CD710B" w:rsidP="004F053B">
            <w:r>
              <w:t>Il y a des prises de courants pour pourvoir charger</w:t>
            </w:r>
          </w:p>
        </w:tc>
        <w:tc>
          <w:tcPr>
            <w:tcW w:w="0" w:type="auto"/>
          </w:tcPr>
          <w:p w14:paraId="05957CCE" w14:textId="77777777" w:rsidR="00CD710B" w:rsidRDefault="00CD710B" w:rsidP="004F053B">
            <w:r>
              <w:t>OK</w:t>
            </w:r>
          </w:p>
          <w:p w14:paraId="52E190C0" w14:textId="77777777" w:rsidR="00CD710B" w:rsidRDefault="00CD710B" w:rsidP="004F053B">
            <w:r>
              <w:t>14 May</w:t>
            </w:r>
          </w:p>
        </w:tc>
      </w:tr>
      <w:tr w:rsidR="00CD710B" w14:paraId="1579C541" w14:textId="77777777" w:rsidTr="004F053B">
        <w:tblPrEx>
          <w:tblCellMar>
            <w:top w:w="0" w:type="dxa"/>
            <w:bottom w:w="0" w:type="dxa"/>
          </w:tblCellMar>
        </w:tblPrEx>
        <w:tc>
          <w:tcPr>
            <w:tcW w:w="0" w:type="auto"/>
          </w:tcPr>
          <w:p w14:paraId="343427C3" w14:textId="77777777" w:rsidR="00CD710B" w:rsidRDefault="00CD710B" w:rsidP="004F053B">
            <w:r>
              <w:t>Pc Portable</w:t>
            </w:r>
          </w:p>
        </w:tc>
        <w:tc>
          <w:tcPr>
            <w:tcW w:w="0" w:type="auto"/>
          </w:tcPr>
          <w:p w14:paraId="4FE639B5" w14:textId="77777777" w:rsidR="00CD710B" w:rsidRDefault="00CD710B" w:rsidP="004F053B">
            <w:r>
              <w:t>Il y a un moyen de connection aux écran, souris &amp; clavier simple pour les utilisateurs avec un pc portable</w:t>
            </w:r>
          </w:p>
        </w:tc>
        <w:tc>
          <w:tcPr>
            <w:tcW w:w="0" w:type="auto"/>
          </w:tcPr>
          <w:p w14:paraId="4E40B4BD" w14:textId="77777777" w:rsidR="00CD710B" w:rsidRDefault="00CD710B" w:rsidP="004F053B">
            <w:r>
              <w:t>OK</w:t>
            </w:r>
          </w:p>
          <w:p w14:paraId="2362844A" w14:textId="77777777" w:rsidR="00CD710B" w:rsidRDefault="00CD710B" w:rsidP="004F053B">
            <w:r>
              <w:t>14 May</w:t>
            </w:r>
          </w:p>
        </w:tc>
      </w:tr>
      <w:tr w:rsidR="00CD710B" w14:paraId="586B3575" w14:textId="77777777" w:rsidTr="004F053B">
        <w:tblPrEx>
          <w:tblCellMar>
            <w:top w:w="0" w:type="dxa"/>
            <w:bottom w:w="0" w:type="dxa"/>
          </w:tblCellMar>
        </w:tblPrEx>
        <w:tc>
          <w:tcPr>
            <w:tcW w:w="0" w:type="auto"/>
          </w:tcPr>
          <w:p w14:paraId="7B911531" w14:textId="77777777" w:rsidR="00CD710B" w:rsidRDefault="00CD710B" w:rsidP="004F053B">
            <w:r>
              <w:t>Clavier &amp; souris</w:t>
            </w:r>
          </w:p>
        </w:tc>
        <w:tc>
          <w:tcPr>
            <w:tcW w:w="0" w:type="auto"/>
          </w:tcPr>
          <w:p w14:paraId="07E6FD0E" w14:textId="77777777" w:rsidR="00CD710B" w:rsidRDefault="00CD710B" w:rsidP="004F053B">
            <w:r>
              <w:t>Il y a un clavier &amp; souris sur chaque place de travaille</w:t>
            </w:r>
          </w:p>
        </w:tc>
        <w:tc>
          <w:tcPr>
            <w:tcW w:w="0" w:type="auto"/>
          </w:tcPr>
          <w:p w14:paraId="4386A620" w14:textId="77777777" w:rsidR="00CD710B" w:rsidRDefault="00CD710B" w:rsidP="004F053B">
            <w:r>
              <w:t>OK</w:t>
            </w:r>
          </w:p>
          <w:p w14:paraId="1FA001A1" w14:textId="77777777" w:rsidR="00CD710B" w:rsidRDefault="00CD710B" w:rsidP="004F053B">
            <w:r>
              <w:t>14 May</w:t>
            </w:r>
          </w:p>
        </w:tc>
      </w:tr>
      <w:tr w:rsidR="00CD710B" w14:paraId="67675C0F" w14:textId="77777777" w:rsidTr="004F053B">
        <w:tblPrEx>
          <w:tblCellMar>
            <w:top w:w="0" w:type="dxa"/>
            <w:bottom w:w="0" w:type="dxa"/>
          </w:tblCellMar>
        </w:tblPrEx>
        <w:tc>
          <w:tcPr>
            <w:tcW w:w="0" w:type="auto"/>
          </w:tcPr>
          <w:p w14:paraId="23EEBDA5" w14:textId="77777777" w:rsidR="00CD710B" w:rsidRDefault="00CD710B" w:rsidP="004F053B">
            <w:r>
              <w:t>Tableau blanc</w:t>
            </w:r>
          </w:p>
        </w:tc>
        <w:tc>
          <w:tcPr>
            <w:tcW w:w="0" w:type="auto"/>
          </w:tcPr>
          <w:p w14:paraId="18EE2B40" w14:textId="3FA691A8" w:rsidR="00CD710B" w:rsidRDefault="00CD710B" w:rsidP="004F053B">
            <w:r>
              <w:t xml:space="preserve">Il y a un tableau blanc au centre du mur oppose </w:t>
            </w:r>
            <w:r w:rsidR="008947DD">
              <w:t>à</w:t>
            </w:r>
            <w:r>
              <w:t xml:space="preserve"> la porte qui fait 1m x 3m</w:t>
            </w:r>
          </w:p>
        </w:tc>
        <w:tc>
          <w:tcPr>
            <w:tcW w:w="0" w:type="auto"/>
          </w:tcPr>
          <w:p w14:paraId="03FDF498" w14:textId="77777777" w:rsidR="00CD710B" w:rsidRDefault="00CD710B" w:rsidP="004F053B">
            <w:r>
              <w:t>OK</w:t>
            </w:r>
          </w:p>
          <w:p w14:paraId="409D237D" w14:textId="77777777" w:rsidR="00CD710B" w:rsidRDefault="00CD710B" w:rsidP="004F053B">
            <w:r>
              <w:t>14 May</w:t>
            </w:r>
          </w:p>
        </w:tc>
      </w:tr>
    </w:tbl>
    <w:p w14:paraId="034389A3" w14:textId="77777777" w:rsidR="00CD710B" w:rsidRDefault="00CD710B" w:rsidP="00CD710B">
      <w:pPr>
        <w:pStyle w:val="Titre4"/>
      </w:pPr>
      <w:r>
        <w:t>Salle de Reserve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82"/>
        <w:gridCol w:w="6896"/>
        <w:gridCol w:w="582"/>
      </w:tblGrid>
      <w:tr w:rsidR="00CD710B" w14:paraId="00A8D786" w14:textId="77777777" w:rsidTr="004F053B">
        <w:tblPrEx>
          <w:tblCellMar>
            <w:top w:w="0" w:type="dxa"/>
            <w:bottom w:w="0" w:type="dxa"/>
          </w:tblCellMar>
        </w:tblPrEx>
        <w:tc>
          <w:tcPr>
            <w:tcW w:w="0" w:type="auto"/>
          </w:tcPr>
          <w:p w14:paraId="5103F20E" w14:textId="77777777" w:rsidR="00CD710B" w:rsidRDefault="00CD710B" w:rsidP="004F053B">
            <w:r>
              <w:t>Salle</w:t>
            </w:r>
          </w:p>
        </w:tc>
        <w:tc>
          <w:tcPr>
            <w:tcW w:w="0" w:type="auto"/>
          </w:tcPr>
          <w:p w14:paraId="1F69D3A3" w14:textId="77777777" w:rsidR="00CD710B" w:rsidRDefault="00CD710B" w:rsidP="004F053B">
            <w:r>
              <w:t>La salle se trouve en d15</w:t>
            </w:r>
          </w:p>
        </w:tc>
        <w:tc>
          <w:tcPr>
            <w:tcW w:w="0" w:type="auto"/>
          </w:tcPr>
          <w:p w14:paraId="39E8E8CF" w14:textId="77777777" w:rsidR="00CD710B" w:rsidRDefault="00CD710B" w:rsidP="004F053B">
            <w:r>
              <w:t>OK</w:t>
            </w:r>
          </w:p>
          <w:p w14:paraId="373829D0" w14:textId="77777777" w:rsidR="00CD710B" w:rsidRDefault="00CD710B" w:rsidP="004F053B">
            <w:r>
              <w:t>14 May</w:t>
            </w:r>
          </w:p>
        </w:tc>
      </w:tr>
      <w:tr w:rsidR="00CD710B" w14:paraId="224E0736" w14:textId="77777777" w:rsidTr="004F053B">
        <w:tblPrEx>
          <w:tblCellMar>
            <w:top w:w="0" w:type="dxa"/>
            <w:bottom w:w="0" w:type="dxa"/>
          </w:tblCellMar>
        </w:tblPrEx>
        <w:tc>
          <w:tcPr>
            <w:tcW w:w="0" w:type="auto"/>
          </w:tcPr>
          <w:p w14:paraId="6860E3AE" w14:textId="77777777" w:rsidR="00CD710B" w:rsidRDefault="00CD710B" w:rsidP="004F053B">
            <w:r>
              <w:t>Meuble de stockage</w:t>
            </w:r>
          </w:p>
        </w:tc>
        <w:tc>
          <w:tcPr>
            <w:tcW w:w="0" w:type="auto"/>
          </w:tcPr>
          <w:p w14:paraId="680B664C" w14:textId="77777777" w:rsidR="00CD710B" w:rsidRDefault="00CD710B" w:rsidP="004F053B">
            <w:r>
              <w:t>Il y a trois meubles de stockage avec 4 étages chacun, les étages ont 40 cm entre chacun et le meuble doit faire la longueur du mur</w:t>
            </w:r>
          </w:p>
        </w:tc>
        <w:tc>
          <w:tcPr>
            <w:tcW w:w="0" w:type="auto"/>
          </w:tcPr>
          <w:p w14:paraId="18605FFB" w14:textId="77777777" w:rsidR="00CD710B" w:rsidRDefault="00CD710B" w:rsidP="004F053B">
            <w:r>
              <w:t>OK</w:t>
            </w:r>
          </w:p>
          <w:p w14:paraId="444EE904" w14:textId="77777777" w:rsidR="00CD710B" w:rsidRDefault="00CD710B" w:rsidP="004F053B">
            <w:r>
              <w:t>14 May</w:t>
            </w:r>
          </w:p>
        </w:tc>
      </w:tr>
      <w:tr w:rsidR="00CD710B" w14:paraId="0C65EFC6" w14:textId="77777777" w:rsidTr="004F053B">
        <w:tblPrEx>
          <w:tblCellMar>
            <w:top w:w="0" w:type="dxa"/>
            <w:bottom w:w="0" w:type="dxa"/>
          </w:tblCellMar>
        </w:tblPrEx>
        <w:tc>
          <w:tcPr>
            <w:tcW w:w="0" w:type="auto"/>
          </w:tcPr>
          <w:p w14:paraId="26776468" w14:textId="77777777" w:rsidR="00CD710B" w:rsidRDefault="00CD710B" w:rsidP="004F053B">
            <w:r>
              <w:t>Force meubles</w:t>
            </w:r>
          </w:p>
        </w:tc>
        <w:tc>
          <w:tcPr>
            <w:tcW w:w="0" w:type="auto"/>
          </w:tcPr>
          <w:p w14:paraId="4D53AFB0" w14:textId="77777777" w:rsidR="00CD710B" w:rsidRDefault="00CD710B" w:rsidP="004F053B">
            <w:r>
              <w:t>Chaque meuble de stockage porte au moins 4 PC (tours) de taille Mid-Tower</w:t>
            </w:r>
          </w:p>
        </w:tc>
        <w:tc>
          <w:tcPr>
            <w:tcW w:w="0" w:type="auto"/>
          </w:tcPr>
          <w:p w14:paraId="1E87DED6" w14:textId="77777777" w:rsidR="00CD710B" w:rsidRDefault="00CD710B" w:rsidP="004F053B">
            <w:r>
              <w:t>OK</w:t>
            </w:r>
          </w:p>
          <w:p w14:paraId="5D7C80CC" w14:textId="77777777" w:rsidR="00CD710B" w:rsidRDefault="00CD710B" w:rsidP="004F053B">
            <w:r>
              <w:t>14 May</w:t>
            </w:r>
          </w:p>
        </w:tc>
      </w:tr>
      <w:tr w:rsidR="00CD710B" w14:paraId="2F872D33" w14:textId="77777777" w:rsidTr="004F053B">
        <w:tblPrEx>
          <w:tblCellMar>
            <w:top w:w="0" w:type="dxa"/>
            <w:bottom w:w="0" w:type="dxa"/>
          </w:tblCellMar>
        </w:tblPrEx>
        <w:tc>
          <w:tcPr>
            <w:tcW w:w="0" w:type="auto"/>
          </w:tcPr>
          <w:p w14:paraId="3DAC345B" w14:textId="77777777" w:rsidR="00CD710B" w:rsidRDefault="00CD710B" w:rsidP="004F053B">
            <w:r>
              <w:t>Lumière</w:t>
            </w:r>
          </w:p>
        </w:tc>
        <w:tc>
          <w:tcPr>
            <w:tcW w:w="0" w:type="auto"/>
          </w:tcPr>
          <w:p w14:paraId="12614E18" w14:textId="77777777" w:rsidR="00CD710B" w:rsidRDefault="00CD710B" w:rsidP="004F053B">
            <w:r>
              <w:t>Il y a une lumière ronde 20cm X 20cm sur le plafond, au milieu</w:t>
            </w:r>
          </w:p>
        </w:tc>
        <w:tc>
          <w:tcPr>
            <w:tcW w:w="0" w:type="auto"/>
          </w:tcPr>
          <w:p w14:paraId="39FDA9B0" w14:textId="77777777" w:rsidR="00CD710B" w:rsidRDefault="00CD710B" w:rsidP="004F053B">
            <w:r>
              <w:t>OK</w:t>
            </w:r>
          </w:p>
          <w:p w14:paraId="53639CE7" w14:textId="77777777" w:rsidR="00CD710B" w:rsidRDefault="00CD710B" w:rsidP="004F053B">
            <w:r>
              <w:t>14 May</w:t>
            </w:r>
          </w:p>
        </w:tc>
      </w:tr>
      <w:tr w:rsidR="00CD710B" w14:paraId="3C31DFB5" w14:textId="77777777" w:rsidTr="004F053B">
        <w:tblPrEx>
          <w:tblCellMar>
            <w:top w:w="0" w:type="dxa"/>
            <w:bottom w:w="0" w:type="dxa"/>
          </w:tblCellMar>
        </w:tblPrEx>
        <w:tc>
          <w:tcPr>
            <w:tcW w:w="0" w:type="auto"/>
          </w:tcPr>
          <w:p w14:paraId="6FDDCADA" w14:textId="77777777" w:rsidR="00CD710B" w:rsidRDefault="00CD710B" w:rsidP="004F053B">
            <w:r>
              <w:t>Murs</w:t>
            </w:r>
          </w:p>
        </w:tc>
        <w:tc>
          <w:tcPr>
            <w:tcW w:w="0" w:type="auto"/>
          </w:tcPr>
          <w:p w14:paraId="2ABBF86B" w14:textId="77777777" w:rsidR="00CD710B" w:rsidRDefault="00CD710B" w:rsidP="004F053B">
            <w:r>
              <w:t>La couleur des murs est gris, et il n'y a pas de texture</w:t>
            </w:r>
          </w:p>
        </w:tc>
        <w:tc>
          <w:tcPr>
            <w:tcW w:w="0" w:type="auto"/>
          </w:tcPr>
          <w:p w14:paraId="0835F804" w14:textId="77777777" w:rsidR="00CD710B" w:rsidRDefault="00CD710B" w:rsidP="004F053B">
            <w:r>
              <w:t>OK</w:t>
            </w:r>
          </w:p>
          <w:p w14:paraId="19786E73" w14:textId="77777777" w:rsidR="00CD710B" w:rsidRDefault="00CD710B" w:rsidP="004F053B">
            <w:r>
              <w:t>14 May</w:t>
            </w:r>
          </w:p>
        </w:tc>
      </w:tr>
      <w:tr w:rsidR="00CD710B" w14:paraId="2187971B" w14:textId="77777777" w:rsidTr="004F053B">
        <w:tblPrEx>
          <w:tblCellMar>
            <w:top w:w="0" w:type="dxa"/>
            <w:bottom w:w="0" w:type="dxa"/>
          </w:tblCellMar>
        </w:tblPrEx>
        <w:tc>
          <w:tcPr>
            <w:tcW w:w="0" w:type="auto"/>
          </w:tcPr>
          <w:p w14:paraId="606009DB" w14:textId="77777777" w:rsidR="00CD710B" w:rsidRDefault="00CD710B" w:rsidP="004F053B">
            <w:r>
              <w:t>Sol</w:t>
            </w:r>
          </w:p>
        </w:tc>
        <w:tc>
          <w:tcPr>
            <w:tcW w:w="0" w:type="auto"/>
          </w:tcPr>
          <w:p w14:paraId="5F66EE00" w14:textId="77777777" w:rsidR="00CD710B" w:rsidRDefault="00CD710B" w:rsidP="004F053B">
            <w:r>
              <w:t>Il y a un sol d'une couleur gris foncé et il y a une texture en bois</w:t>
            </w:r>
          </w:p>
        </w:tc>
        <w:tc>
          <w:tcPr>
            <w:tcW w:w="0" w:type="auto"/>
          </w:tcPr>
          <w:p w14:paraId="0AC54EDE" w14:textId="77777777" w:rsidR="00CD710B" w:rsidRDefault="00CD710B" w:rsidP="004F053B">
            <w:r>
              <w:t>OK</w:t>
            </w:r>
          </w:p>
          <w:p w14:paraId="4E6F5E75" w14:textId="77777777" w:rsidR="00CD710B" w:rsidRDefault="00CD710B" w:rsidP="004F053B">
            <w:r>
              <w:lastRenderedPageBreak/>
              <w:t>14 May</w:t>
            </w:r>
          </w:p>
        </w:tc>
      </w:tr>
      <w:tr w:rsidR="00CD710B" w14:paraId="2A774B0B" w14:textId="77777777" w:rsidTr="004F053B">
        <w:tblPrEx>
          <w:tblCellMar>
            <w:top w:w="0" w:type="dxa"/>
            <w:bottom w:w="0" w:type="dxa"/>
          </w:tblCellMar>
        </w:tblPrEx>
        <w:tc>
          <w:tcPr>
            <w:tcW w:w="0" w:type="auto"/>
          </w:tcPr>
          <w:p w14:paraId="69BCB029" w14:textId="77777777" w:rsidR="00CD710B" w:rsidRDefault="00CD710B" w:rsidP="004F053B">
            <w:r>
              <w:lastRenderedPageBreak/>
              <w:t>Fenetre</w:t>
            </w:r>
          </w:p>
        </w:tc>
        <w:tc>
          <w:tcPr>
            <w:tcW w:w="0" w:type="auto"/>
          </w:tcPr>
          <w:p w14:paraId="06BF0E6F" w14:textId="77777777" w:rsidR="00CD710B" w:rsidRDefault="00CD710B" w:rsidP="004F053B">
            <w:r>
              <w:t>Il y a une fenêtre de 80cm de haut sur 30cm de large coulissante au fond de la salle</w:t>
            </w:r>
          </w:p>
        </w:tc>
        <w:tc>
          <w:tcPr>
            <w:tcW w:w="0" w:type="auto"/>
          </w:tcPr>
          <w:p w14:paraId="6A995D43" w14:textId="77777777" w:rsidR="00CD710B" w:rsidRDefault="00CD710B" w:rsidP="004F053B">
            <w:r>
              <w:t>OK</w:t>
            </w:r>
          </w:p>
          <w:p w14:paraId="189BC23D" w14:textId="77777777" w:rsidR="00CD710B" w:rsidRDefault="00CD710B" w:rsidP="004F053B">
            <w:r>
              <w:t>14 May</w:t>
            </w:r>
          </w:p>
        </w:tc>
      </w:tr>
      <w:tr w:rsidR="00CD710B" w14:paraId="4A693D24" w14:textId="77777777" w:rsidTr="004F053B">
        <w:tblPrEx>
          <w:tblCellMar>
            <w:top w:w="0" w:type="dxa"/>
            <w:bottom w:w="0" w:type="dxa"/>
          </w:tblCellMar>
        </w:tblPrEx>
        <w:tc>
          <w:tcPr>
            <w:tcW w:w="0" w:type="auto"/>
          </w:tcPr>
          <w:p w14:paraId="3D86B745" w14:textId="77777777" w:rsidR="00CD710B" w:rsidRDefault="00CD710B" w:rsidP="004F053B">
            <w:r>
              <w:t>Interrupteur</w:t>
            </w:r>
          </w:p>
        </w:tc>
        <w:tc>
          <w:tcPr>
            <w:tcW w:w="0" w:type="auto"/>
          </w:tcPr>
          <w:p w14:paraId="74319679" w14:textId="3BF9EEB4" w:rsidR="00CD710B" w:rsidRDefault="00CD710B" w:rsidP="004F053B">
            <w:r>
              <w:t xml:space="preserve">Il y a un interrupteur </w:t>
            </w:r>
            <w:r w:rsidR="008947DD">
              <w:t>à 20</w:t>
            </w:r>
            <w:r>
              <w:t xml:space="preserve"> cm à gauche de la porte d'entrée</w:t>
            </w:r>
          </w:p>
        </w:tc>
        <w:tc>
          <w:tcPr>
            <w:tcW w:w="0" w:type="auto"/>
          </w:tcPr>
          <w:p w14:paraId="2D6699F1" w14:textId="77777777" w:rsidR="00CD710B" w:rsidRDefault="00CD710B" w:rsidP="004F053B">
            <w:r>
              <w:t>OK</w:t>
            </w:r>
          </w:p>
          <w:p w14:paraId="542C814D" w14:textId="77777777" w:rsidR="00CD710B" w:rsidRDefault="00CD710B" w:rsidP="004F053B">
            <w:r>
              <w:t>14 May</w:t>
            </w:r>
          </w:p>
        </w:tc>
      </w:tr>
      <w:tr w:rsidR="00CD710B" w14:paraId="0E32E728" w14:textId="77777777" w:rsidTr="004F053B">
        <w:tblPrEx>
          <w:tblCellMar>
            <w:top w:w="0" w:type="dxa"/>
            <w:bottom w:w="0" w:type="dxa"/>
          </w:tblCellMar>
        </w:tblPrEx>
        <w:tc>
          <w:tcPr>
            <w:tcW w:w="0" w:type="auto"/>
          </w:tcPr>
          <w:p w14:paraId="425B6392" w14:textId="77777777" w:rsidR="00CD710B" w:rsidRDefault="00CD710B" w:rsidP="004F053B">
            <w:r>
              <w:t>Caisse à outils</w:t>
            </w:r>
          </w:p>
        </w:tc>
        <w:tc>
          <w:tcPr>
            <w:tcW w:w="0" w:type="auto"/>
          </w:tcPr>
          <w:p w14:paraId="4707BB8B" w14:textId="77777777" w:rsidR="00CD710B" w:rsidRDefault="00CD710B" w:rsidP="004F053B">
            <w:r>
              <w:t>Il y a une caisse à outils 'Technocraft Boîte à outils Professional 35 pièces'</w:t>
            </w:r>
          </w:p>
        </w:tc>
        <w:tc>
          <w:tcPr>
            <w:tcW w:w="0" w:type="auto"/>
          </w:tcPr>
          <w:p w14:paraId="0EB2A5BB" w14:textId="77777777" w:rsidR="00CD710B" w:rsidRDefault="00CD710B" w:rsidP="004F053B">
            <w:r>
              <w:t>OK</w:t>
            </w:r>
          </w:p>
          <w:p w14:paraId="768CAF6D" w14:textId="77777777" w:rsidR="00CD710B" w:rsidRDefault="00CD710B" w:rsidP="004F053B">
            <w:r>
              <w:t>14 May</w:t>
            </w:r>
          </w:p>
        </w:tc>
      </w:tr>
    </w:tbl>
    <w:p w14:paraId="51DA9510" w14:textId="77777777" w:rsidR="00CD710B" w:rsidRDefault="00CD710B" w:rsidP="00CD710B">
      <w:pPr>
        <w:pStyle w:val="Titre4"/>
      </w:pPr>
      <w:r>
        <w:t>Salle de repos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334"/>
        <w:gridCol w:w="5057"/>
        <w:gridCol w:w="669"/>
      </w:tblGrid>
      <w:tr w:rsidR="00CD710B" w14:paraId="6F1113C5" w14:textId="77777777" w:rsidTr="004F053B">
        <w:tblPrEx>
          <w:tblCellMar>
            <w:top w:w="0" w:type="dxa"/>
            <w:bottom w:w="0" w:type="dxa"/>
          </w:tblCellMar>
        </w:tblPrEx>
        <w:tc>
          <w:tcPr>
            <w:tcW w:w="0" w:type="auto"/>
          </w:tcPr>
          <w:p w14:paraId="4995751B" w14:textId="2DC8F3C9" w:rsidR="00CD710B" w:rsidRDefault="00CD710B" w:rsidP="004F053B">
            <w:r>
              <w:t xml:space="preserve">3 </w:t>
            </w:r>
            <w:r w:rsidR="008947DD">
              <w:t>canapés</w:t>
            </w:r>
          </w:p>
        </w:tc>
        <w:tc>
          <w:tcPr>
            <w:tcW w:w="0" w:type="auto"/>
          </w:tcPr>
          <w:p w14:paraId="05BA750A" w14:textId="453BA968" w:rsidR="00CD710B" w:rsidRDefault="00CD710B" w:rsidP="004F053B">
            <w:r>
              <w:t xml:space="preserve">Il y a 3 </w:t>
            </w:r>
            <w:r w:rsidR="008947DD">
              <w:t>canapés</w:t>
            </w:r>
            <w:r>
              <w:t xml:space="preserve"> sur chaque coter des murs sauf le mur d'entrer</w:t>
            </w:r>
          </w:p>
        </w:tc>
        <w:tc>
          <w:tcPr>
            <w:tcW w:w="0" w:type="auto"/>
          </w:tcPr>
          <w:p w14:paraId="5D28A725" w14:textId="77777777" w:rsidR="00CD710B" w:rsidRDefault="00CD710B" w:rsidP="004F053B">
            <w:r>
              <w:t>OK</w:t>
            </w:r>
          </w:p>
          <w:p w14:paraId="7BA11E37" w14:textId="77777777" w:rsidR="00CD710B" w:rsidRDefault="00CD710B" w:rsidP="004F053B">
            <w:r>
              <w:t>7 May</w:t>
            </w:r>
          </w:p>
        </w:tc>
      </w:tr>
      <w:tr w:rsidR="00CD710B" w14:paraId="4FD67619" w14:textId="77777777" w:rsidTr="004F053B">
        <w:tblPrEx>
          <w:tblCellMar>
            <w:top w:w="0" w:type="dxa"/>
            <w:bottom w:w="0" w:type="dxa"/>
          </w:tblCellMar>
        </w:tblPrEx>
        <w:tc>
          <w:tcPr>
            <w:tcW w:w="0" w:type="auto"/>
          </w:tcPr>
          <w:p w14:paraId="7D306D11" w14:textId="77777777" w:rsidR="00CD710B" w:rsidRDefault="00CD710B" w:rsidP="004F053B">
            <w:r>
              <w:t>2 pouffe</w:t>
            </w:r>
          </w:p>
        </w:tc>
        <w:tc>
          <w:tcPr>
            <w:tcW w:w="0" w:type="auto"/>
          </w:tcPr>
          <w:p w14:paraId="45D512CC" w14:textId="77777777" w:rsidR="00CD710B" w:rsidRDefault="00CD710B" w:rsidP="004F053B">
            <w:r>
              <w:t>Il y a 2 pouffe</w:t>
            </w:r>
          </w:p>
        </w:tc>
        <w:tc>
          <w:tcPr>
            <w:tcW w:w="0" w:type="auto"/>
          </w:tcPr>
          <w:p w14:paraId="1A3EEC0F" w14:textId="77777777" w:rsidR="00CD710B" w:rsidRDefault="00CD710B" w:rsidP="004F053B">
            <w:r>
              <w:t>OK</w:t>
            </w:r>
          </w:p>
          <w:p w14:paraId="7AF2CE04" w14:textId="77777777" w:rsidR="00CD710B" w:rsidRDefault="00CD710B" w:rsidP="004F053B">
            <w:r>
              <w:t>7 May</w:t>
            </w:r>
          </w:p>
        </w:tc>
      </w:tr>
      <w:tr w:rsidR="00CD710B" w14:paraId="260EE4BB" w14:textId="77777777" w:rsidTr="004F053B">
        <w:tblPrEx>
          <w:tblCellMar>
            <w:top w:w="0" w:type="dxa"/>
            <w:bottom w:w="0" w:type="dxa"/>
          </w:tblCellMar>
        </w:tblPrEx>
        <w:tc>
          <w:tcPr>
            <w:tcW w:w="0" w:type="auto"/>
          </w:tcPr>
          <w:p w14:paraId="717D86A7" w14:textId="2A70365E" w:rsidR="00CD710B" w:rsidRDefault="00CD710B" w:rsidP="004F053B">
            <w:r>
              <w:t xml:space="preserve">1 </w:t>
            </w:r>
            <w:r w:rsidR="008947DD">
              <w:t>babyfoot</w:t>
            </w:r>
          </w:p>
        </w:tc>
        <w:tc>
          <w:tcPr>
            <w:tcW w:w="0" w:type="auto"/>
          </w:tcPr>
          <w:p w14:paraId="77A3B23F" w14:textId="65E1466D" w:rsidR="00CD710B" w:rsidRDefault="00CD710B" w:rsidP="004F053B">
            <w:r>
              <w:t xml:space="preserve">Il y a 1 </w:t>
            </w:r>
            <w:r w:rsidR="008947DD">
              <w:t>babyfoot</w:t>
            </w:r>
            <w:r>
              <w:t xml:space="preserve"> au milieu de la salle</w:t>
            </w:r>
          </w:p>
        </w:tc>
        <w:tc>
          <w:tcPr>
            <w:tcW w:w="0" w:type="auto"/>
          </w:tcPr>
          <w:p w14:paraId="5DFA0535" w14:textId="77777777" w:rsidR="00CD710B" w:rsidRDefault="00CD710B" w:rsidP="004F053B">
            <w:r>
              <w:t>OK</w:t>
            </w:r>
          </w:p>
          <w:p w14:paraId="5BA6B8DD" w14:textId="77777777" w:rsidR="00CD710B" w:rsidRDefault="00CD710B" w:rsidP="004F053B">
            <w:r>
              <w:t>7 May</w:t>
            </w:r>
          </w:p>
        </w:tc>
      </w:tr>
      <w:tr w:rsidR="00CD710B" w14:paraId="558401E6" w14:textId="77777777" w:rsidTr="004F053B">
        <w:tblPrEx>
          <w:tblCellMar>
            <w:top w:w="0" w:type="dxa"/>
            <w:bottom w:w="0" w:type="dxa"/>
          </w:tblCellMar>
        </w:tblPrEx>
        <w:tc>
          <w:tcPr>
            <w:tcW w:w="0" w:type="auto"/>
          </w:tcPr>
          <w:p w14:paraId="2469A9BC" w14:textId="20D6EC54" w:rsidR="00CD710B" w:rsidRDefault="00CD710B" w:rsidP="004F053B">
            <w:r>
              <w:t xml:space="preserve">2 </w:t>
            </w:r>
            <w:r w:rsidR="008947DD">
              <w:t>télés</w:t>
            </w:r>
            <w:r>
              <w:t xml:space="preserve"> connecter a des pc's</w:t>
            </w:r>
          </w:p>
        </w:tc>
        <w:tc>
          <w:tcPr>
            <w:tcW w:w="0" w:type="auto"/>
          </w:tcPr>
          <w:p w14:paraId="04A155EF" w14:textId="1463AED9" w:rsidR="00CD710B" w:rsidRDefault="00CD710B" w:rsidP="004F053B">
            <w:r>
              <w:t xml:space="preserve">Il y a 2 </w:t>
            </w:r>
            <w:r w:rsidR="008947DD">
              <w:t>télés</w:t>
            </w:r>
            <w:r>
              <w:t xml:space="preserve"> connecter a des pc's</w:t>
            </w:r>
          </w:p>
        </w:tc>
        <w:tc>
          <w:tcPr>
            <w:tcW w:w="0" w:type="auto"/>
          </w:tcPr>
          <w:p w14:paraId="3C6A73FD" w14:textId="77777777" w:rsidR="00CD710B" w:rsidRDefault="00CD710B" w:rsidP="004F053B">
            <w:r>
              <w:t>OK</w:t>
            </w:r>
          </w:p>
          <w:p w14:paraId="5AF0734C" w14:textId="77777777" w:rsidR="00CD710B" w:rsidRDefault="00CD710B" w:rsidP="004F053B">
            <w:r>
              <w:t>14 May</w:t>
            </w:r>
          </w:p>
        </w:tc>
      </w:tr>
      <w:tr w:rsidR="00CD710B" w14:paraId="176DA4A7" w14:textId="77777777" w:rsidTr="004F053B">
        <w:tblPrEx>
          <w:tblCellMar>
            <w:top w:w="0" w:type="dxa"/>
            <w:bottom w:w="0" w:type="dxa"/>
          </w:tblCellMar>
        </w:tblPrEx>
        <w:tc>
          <w:tcPr>
            <w:tcW w:w="0" w:type="auto"/>
          </w:tcPr>
          <w:p w14:paraId="4449C5D9" w14:textId="77777777" w:rsidR="00CD710B" w:rsidRDefault="00CD710B" w:rsidP="004F053B">
            <w:r>
              <w:t>1 tapis</w:t>
            </w:r>
          </w:p>
        </w:tc>
        <w:tc>
          <w:tcPr>
            <w:tcW w:w="0" w:type="auto"/>
          </w:tcPr>
          <w:p w14:paraId="5D37E1E2" w14:textId="77777777" w:rsidR="00CD710B" w:rsidRDefault="00CD710B" w:rsidP="004F053B">
            <w:r>
              <w:t>Il y a 1 tapis de style moderne au milieu de la salle</w:t>
            </w:r>
          </w:p>
        </w:tc>
        <w:tc>
          <w:tcPr>
            <w:tcW w:w="0" w:type="auto"/>
          </w:tcPr>
          <w:p w14:paraId="43E182F4" w14:textId="77777777" w:rsidR="00CD710B" w:rsidRDefault="00CD710B" w:rsidP="004F053B">
            <w:r>
              <w:t>OK</w:t>
            </w:r>
          </w:p>
          <w:p w14:paraId="3D699B0A" w14:textId="77777777" w:rsidR="00CD710B" w:rsidRDefault="00CD710B" w:rsidP="004F053B">
            <w:r>
              <w:t>7 May</w:t>
            </w:r>
          </w:p>
        </w:tc>
      </w:tr>
      <w:tr w:rsidR="00CD710B" w14:paraId="647874CB" w14:textId="77777777" w:rsidTr="004F053B">
        <w:tblPrEx>
          <w:tblCellMar>
            <w:top w:w="0" w:type="dxa"/>
            <w:bottom w:w="0" w:type="dxa"/>
          </w:tblCellMar>
        </w:tblPrEx>
        <w:tc>
          <w:tcPr>
            <w:tcW w:w="0" w:type="auto"/>
          </w:tcPr>
          <w:p w14:paraId="64526239" w14:textId="77777777" w:rsidR="00CD710B" w:rsidRDefault="00CD710B" w:rsidP="004F053B">
            <w:r>
              <w:t>Led rgb</w:t>
            </w:r>
          </w:p>
        </w:tc>
        <w:tc>
          <w:tcPr>
            <w:tcW w:w="0" w:type="auto"/>
          </w:tcPr>
          <w:p w14:paraId="478F1074" w14:textId="462D03F6" w:rsidR="00CD710B" w:rsidRDefault="00CD710B" w:rsidP="004F053B">
            <w:r>
              <w:t xml:space="preserve">Il y a une led rgb </w:t>
            </w:r>
            <w:r w:rsidR="008947DD">
              <w:t>aux coins</w:t>
            </w:r>
            <w:r>
              <w:t xml:space="preserve"> de la salle</w:t>
            </w:r>
          </w:p>
        </w:tc>
        <w:tc>
          <w:tcPr>
            <w:tcW w:w="0" w:type="auto"/>
          </w:tcPr>
          <w:p w14:paraId="5677139F" w14:textId="77777777" w:rsidR="00CD710B" w:rsidRDefault="00CD710B" w:rsidP="004F053B">
            <w:r>
              <w:t>OK</w:t>
            </w:r>
          </w:p>
          <w:p w14:paraId="3138A0AA" w14:textId="77777777" w:rsidR="00CD710B" w:rsidRDefault="00CD710B" w:rsidP="004F053B">
            <w:r>
              <w:t>14 May</w:t>
            </w:r>
          </w:p>
        </w:tc>
      </w:tr>
      <w:tr w:rsidR="00CD710B" w14:paraId="356BEE0B" w14:textId="77777777" w:rsidTr="004F053B">
        <w:tblPrEx>
          <w:tblCellMar>
            <w:top w:w="0" w:type="dxa"/>
            <w:bottom w:w="0" w:type="dxa"/>
          </w:tblCellMar>
        </w:tblPrEx>
        <w:tc>
          <w:tcPr>
            <w:tcW w:w="0" w:type="auto"/>
          </w:tcPr>
          <w:p w14:paraId="7C25842E" w14:textId="77777777" w:rsidR="00CD710B" w:rsidRDefault="00CD710B" w:rsidP="004F053B">
            <w:r>
              <w:t>2 Fenetres au mur donnant sur l'exterieur</w:t>
            </w:r>
          </w:p>
        </w:tc>
        <w:tc>
          <w:tcPr>
            <w:tcW w:w="0" w:type="auto"/>
          </w:tcPr>
          <w:p w14:paraId="464CE341" w14:textId="77777777" w:rsidR="00CD710B" w:rsidRDefault="00CD710B" w:rsidP="004F053B">
            <w:r>
              <w:t>Il y a 2 fenetres au mur donnant sur l'exterieur</w:t>
            </w:r>
          </w:p>
        </w:tc>
        <w:tc>
          <w:tcPr>
            <w:tcW w:w="0" w:type="auto"/>
          </w:tcPr>
          <w:p w14:paraId="0EB708E9" w14:textId="77777777" w:rsidR="00CD710B" w:rsidRDefault="00CD710B" w:rsidP="004F053B">
            <w:r>
              <w:t>OK</w:t>
            </w:r>
          </w:p>
          <w:p w14:paraId="1EDD9363" w14:textId="77777777" w:rsidR="00CD710B" w:rsidRDefault="00CD710B" w:rsidP="004F053B">
            <w:r>
              <w:t>7 May</w:t>
            </w:r>
          </w:p>
        </w:tc>
      </w:tr>
      <w:tr w:rsidR="00CD710B" w14:paraId="27E22C9D" w14:textId="77777777" w:rsidTr="004F053B">
        <w:tblPrEx>
          <w:tblCellMar>
            <w:top w:w="0" w:type="dxa"/>
            <w:bottom w:w="0" w:type="dxa"/>
          </w:tblCellMar>
        </w:tblPrEx>
        <w:tc>
          <w:tcPr>
            <w:tcW w:w="0" w:type="auto"/>
          </w:tcPr>
          <w:p w14:paraId="0897F4DD" w14:textId="77777777" w:rsidR="00CD710B" w:rsidRDefault="00CD710B" w:rsidP="004F053B">
            <w:r>
              <w:t>5 Tableaux</w:t>
            </w:r>
          </w:p>
        </w:tc>
        <w:tc>
          <w:tcPr>
            <w:tcW w:w="0" w:type="auto"/>
          </w:tcPr>
          <w:p w14:paraId="48998618" w14:textId="77777777" w:rsidR="00CD710B" w:rsidRDefault="00CD710B" w:rsidP="004F053B">
            <w:r>
              <w:t>Il y a 5 tableaux de style moderne</w:t>
            </w:r>
          </w:p>
        </w:tc>
        <w:tc>
          <w:tcPr>
            <w:tcW w:w="0" w:type="auto"/>
          </w:tcPr>
          <w:p w14:paraId="44BA2F52" w14:textId="77777777" w:rsidR="00CD710B" w:rsidRDefault="00CD710B" w:rsidP="004F053B">
            <w:r>
              <w:t>OK</w:t>
            </w:r>
          </w:p>
          <w:p w14:paraId="35B62625" w14:textId="77777777" w:rsidR="00CD710B" w:rsidRDefault="00CD710B" w:rsidP="004F053B">
            <w:r>
              <w:t>7 May</w:t>
            </w:r>
          </w:p>
        </w:tc>
      </w:tr>
    </w:tbl>
    <w:p w14:paraId="2AD64E57" w14:textId="77777777" w:rsidR="00CD710B" w:rsidRDefault="00CD710B" w:rsidP="00CD710B">
      <w:pPr>
        <w:pStyle w:val="Titre4"/>
      </w:pPr>
      <w:r>
        <w:t>Classes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09"/>
        <w:gridCol w:w="7017"/>
        <w:gridCol w:w="634"/>
      </w:tblGrid>
      <w:tr w:rsidR="00CD710B" w14:paraId="030C266D" w14:textId="77777777" w:rsidTr="004F053B">
        <w:tblPrEx>
          <w:tblCellMar>
            <w:top w:w="0" w:type="dxa"/>
            <w:bottom w:w="0" w:type="dxa"/>
          </w:tblCellMar>
        </w:tblPrEx>
        <w:tc>
          <w:tcPr>
            <w:tcW w:w="0" w:type="auto"/>
          </w:tcPr>
          <w:p w14:paraId="7A882822" w14:textId="77777777" w:rsidR="00CD710B" w:rsidRDefault="00CD710B" w:rsidP="004F053B">
            <w:r>
              <w:t>Bureaux</w:t>
            </w:r>
          </w:p>
        </w:tc>
        <w:tc>
          <w:tcPr>
            <w:tcW w:w="0" w:type="auto"/>
          </w:tcPr>
          <w:p w14:paraId="547899F6" w14:textId="77777777" w:rsidR="00CD710B" w:rsidRDefault="00CD710B" w:rsidP="004F053B">
            <w:r>
              <w:t>Il y a 18 bureaux pour travailler</w:t>
            </w:r>
          </w:p>
        </w:tc>
        <w:tc>
          <w:tcPr>
            <w:tcW w:w="0" w:type="auto"/>
          </w:tcPr>
          <w:p w14:paraId="31B744B7" w14:textId="77777777" w:rsidR="00CD710B" w:rsidRDefault="00CD710B" w:rsidP="004F053B">
            <w:r>
              <w:t>OK</w:t>
            </w:r>
          </w:p>
          <w:p w14:paraId="5ED3EBDB" w14:textId="77777777" w:rsidR="00CD710B" w:rsidRDefault="00CD710B" w:rsidP="004F053B">
            <w:r>
              <w:t>14 May</w:t>
            </w:r>
          </w:p>
        </w:tc>
      </w:tr>
      <w:tr w:rsidR="00CD710B" w14:paraId="748837A2" w14:textId="77777777" w:rsidTr="004F053B">
        <w:tblPrEx>
          <w:tblCellMar>
            <w:top w:w="0" w:type="dxa"/>
            <w:bottom w:w="0" w:type="dxa"/>
          </w:tblCellMar>
        </w:tblPrEx>
        <w:tc>
          <w:tcPr>
            <w:tcW w:w="0" w:type="auto"/>
          </w:tcPr>
          <w:p w14:paraId="042ACC5D" w14:textId="77777777" w:rsidR="00CD710B" w:rsidRDefault="00CD710B" w:rsidP="004F053B">
            <w:r>
              <w:t>Location</w:t>
            </w:r>
          </w:p>
        </w:tc>
        <w:tc>
          <w:tcPr>
            <w:tcW w:w="0" w:type="auto"/>
          </w:tcPr>
          <w:p w14:paraId="78EEB811" w14:textId="77777777" w:rsidR="00CD710B" w:rsidRDefault="00CD710B" w:rsidP="004F053B">
            <w:r>
              <w:t>Il y a que la salle soit en D16</w:t>
            </w:r>
          </w:p>
        </w:tc>
        <w:tc>
          <w:tcPr>
            <w:tcW w:w="0" w:type="auto"/>
          </w:tcPr>
          <w:p w14:paraId="7918626B" w14:textId="77777777" w:rsidR="00CD710B" w:rsidRDefault="00CD710B" w:rsidP="004F053B">
            <w:r>
              <w:t>OK</w:t>
            </w:r>
          </w:p>
          <w:p w14:paraId="37849656" w14:textId="77777777" w:rsidR="00CD710B" w:rsidRDefault="00CD710B" w:rsidP="004F053B">
            <w:r>
              <w:t>14 May</w:t>
            </w:r>
          </w:p>
        </w:tc>
      </w:tr>
      <w:tr w:rsidR="00CD710B" w14:paraId="45C40DC0" w14:textId="77777777" w:rsidTr="004F053B">
        <w:tblPrEx>
          <w:tblCellMar>
            <w:top w:w="0" w:type="dxa"/>
            <w:bottom w:w="0" w:type="dxa"/>
          </w:tblCellMar>
        </w:tblPrEx>
        <w:tc>
          <w:tcPr>
            <w:tcW w:w="0" w:type="auto"/>
          </w:tcPr>
          <w:p w14:paraId="28CB2C40" w14:textId="77777777" w:rsidR="00CD710B" w:rsidRDefault="00CD710B" w:rsidP="004F053B">
            <w:r>
              <w:t>Ecrans</w:t>
            </w:r>
          </w:p>
        </w:tc>
        <w:tc>
          <w:tcPr>
            <w:tcW w:w="0" w:type="auto"/>
          </w:tcPr>
          <w:p w14:paraId="156D6A65" w14:textId="77777777" w:rsidR="00CD710B" w:rsidRDefault="00CD710B" w:rsidP="004F053B">
            <w:r>
              <w:t>Il y a 2 ecrans par bureau</w:t>
            </w:r>
          </w:p>
        </w:tc>
        <w:tc>
          <w:tcPr>
            <w:tcW w:w="0" w:type="auto"/>
          </w:tcPr>
          <w:p w14:paraId="219761AF" w14:textId="77777777" w:rsidR="00CD710B" w:rsidRDefault="00CD710B" w:rsidP="004F053B">
            <w:r>
              <w:t>OK</w:t>
            </w:r>
          </w:p>
          <w:p w14:paraId="478B4ADE" w14:textId="77777777" w:rsidR="00CD710B" w:rsidRDefault="00CD710B" w:rsidP="004F053B">
            <w:r>
              <w:t>14 May</w:t>
            </w:r>
          </w:p>
        </w:tc>
      </w:tr>
      <w:tr w:rsidR="00CD710B" w14:paraId="04D6772C" w14:textId="77777777" w:rsidTr="004F053B">
        <w:tblPrEx>
          <w:tblCellMar>
            <w:top w:w="0" w:type="dxa"/>
            <w:bottom w:w="0" w:type="dxa"/>
          </w:tblCellMar>
        </w:tblPrEx>
        <w:tc>
          <w:tcPr>
            <w:tcW w:w="0" w:type="auto"/>
          </w:tcPr>
          <w:p w14:paraId="0D505632" w14:textId="77777777" w:rsidR="00CD710B" w:rsidRDefault="00CD710B" w:rsidP="004F053B">
            <w:r>
              <w:t>Fenetres</w:t>
            </w:r>
          </w:p>
        </w:tc>
        <w:tc>
          <w:tcPr>
            <w:tcW w:w="0" w:type="auto"/>
          </w:tcPr>
          <w:p w14:paraId="5E076EAA" w14:textId="77777777" w:rsidR="00CD710B" w:rsidRDefault="00CD710B" w:rsidP="004F053B">
            <w:r>
              <w:t>Il y a 6 fenetres qui font la hauteur du mur</w:t>
            </w:r>
          </w:p>
        </w:tc>
        <w:tc>
          <w:tcPr>
            <w:tcW w:w="0" w:type="auto"/>
          </w:tcPr>
          <w:p w14:paraId="5E2D59EE" w14:textId="77777777" w:rsidR="00CD710B" w:rsidRDefault="00CD710B" w:rsidP="004F053B">
            <w:r>
              <w:t>OK</w:t>
            </w:r>
          </w:p>
          <w:p w14:paraId="0CDFE810" w14:textId="77777777" w:rsidR="00CD710B" w:rsidRDefault="00CD710B" w:rsidP="004F053B">
            <w:r>
              <w:t>14 May</w:t>
            </w:r>
          </w:p>
        </w:tc>
      </w:tr>
      <w:tr w:rsidR="00CD710B" w14:paraId="4636AF31" w14:textId="77777777" w:rsidTr="004F053B">
        <w:tblPrEx>
          <w:tblCellMar>
            <w:top w:w="0" w:type="dxa"/>
            <w:bottom w:w="0" w:type="dxa"/>
          </w:tblCellMar>
        </w:tblPrEx>
        <w:tc>
          <w:tcPr>
            <w:tcW w:w="0" w:type="auto"/>
          </w:tcPr>
          <w:p w14:paraId="32A67FCB" w14:textId="77777777" w:rsidR="00CD710B" w:rsidRDefault="00CD710B" w:rsidP="004F053B">
            <w:r>
              <w:t>Chaises</w:t>
            </w:r>
          </w:p>
        </w:tc>
        <w:tc>
          <w:tcPr>
            <w:tcW w:w="0" w:type="auto"/>
          </w:tcPr>
          <w:p w14:paraId="38815A0D" w14:textId="77777777" w:rsidR="00CD710B" w:rsidRDefault="00CD710B" w:rsidP="004F053B">
            <w:r>
              <w:t>Il y a une chaise par bureau + une pour le prof</w:t>
            </w:r>
          </w:p>
        </w:tc>
        <w:tc>
          <w:tcPr>
            <w:tcW w:w="0" w:type="auto"/>
          </w:tcPr>
          <w:p w14:paraId="55686D41" w14:textId="77777777" w:rsidR="00CD710B" w:rsidRDefault="00CD710B" w:rsidP="004F053B">
            <w:r>
              <w:t>OK</w:t>
            </w:r>
          </w:p>
          <w:p w14:paraId="223429DC" w14:textId="77777777" w:rsidR="00CD710B" w:rsidRDefault="00CD710B" w:rsidP="004F053B">
            <w:r>
              <w:t>14 May</w:t>
            </w:r>
          </w:p>
        </w:tc>
      </w:tr>
      <w:tr w:rsidR="00CD710B" w14:paraId="376BF622" w14:textId="77777777" w:rsidTr="004F053B">
        <w:tblPrEx>
          <w:tblCellMar>
            <w:top w:w="0" w:type="dxa"/>
            <w:bottom w:w="0" w:type="dxa"/>
          </w:tblCellMar>
        </w:tblPrEx>
        <w:tc>
          <w:tcPr>
            <w:tcW w:w="0" w:type="auto"/>
          </w:tcPr>
          <w:p w14:paraId="3AEBD593" w14:textId="77777777" w:rsidR="00CD710B" w:rsidRDefault="00CD710B" w:rsidP="004F053B">
            <w:r>
              <w:t>Ordinateur</w:t>
            </w:r>
          </w:p>
        </w:tc>
        <w:tc>
          <w:tcPr>
            <w:tcW w:w="0" w:type="auto"/>
          </w:tcPr>
          <w:p w14:paraId="046D3C07" w14:textId="77777777" w:rsidR="00CD710B" w:rsidRDefault="00CD710B" w:rsidP="004F053B">
            <w:r>
              <w:t>Il y a 1 ordinateur tour par bureau</w:t>
            </w:r>
          </w:p>
        </w:tc>
        <w:tc>
          <w:tcPr>
            <w:tcW w:w="0" w:type="auto"/>
          </w:tcPr>
          <w:p w14:paraId="6DA480ED" w14:textId="77777777" w:rsidR="00CD710B" w:rsidRDefault="00CD710B" w:rsidP="004F053B">
            <w:r>
              <w:t>OK</w:t>
            </w:r>
          </w:p>
          <w:p w14:paraId="5AF300A1" w14:textId="77777777" w:rsidR="00CD710B" w:rsidRDefault="00CD710B" w:rsidP="004F053B">
            <w:r>
              <w:t>14 May</w:t>
            </w:r>
          </w:p>
        </w:tc>
      </w:tr>
      <w:tr w:rsidR="00CD710B" w14:paraId="1AE1C203" w14:textId="77777777" w:rsidTr="004F053B">
        <w:tblPrEx>
          <w:tblCellMar>
            <w:top w:w="0" w:type="dxa"/>
            <w:bottom w:w="0" w:type="dxa"/>
          </w:tblCellMar>
        </w:tblPrEx>
        <w:tc>
          <w:tcPr>
            <w:tcW w:w="0" w:type="auto"/>
          </w:tcPr>
          <w:p w14:paraId="43CE416E" w14:textId="77777777" w:rsidR="00CD710B" w:rsidRDefault="00CD710B" w:rsidP="004F053B">
            <w:r>
              <w:t>Clavier + souris</w:t>
            </w:r>
          </w:p>
        </w:tc>
        <w:tc>
          <w:tcPr>
            <w:tcW w:w="0" w:type="auto"/>
          </w:tcPr>
          <w:p w14:paraId="5AB0F2F3" w14:textId="77777777" w:rsidR="00CD710B" w:rsidRDefault="00CD710B" w:rsidP="004F053B">
            <w:r>
              <w:t>Il y a un clavier et une souris par bureau</w:t>
            </w:r>
          </w:p>
        </w:tc>
        <w:tc>
          <w:tcPr>
            <w:tcW w:w="0" w:type="auto"/>
          </w:tcPr>
          <w:p w14:paraId="516533E3" w14:textId="77777777" w:rsidR="00CD710B" w:rsidRDefault="00CD710B" w:rsidP="004F053B">
            <w:r>
              <w:t>OK</w:t>
            </w:r>
          </w:p>
          <w:p w14:paraId="32845C9D" w14:textId="77777777" w:rsidR="00CD710B" w:rsidRDefault="00CD710B" w:rsidP="004F053B">
            <w:r>
              <w:t>14 May</w:t>
            </w:r>
          </w:p>
        </w:tc>
      </w:tr>
      <w:tr w:rsidR="00CD710B" w14:paraId="312F3AF2" w14:textId="77777777" w:rsidTr="004F053B">
        <w:tblPrEx>
          <w:tblCellMar>
            <w:top w:w="0" w:type="dxa"/>
            <w:bottom w:w="0" w:type="dxa"/>
          </w:tblCellMar>
        </w:tblPrEx>
        <w:tc>
          <w:tcPr>
            <w:tcW w:w="0" w:type="auto"/>
          </w:tcPr>
          <w:p w14:paraId="61DCB1CC" w14:textId="77777777" w:rsidR="00CD710B" w:rsidRDefault="00CD710B" w:rsidP="004F053B">
            <w:r>
              <w:lastRenderedPageBreak/>
              <w:t>Bureau du prof</w:t>
            </w:r>
          </w:p>
        </w:tc>
        <w:tc>
          <w:tcPr>
            <w:tcW w:w="0" w:type="auto"/>
          </w:tcPr>
          <w:p w14:paraId="6A9DCE9A" w14:textId="77777777" w:rsidR="00CD710B" w:rsidRDefault="00CD710B" w:rsidP="004F053B">
            <w:r>
              <w:t>Il y a un bureau isolee vers le qui face vers le reste de la classe et qui est devans le tableau pour le prof</w:t>
            </w:r>
          </w:p>
        </w:tc>
        <w:tc>
          <w:tcPr>
            <w:tcW w:w="0" w:type="auto"/>
          </w:tcPr>
          <w:p w14:paraId="430BCE93" w14:textId="77777777" w:rsidR="00CD710B" w:rsidRDefault="00CD710B" w:rsidP="004F053B">
            <w:r>
              <w:t>OK</w:t>
            </w:r>
          </w:p>
          <w:p w14:paraId="3700B512" w14:textId="77777777" w:rsidR="00CD710B" w:rsidRDefault="00CD710B" w:rsidP="004F053B">
            <w:r>
              <w:t>14 May</w:t>
            </w:r>
          </w:p>
        </w:tc>
      </w:tr>
      <w:tr w:rsidR="00CD710B" w14:paraId="37E9F2B6" w14:textId="77777777" w:rsidTr="004F053B">
        <w:tblPrEx>
          <w:tblCellMar>
            <w:top w:w="0" w:type="dxa"/>
            <w:bottom w:w="0" w:type="dxa"/>
          </w:tblCellMar>
        </w:tblPrEx>
        <w:tc>
          <w:tcPr>
            <w:tcW w:w="0" w:type="auto"/>
          </w:tcPr>
          <w:p w14:paraId="7BF533B9" w14:textId="6F5B133C" w:rsidR="00CD710B" w:rsidRDefault="008947DD" w:rsidP="004F053B">
            <w:r>
              <w:t>Ecran</w:t>
            </w:r>
            <w:r w:rsidR="00CD710B">
              <w:t xml:space="preserve"> + tableau</w:t>
            </w:r>
          </w:p>
        </w:tc>
        <w:tc>
          <w:tcPr>
            <w:tcW w:w="0" w:type="auto"/>
          </w:tcPr>
          <w:p w14:paraId="08CE29EF" w14:textId="77777777" w:rsidR="00CD710B" w:rsidRDefault="00CD710B" w:rsidP="004F053B">
            <w:r>
              <w:t>Il y a un tableau et un tres grand ecran a cote du bureau du prof</w:t>
            </w:r>
          </w:p>
        </w:tc>
        <w:tc>
          <w:tcPr>
            <w:tcW w:w="0" w:type="auto"/>
          </w:tcPr>
          <w:p w14:paraId="682B74B0" w14:textId="77777777" w:rsidR="00CD710B" w:rsidRDefault="00CD710B" w:rsidP="004F053B">
            <w:r>
              <w:t>OK</w:t>
            </w:r>
          </w:p>
          <w:p w14:paraId="66286CFC" w14:textId="77777777" w:rsidR="00CD710B" w:rsidRDefault="00CD710B" w:rsidP="004F053B">
            <w:r>
              <w:t>14 May</w:t>
            </w:r>
          </w:p>
        </w:tc>
      </w:tr>
    </w:tbl>
    <w:p w14:paraId="251110ED" w14:textId="77777777" w:rsidR="00CD710B" w:rsidRDefault="00CD710B" w:rsidP="00CD710B">
      <w:pPr>
        <w:pStyle w:val="Titre3"/>
      </w:pPr>
      <w:r>
        <w:t>Sprint 5</w:t>
      </w:r>
    </w:p>
    <w:p w14:paraId="1AC321A7" w14:textId="77777777" w:rsidR="00CD710B" w:rsidRDefault="00CD710B" w:rsidP="00CD710B">
      <w:pPr>
        <w:pStyle w:val="Titre4"/>
      </w:pPr>
      <w:r>
        <w:t>Jardin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09"/>
        <w:gridCol w:w="6862"/>
        <w:gridCol w:w="689"/>
      </w:tblGrid>
      <w:tr w:rsidR="00CD710B" w14:paraId="4166DF89" w14:textId="77777777" w:rsidTr="004F053B">
        <w:tblPrEx>
          <w:tblCellMar>
            <w:top w:w="0" w:type="dxa"/>
            <w:bottom w:w="0" w:type="dxa"/>
          </w:tblCellMar>
        </w:tblPrEx>
        <w:tc>
          <w:tcPr>
            <w:tcW w:w="0" w:type="auto"/>
          </w:tcPr>
          <w:p w14:paraId="4AEEB712" w14:textId="77777777" w:rsidR="00CD710B" w:rsidRDefault="00CD710B" w:rsidP="004F053B">
            <w:r>
              <w:t>Endroit</w:t>
            </w:r>
          </w:p>
        </w:tc>
        <w:tc>
          <w:tcPr>
            <w:tcW w:w="0" w:type="auto"/>
          </w:tcPr>
          <w:p w14:paraId="42F1F83E" w14:textId="77777777" w:rsidR="00CD710B" w:rsidRDefault="00CD710B" w:rsidP="004F053B">
            <w:r>
              <w:t>Le jardin est en D05</w:t>
            </w:r>
          </w:p>
        </w:tc>
        <w:tc>
          <w:tcPr>
            <w:tcW w:w="0" w:type="auto"/>
          </w:tcPr>
          <w:p w14:paraId="57CD4008" w14:textId="0A0873A3" w:rsidR="00CD710B" w:rsidRDefault="008947DD" w:rsidP="004F053B">
            <w:r>
              <w:t>Ko</w:t>
            </w:r>
          </w:p>
          <w:p w14:paraId="781E671E" w14:textId="77777777" w:rsidR="00CD710B" w:rsidRDefault="00CD710B" w:rsidP="004F053B">
            <w:r>
              <w:t>21 May</w:t>
            </w:r>
          </w:p>
        </w:tc>
      </w:tr>
      <w:tr w:rsidR="00CD710B" w14:paraId="62289C01" w14:textId="77777777" w:rsidTr="004F053B">
        <w:tblPrEx>
          <w:tblCellMar>
            <w:top w:w="0" w:type="dxa"/>
            <w:bottom w:w="0" w:type="dxa"/>
          </w:tblCellMar>
        </w:tblPrEx>
        <w:tc>
          <w:tcPr>
            <w:tcW w:w="0" w:type="auto"/>
          </w:tcPr>
          <w:p w14:paraId="229A6B81" w14:textId="77777777" w:rsidR="00CD710B" w:rsidRDefault="00CD710B" w:rsidP="004F053B">
            <w:r>
              <w:t>Porte</w:t>
            </w:r>
          </w:p>
        </w:tc>
        <w:tc>
          <w:tcPr>
            <w:tcW w:w="0" w:type="auto"/>
          </w:tcPr>
          <w:p w14:paraId="191AFA73" w14:textId="7F75EA5D" w:rsidR="00CD710B" w:rsidRDefault="00CD710B" w:rsidP="004F053B">
            <w:r>
              <w:t>Il y a une porte qui viens du couloir, et une porte qui va vers le jardin d'</w:t>
            </w:r>
            <w:r w:rsidR="008947DD">
              <w:t>extérieur</w:t>
            </w:r>
          </w:p>
        </w:tc>
        <w:tc>
          <w:tcPr>
            <w:tcW w:w="0" w:type="auto"/>
          </w:tcPr>
          <w:p w14:paraId="3B06C54D" w14:textId="63A2B1D8" w:rsidR="00CD710B" w:rsidRDefault="008947DD" w:rsidP="004F053B">
            <w:r>
              <w:t>Ko</w:t>
            </w:r>
          </w:p>
          <w:p w14:paraId="0DCBE54E" w14:textId="77777777" w:rsidR="00CD710B" w:rsidRDefault="00CD710B" w:rsidP="004F053B">
            <w:r>
              <w:t>21 May</w:t>
            </w:r>
          </w:p>
        </w:tc>
      </w:tr>
      <w:tr w:rsidR="00CD710B" w14:paraId="25EF9096" w14:textId="77777777" w:rsidTr="004F053B">
        <w:tblPrEx>
          <w:tblCellMar>
            <w:top w:w="0" w:type="dxa"/>
            <w:bottom w:w="0" w:type="dxa"/>
          </w:tblCellMar>
        </w:tblPrEx>
        <w:tc>
          <w:tcPr>
            <w:tcW w:w="0" w:type="auto"/>
          </w:tcPr>
          <w:p w14:paraId="4AF5B4D2" w14:textId="77777777" w:rsidR="00CD710B" w:rsidRDefault="00CD710B" w:rsidP="004F053B">
            <w:r>
              <w:t>Potager</w:t>
            </w:r>
          </w:p>
        </w:tc>
        <w:tc>
          <w:tcPr>
            <w:tcW w:w="0" w:type="auto"/>
          </w:tcPr>
          <w:p w14:paraId="4F26A9B0" w14:textId="290BDCD5" w:rsidR="00CD710B" w:rsidRDefault="00CD710B" w:rsidP="004F053B">
            <w:r>
              <w:t>A l'</w:t>
            </w:r>
            <w:r w:rsidR="008947DD">
              <w:t>intérieur</w:t>
            </w:r>
            <w:r>
              <w:t>, il y a un potager</w:t>
            </w:r>
          </w:p>
        </w:tc>
        <w:tc>
          <w:tcPr>
            <w:tcW w:w="0" w:type="auto"/>
          </w:tcPr>
          <w:p w14:paraId="1948B722" w14:textId="19370E35" w:rsidR="00CD710B" w:rsidRDefault="008947DD" w:rsidP="004F053B">
            <w:r>
              <w:t>Ko</w:t>
            </w:r>
          </w:p>
          <w:p w14:paraId="15A63FF0" w14:textId="77777777" w:rsidR="00CD710B" w:rsidRDefault="00CD710B" w:rsidP="004F053B">
            <w:r>
              <w:t>21 May</w:t>
            </w:r>
          </w:p>
        </w:tc>
      </w:tr>
      <w:tr w:rsidR="00CD710B" w14:paraId="634B24E3" w14:textId="77777777" w:rsidTr="004F053B">
        <w:tblPrEx>
          <w:tblCellMar>
            <w:top w:w="0" w:type="dxa"/>
            <w:bottom w:w="0" w:type="dxa"/>
          </w:tblCellMar>
        </w:tblPrEx>
        <w:tc>
          <w:tcPr>
            <w:tcW w:w="0" w:type="auto"/>
          </w:tcPr>
          <w:p w14:paraId="728A9F62" w14:textId="77777777" w:rsidR="00CD710B" w:rsidRDefault="00CD710B" w:rsidP="004F053B">
            <w:r>
              <w:t>Lampes</w:t>
            </w:r>
          </w:p>
        </w:tc>
        <w:tc>
          <w:tcPr>
            <w:tcW w:w="0" w:type="auto"/>
          </w:tcPr>
          <w:p w14:paraId="4B116B16" w14:textId="6A9F375F" w:rsidR="00CD710B" w:rsidRDefault="008947DD" w:rsidP="004F053B">
            <w:r>
              <w:t>Au-dessus</w:t>
            </w:r>
            <w:r w:rsidR="00CD710B">
              <w:t xml:space="preserve"> du potager, il y a des lampes </w:t>
            </w:r>
            <w:r>
              <w:t>à</w:t>
            </w:r>
            <w:r w:rsidR="00CD710B">
              <w:t xml:space="preserve"> UV</w:t>
            </w:r>
          </w:p>
        </w:tc>
        <w:tc>
          <w:tcPr>
            <w:tcW w:w="0" w:type="auto"/>
          </w:tcPr>
          <w:p w14:paraId="764607D3" w14:textId="45B87105" w:rsidR="00CD710B" w:rsidRDefault="008947DD" w:rsidP="004F053B">
            <w:r>
              <w:t>Ko</w:t>
            </w:r>
          </w:p>
          <w:p w14:paraId="77A72BE0" w14:textId="77777777" w:rsidR="00CD710B" w:rsidRDefault="00CD710B" w:rsidP="004F053B">
            <w:r>
              <w:t>21 May</w:t>
            </w:r>
          </w:p>
        </w:tc>
      </w:tr>
      <w:tr w:rsidR="00CD710B" w14:paraId="028CAFFD" w14:textId="77777777" w:rsidTr="004F053B">
        <w:tblPrEx>
          <w:tblCellMar>
            <w:top w:w="0" w:type="dxa"/>
            <w:bottom w:w="0" w:type="dxa"/>
          </w:tblCellMar>
        </w:tblPrEx>
        <w:tc>
          <w:tcPr>
            <w:tcW w:w="0" w:type="auto"/>
          </w:tcPr>
          <w:p w14:paraId="54D303B0" w14:textId="77777777" w:rsidR="00CD710B" w:rsidRDefault="00CD710B" w:rsidP="004F053B">
            <w:r>
              <w:t>Murs</w:t>
            </w:r>
          </w:p>
        </w:tc>
        <w:tc>
          <w:tcPr>
            <w:tcW w:w="0" w:type="auto"/>
          </w:tcPr>
          <w:p w14:paraId="3E414E01" w14:textId="77777777" w:rsidR="00CD710B" w:rsidRDefault="00CD710B" w:rsidP="004F053B">
            <w:r>
              <w:t>Dans la salle, les murs sonts noirs</w:t>
            </w:r>
          </w:p>
        </w:tc>
        <w:tc>
          <w:tcPr>
            <w:tcW w:w="0" w:type="auto"/>
          </w:tcPr>
          <w:p w14:paraId="6A5A58BF" w14:textId="2E54B252" w:rsidR="00CD710B" w:rsidRDefault="008947DD" w:rsidP="004F053B">
            <w:r>
              <w:t>Ko</w:t>
            </w:r>
          </w:p>
          <w:p w14:paraId="270B962B" w14:textId="77777777" w:rsidR="00CD710B" w:rsidRDefault="00CD710B" w:rsidP="004F053B">
            <w:r>
              <w:t>21 May</w:t>
            </w:r>
          </w:p>
        </w:tc>
      </w:tr>
      <w:tr w:rsidR="00CD710B" w14:paraId="187C1F5D" w14:textId="77777777" w:rsidTr="004F053B">
        <w:tblPrEx>
          <w:tblCellMar>
            <w:top w:w="0" w:type="dxa"/>
            <w:bottom w:w="0" w:type="dxa"/>
          </w:tblCellMar>
        </w:tblPrEx>
        <w:tc>
          <w:tcPr>
            <w:tcW w:w="0" w:type="auto"/>
          </w:tcPr>
          <w:p w14:paraId="6A483182" w14:textId="77777777" w:rsidR="00CD710B" w:rsidRDefault="00CD710B" w:rsidP="004F053B">
            <w:r>
              <w:t>Humidificateurs</w:t>
            </w:r>
          </w:p>
        </w:tc>
        <w:tc>
          <w:tcPr>
            <w:tcW w:w="0" w:type="auto"/>
          </w:tcPr>
          <w:p w14:paraId="6EA035B2" w14:textId="77777777" w:rsidR="00CD710B" w:rsidRDefault="00CD710B" w:rsidP="004F053B">
            <w:r>
              <w:t>Dans la salle, il y a des humidificateurs</w:t>
            </w:r>
          </w:p>
        </w:tc>
        <w:tc>
          <w:tcPr>
            <w:tcW w:w="0" w:type="auto"/>
          </w:tcPr>
          <w:p w14:paraId="1338ECF8" w14:textId="64CFA63E" w:rsidR="00CD710B" w:rsidRDefault="008947DD" w:rsidP="004F053B">
            <w:r>
              <w:t>Ko</w:t>
            </w:r>
          </w:p>
          <w:p w14:paraId="09E7B0F3" w14:textId="77777777" w:rsidR="00CD710B" w:rsidRDefault="00CD710B" w:rsidP="004F053B">
            <w:r>
              <w:t>21 May</w:t>
            </w:r>
          </w:p>
        </w:tc>
      </w:tr>
      <w:tr w:rsidR="00CD710B" w14:paraId="725BD7B1" w14:textId="77777777" w:rsidTr="004F053B">
        <w:tblPrEx>
          <w:tblCellMar>
            <w:top w:w="0" w:type="dxa"/>
            <w:bottom w:w="0" w:type="dxa"/>
          </w:tblCellMar>
        </w:tblPrEx>
        <w:tc>
          <w:tcPr>
            <w:tcW w:w="0" w:type="auto"/>
          </w:tcPr>
          <w:p w14:paraId="6CCBF864" w14:textId="77777777" w:rsidR="00CD710B" w:rsidRDefault="00CD710B" w:rsidP="004F053B">
            <w:r>
              <w:t>Jardin dehors</w:t>
            </w:r>
          </w:p>
        </w:tc>
        <w:tc>
          <w:tcPr>
            <w:tcW w:w="0" w:type="auto"/>
          </w:tcPr>
          <w:p w14:paraId="68050AB6" w14:textId="77777777" w:rsidR="00CD710B" w:rsidRDefault="00CD710B" w:rsidP="004F053B">
            <w:r>
              <w:t>Dehors, il y a un vaste jardin naturel avec des fleurs et des arbres</w:t>
            </w:r>
          </w:p>
        </w:tc>
        <w:tc>
          <w:tcPr>
            <w:tcW w:w="0" w:type="auto"/>
          </w:tcPr>
          <w:p w14:paraId="2478E806" w14:textId="0F4B0675" w:rsidR="00CD710B" w:rsidRDefault="008947DD" w:rsidP="004F053B">
            <w:r>
              <w:t>Ko</w:t>
            </w:r>
          </w:p>
          <w:p w14:paraId="4D69E3FA" w14:textId="77777777" w:rsidR="00CD710B" w:rsidRDefault="00CD710B" w:rsidP="004F053B">
            <w:r>
              <w:t>21 May</w:t>
            </w:r>
          </w:p>
        </w:tc>
      </w:tr>
      <w:tr w:rsidR="00CD710B" w14:paraId="464DD671" w14:textId="77777777" w:rsidTr="004F053B">
        <w:tblPrEx>
          <w:tblCellMar>
            <w:top w:w="0" w:type="dxa"/>
            <w:bottom w:w="0" w:type="dxa"/>
          </w:tblCellMar>
        </w:tblPrEx>
        <w:tc>
          <w:tcPr>
            <w:tcW w:w="0" w:type="auto"/>
          </w:tcPr>
          <w:p w14:paraId="486E9464" w14:textId="77777777" w:rsidR="00CD710B" w:rsidRDefault="00CD710B" w:rsidP="004F053B">
            <w:r>
              <w:t>Arrosoir</w:t>
            </w:r>
          </w:p>
        </w:tc>
        <w:tc>
          <w:tcPr>
            <w:tcW w:w="0" w:type="auto"/>
          </w:tcPr>
          <w:p w14:paraId="553F9A2B" w14:textId="77777777" w:rsidR="00CD710B" w:rsidRDefault="00CD710B" w:rsidP="004F053B">
            <w:r>
              <w:t>Dehors, il y a un tuyeau pour pouvoir arroser le jardin de dehors</w:t>
            </w:r>
          </w:p>
        </w:tc>
        <w:tc>
          <w:tcPr>
            <w:tcW w:w="0" w:type="auto"/>
          </w:tcPr>
          <w:p w14:paraId="040A354C" w14:textId="50BE79EF" w:rsidR="00CD710B" w:rsidRDefault="008947DD" w:rsidP="004F053B">
            <w:r>
              <w:t>Ko</w:t>
            </w:r>
          </w:p>
          <w:p w14:paraId="16AB57A3" w14:textId="77777777" w:rsidR="00CD710B" w:rsidRDefault="00CD710B" w:rsidP="004F053B">
            <w:r>
              <w:t>21 May</w:t>
            </w:r>
          </w:p>
        </w:tc>
      </w:tr>
    </w:tbl>
    <w:p w14:paraId="332878CE" w14:textId="77777777" w:rsidR="00CD710B" w:rsidRDefault="00CD710B" w:rsidP="00CD710B">
      <w:pPr>
        <w:pStyle w:val="Titre4"/>
      </w:pPr>
      <w:r>
        <w:t>Couloir Entrée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17"/>
        <w:gridCol w:w="7250"/>
        <w:gridCol w:w="693"/>
      </w:tblGrid>
      <w:tr w:rsidR="00CD710B" w14:paraId="64CF23BF" w14:textId="77777777" w:rsidTr="004F053B">
        <w:tblPrEx>
          <w:tblCellMar>
            <w:top w:w="0" w:type="dxa"/>
            <w:bottom w:w="0" w:type="dxa"/>
          </w:tblCellMar>
        </w:tblPrEx>
        <w:tc>
          <w:tcPr>
            <w:tcW w:w="0" w:type="auto"/>
          </w:tcPr>
          <w:p w14:paraId="32AF42D0" w14:textId="77777777" w:rsidR="00CD710B" w:rsidRDefault="00CD710B" w:rsidP="004F053B">
            <w:r>
              <w:t>Entree D08</w:t>
            </w:r>
          </w:p>
        </w:tc>
        <w:tc>
          <w:tcPr>
            <w:tcW w:w="0" w:type="auto"/>
          </w:tcPr>
          <w:p w14:paraId="08A30673" w14:textId="77777777" w:rsidR="00CD710B" w:rsidRDefault="00CD710B" w:rsidP="004F053B">
            <w:r>
              <w:t>Il y a une porte qui rentre dans la salle D08</w:t>
            </w:r>
          </w:p>
        </w:tc>
        <w:tc>
          <w:tcPr>
            <w:tcW w:w="0" w:type="auto"/>
          </w:tcPr>
          <w:p w14:paraId="713B17EE" w14:textId="77777777" w:rsidR="00CD710B" w:rsidRDefault="00CD710B" w:rsidP="004F053B">
            <w:r>
              <w:t>OK</w:t>
            </w:r>
          </w:p>
          <w:p w14:paraId="03120179" w14:textId="77777777" w:rsidR="00CD710B" w:rsidRDefault="00CD710B" w:rsidP="004F053B">
            <w:r>
              <w:t>21 May</w:t>
            </w:r>
          </w:p>
        </w:tc>
      </w:tr>
      <w:tr w:rsidR="00CD710B" w14:paraId="56E21E81" w14:textId="77777777" w:rsidTr="004F053B">
        <w:tblPrEx>
          <w:tblCellMar>
            <w:top w:w="0" w:type="dxa"/>
            <w:bottom w:w="0" w:type="dxa"/>
          </w:tblCellMar>
        </w:tblPrEx>
        <w:tc>
          <w:tcPr>
            <w:tcW w:w="0" w:type="auto"/>
          </w:tcPr>
          <w:p w14:paraId="799B3758" w14:textId="77777777" w:rsidR="00CD710B" w:rsidRDefault="00CD710B" w:rsidP="004F053B">
            <w:r>
              <w:t>Entree D06</w:t>
            </w:r>
          </w:p>
        </w:tc>
        <w:tc>
          <w:tcPr>
            <w:tcW w:w="0" w:type="auto"/>
          </w:tcPr>
          <w:p w14:paraId="52A71D75" w14:textId="77777777" w:rsidR="00CD710B" w:rsidRDefault="00CD710B" w:rsidP="004F053B">
            <w:r>
              <w:t>Il y a une porte qui rentre dans la salle D06</w:t>
            </w:r>
          </w:p>
        </w:tc>
        <w:tc>
          <w:tcPr>
            <w:tcW w:w="0" w:type="auto"/>
          </w:tcPr>
          <w:p w14:paraId="70220052" w14:textId="77777777" w:rsidR="00CD710B" w:rsidRDefault="00CD710B" w:rsidP="004F053B">
            <w:r>
              <w:t>OK</w:t>
            </w:r>
          </w:p>
          <w:p w14:paraId="63733C6D" w14:textId="77777777" w:rsidR="00CD710B" w:rsidRDefault="00CD710B" w:rsidP="004F053B">
            <w:r>
              <w:t>21 May</w:t>
            </w:r>
          </w:p>
        </w:tc>
      </w:tr>
      <w:tr w:rsidR="00CD710B" w14:paraId="724A4BE7" w14:textId="77777777" w:rsidTr="004F053B">
        <w:tblPrEx>
          <w:tblCellMar>
            <w:top w:w="0" w:type="dxa"/>
            <w:bottom w:w="0" w:type="dxa"/>
          </w:tblCellMar>
        </w:tblPrEx>
        <w:tc>
          <w:tcPr>
            <w:tcW w:w="0" w:type="auto"/>
          </w:tcPr>
          <w:p w14:paraId="3BB90CD6" w14:textId="77777777" w:rsidR="00CD710B" w:rsidRDefault="00CD710B" w:rsidP="004F053B">
            <w:r>
              <w:t>Murs</w:t>
            </w:r>
          </w:p>
        </w:tc>
        <w:tc>
          <w:tcPr>
            <w:tcW w:w="0" w:type="auto"/>
          </w:tcPr>
          <w:p w14:paraId="452E3CA4" w14:textId="77777777" w:rsidR="00CD710B" w:rsidRDefault="00CD710B" w:rsidP="004F053B">
            <w:r>
              <w:t>Il y a des murs du cote de l'entree et de l'entree interieure avec des portes</w:t>
            </w:r>
          </w:p>
        </w:tc>
        <w:tc>
          <w:tcPr>
            <w:tcW w:w="0" w:type="auto"/>
          </w:tcPr>
          <w:p w14:paraId="19D943AF" w14:textId="77777777" w:rsidR="00CD710B" w:rsidRDefault="00CD710B" w:rsidP="004F053B">
            <w:r>
              <w:t>OK</w:t>
            </w:r>
          </w:p>
          <w:p w14:paraId="3F065DD3" w14:textId="77777777" w:rsidR="00CD710B" w:rsidRDefault="00CD710B" w:rsidP="004F053B">
            <w:r>
              <w:t>21 May</w:t>
            </w:r>
          </w:p>
        </w:tc>
      </w:tr>
      <w:tr w:rsidR="00CD710B" w14:paraId="08A9C2DB" w14:textId="77777777" w:rsidTr="004F053B">
        <w:tblPrEx>
          <w:tblCellMar>
            <w:top w:w="0" w:type="dxa"/>
            <w:bottom w:w="0" w:type="dxa"/>
          </w:tblCellMar>
        </w:tblPrEx>
        <w:tc>
          <w:tcPr>
            <w:tcW w:w="0" w:type="auto"/>
          </w:tcPr>
          <w:p w14:paraId="274EDE79" w14:textId="77777777" w:rsidR="00CD710B" w:rsidRDefault="00CD710B" w:rsidP="004F053B">
            <w:r>
              <w:t>Fenetres</w:t>
            </w:r>
          </w:p>
        </w:tc>
        <w:tc>
          <w:tcPr>
            <w:tcW w:w="0" w:type="auto"/>
          </w:tcPr>
          <w:p w14:paraId="17B97DAF" w14:textId="77777777" w:rsidR="00CD710B" w:rsidRDefault="00CD710B" w:rsidP="004F053B">
            <w:r>
              <w:t>Il y a deux fenetres par mur</w:t>
            </w:r>
          </w:p>
        </w:tc>
        <w:tc>
          <w:tcPr>
            <w:tcW w:w="0" w:type="auto"/>
          </w:tcPr>
          <w:p w14:paraId="42175F1E" w14:textId="77777777" w:rsidR="00CD710B" w:rsidRDefault="00CD710B" w:rsidP="004F053B">
            <w:r>
              <w:t>OK</w:t>
            </w:r>
          </w:p>
          <w:p w14:paraId="15A8D2C0" w14:textId="77777777" w:rsidR="00CD710B" w:rsidRDefault="00CD710B" w:rsidP="004F053B">
            <w:r>
              <w:t>21 May</w:t>
            </w:r>
          </w:p>
        </w:tc>
      </w:tr>
      <w:tr w:rsidR="00CD710B" w14:paraId="0F50FB2C" w14:textId="77777777" w:rsidTr="004F053B">
        <w:tblPrEx>
          <w:tblCellMar>
            <w:top w:w="0" w:type="dxa"/>
            <w:bottom w:w="0" w:type="dxa"/>
          </w:tblCellMar>
        </w:tblPrEx>
        <w:tc>
          <w:tcPr>
            <w:tcW w:w="0" w:type="auto"/>
          </w:tcPr>
          <w:p w14:paraId="73A4FA63" w14:textId="77777777" w:rsidR="00CD710B" w:rsidRDefault="00CD710B" w:rsidP="004F053B">
            <w:r>
              <w:t>Lumiere</w:t>
            </w:r>
          </w:p>
        </w:tc>
        <w:tc>
          <w:tcPr>
            <w:tcW w:w="0" w:type="auto"/>
          </w:tcPr>
          <w:p w14:paraId="1B2695F6" w14:textId="77777777" w:rsidR="00CD710B" w:rsidRDefault="00CD710B" w:rsidP="004F053B">
            <w:r>
              <w:t>Il y a deux longues lampes rectangulaires sur le plafond</w:t>
            </w:r>
          </w:p>
        </w:tc>
        <w:tc>
          <w:tcPr>
            <w:tcW w:w="0" w:type="auto"/>
          </w:tcPr>
          <w:p w14:paraId="3253CAB8" w14:textId="77777777" w:rsidR="00CD710B" w:rsidRDefault="00CD710B" w:rsidP="004F053B">
            <w:r>
              <w:t>OK</w:t>
            </w:r>
          </w:p>
          <w:p w14:paraId="5394D234" w14:textId="77777777" w:rsidR="00CD710B" w:rsidRDefault="00CD710B" w:rsidP="004F053B">
            <w:r>
              <w:t>21 May</w:t>
            </w:r>
          </w:p>
        </w:tc>
      </w:tr>
      <w:tr w:rsidR="00CD710B" w14:paraId="2B03AE99" w14:textId="77777777" w:rsidTr="004F053B">
        <w:tblPrEx>
          <w:tblCellMar>
            <w:top w:w="0" w:type="dxa"/>
            <w:bottom w:w="0" w:type="dxa"/>
          </w:tblCellMar>
        </w:tblPrEx>
        <w:tc>
          <w:tcPr>
            <w:tcW w:w="0" w:type="auto"/>
          </w:tcPr>
          <w:p w14:paraId="30C07823" w14:textId="77777777" w:rsidR="00CD710B" w:rsidRDefault="00CD710B" w:rsidP="004F053B">
            <w:r>
              <w:t>Decoration</w:t>
            </w:r>
          </w:p>
        </w:tc>
        <w:tc>
          <w:tcPr>
            <w:tcW w:w="0" w:type="auto"/>
          </w:tcPr>
          <w:p w14:paraId="62CDB68C" w14:textId="77777777" w:rsidR="00CD710B" w:rsidRDefault="00CD710B" w:rsidP="004F053B">
            <w:r>
              <w:t>Il y a de la decoration simple et moderne</w:t>
            </w:r>
          </w:p>
        </w:tc>
        <w:tc>
          <w:tcPr>
            <w:tcW w:w="0" w:type="auto"/>
          </w:tcPr>
          <w:p w14:paraId="08E0FEEA" w14:textId="77777777" w:rsidR="00CD710B" w:rsidRDefault="00CD710B" w:rsidP="004F053B">
            <w:r>
              <w:t>OK</w:t>
            </w:r>
          </w:p>
          <w:p w14:paraId="3AA0199F" w14:textId="77777777" w:rsidR="00CD710B" w:rsidRDefault="00CD710B" w:rsidP="004F053B">
            <w:r>
              <w:t>21 May</w:t>
            </w:r>
          </w:p>
        </w:tc>
      </w:tr>
      <w:tr w:rsidR="00CD710B" w14:paraId="4EC46D8E" w14:textId="77777777" w:rsidTr="004F053B">
        <w:tblPrEx>
          <w:tblCellMar>
            <w:top w:w="0" w:type="dxa"/>
            <w:bottom w:w="0" w:type="dxa"/>
          </w:tblCellMar>
        </w:tblPrEx>
        <w:tc>
          <w:tcPr>
            <w:tcW w:w="0" w:type="auto"/>
          </w:tcPr>
          <w:p w14:paraId="474DE226" w14:textId="77777777" w:rsidR="00CD710B" w:rsidRDefault="00CD710B" w:rsidP="004F053B">
            <w:r>
              <w:t>Bancs</w:t>
            </w:r>
          </w:p>
        </w:tc>
        <w:tc>
          <w:tcPr>
            <w:tcW w:w="0" w:type="auto"/>
          </w:tcPr>
          <w:p w14:paraId="11E998FC" w14:textId="0128ABFA" w:rsidR="00CD710B" w:rsidRDefault="00CD710B" w:rsidP="004F053B">
            <w:r>
              <w:t xml:space="preserve">Il y a quatre bancs dans </w:t>
            </w:r>
            <w:r w:rsidR="008947DD">
              <w:t>le couloir</w:t>
            </w:r>
            <w:r>
              <w:t xml:space="preserve"> en bois qui ne pertubrent pas les portes</w:t>
            </w:r>
          </w:p>
        </w:tc>
        <w:tc>
          <w:tcPr>
            <w:tcW w:w="0" w:type="auto"/>
          </w:tcPr>
          <w:p w14:paraId="499EB278" w14:textId="77777777" w:rsidR="00CD710B" w:rsidRDefault="00CD710B" w:rsidP="004F053B">
            <w:r>
              <w:t>OK</w:t>
            </w:r>
          </w:p>
          <w:p w14:paraId="683184E7" w14:textId="77777777" w:rsidR="00CD710B" w:rsidRDefault="00CD710B" w:rsidP="004F053B">
            <w:r>
              <w:lastRenderedPageBreak/>
              <w:t>21 May</w:t>
            </w:r>
          </w:p>
        </w:tc>
      </w:tr>
      <w:tr w:rsidR="00CD710B" w14:paraId="51C8755C" w14:textId="77777777" w:rsidTr="004F053B">
        <w:tblPrEx>
          <w:tblCellMar>
            <w:top w:w="0" w:type="dxa"/>
            <w:bottom w:w="0" w:type="dxa"/>
          </w:tblCellMar>
        </w:tblPrEx>
        <w:tc>
          <w:tcPr>
            <w:tcW w:w="0" w:type="auto"/>
          </w:tcPr>
          <w:p w14:paraId="60ABC00B" w14:textId="77777777" w:rsidR="00CD710B" w:rsidRDefault="00CD710B" w:rsidP="004F053B">
            <w:r>
              <w:lastRenderedPageBreak/>
              <w:t>Pancarte</w:t>
            </w:r>
          </w:p>
        </w:tc>
        <w:tc>
          <w:tcPr>
            <w:tcW w:w="0" w:type="auto"/>
          </w:tcPr>
          <w:p w14:paraId="37F34F92" w14:textId="77777777" w:rsidR="00CD710B" w:rsidRDefault="00CD710B" w:rsidP="004F053B">
            <w:r>
              <w:t>Il y a une pancarte a 5m le mur de la porte d'entree avec ecrit dessus "Batiment X"</w:t>
            </w:r>
          </w:p>
        </w:tc>
        <w:tc>
          <w:tcPr>
            <w:tcW w:w="0" w:type="auto"/>
          </w:tcPr>
          <w:p w14:paraId="0C406B42" w14:textId="77777777" w:rsidR="00CD710B" w:rsidRDefault="00CD710B" w:rsidP="004F053B">
            <w:r>
              <w:t>OK</w:t>
            </w:r>
          </w:p>
          <w:p w14:paraId="1E5F86F0" w14:textId="77777777" w:rsidR="00CD710B" w:rsidRDefault="00CD710B" w:rsidP="004F053B">
            <w:r>
              <w:t>21 May</w:t>
            </w:r>
          </w:p>
        </w:tc>
      </w:tr>
    </w:tbl>
    <w:p w14:paraId="124B31E7" w14:textId="77777777" w:rsidR="00CD710B" w:rsidRDefault="00CD710B" w:rsidP="00CD710B">
      <w:pPr>
        <w:pStyle w:val="Titre4"/>
      </w:pPr>
      <w:r>
        <w:t>Couloir 1er étage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18"/>
        <w:gridCol w:w="7157"/>
        <w:gridCol w:w="585"/>
      </w:tblGrid>
      <w:tr w:rsidR="00CD710B" w14:paraId="1CD10BBF" w14:textId="77777777" w:rsidTr="004F053B">
        <w:tblPrEx>
          <w:tblCellMar>
            <w:top w:w="0" w:type="dxa"/>
            <w:bottom w:w="0" w:type="dxa"/>
          </w:tblCellMar>
        </w:tblPrEx>
        <w:tc>
          <w:tcPr>
            <w:tcW w:w="0" w:type="auto"/>
          </w:tcPr>
          <w:p w14:paraId="69C61879" w14:textId="77777777" w:rsidR="00CD710B" w:rsidRDefault="00CD710B" w:rsidP="004F053B">
            <w:r>
              <w:t>Desinfecteurs</w:t>
            </w:r>
          </w:p>
        </w:tc>
        <w:tc>
          <w:tcPr>
            <w:tcW w:w="0" w:type="auto"/>
          </w:tcPr>
          <w:p w14:paraId="6FA5C494" w14:textId="77777777" w:rsidR="00CD710B" w:rsidRDefault="00CD710B" w:rsidP="004F053B">
            <w:r>
              <w:t>Au fond du couloir il y a deux bouteilles pour desinfecter les mains sur le mur</w:t>
            </w:r>
          </w:p>
        </w:tc>
        <w:tc>
          <w:tcPr>
            <w:tcW w:w="0" w:type="auto"/>
          </w:tcPr>
          <w:p w14:paraId="45734DD0" w14:textId="77777777" w:rsidR="00CD710B" w:rsidRDefault="00CD710B" w:rsidP="004F053B">
            <w:r>
              <w:t>OK</w:t>
            </w:r>
          </w:p>
          <w:p w14:paraId="737CFBB4" w14:textId="77777777" w:rsidR="00CD710B" w:rsidRDefault="00CD710B" w:rsidP="004F053B">
            <w:r>
              <w:t>21 May</w:t>
            </w:r>
          </w:p>
        </w:tc>
      </w:tr>
      <w:tr w:rsidR="00CD710B" w14:paraId="7F95397A" w14:textId="77777777" w:rsidTr="004F053B">
        <w:tblPrEx>
          <w:tblCellMar>
            <w:top w:w="0" w:type="dxa"/>
            <w:bottom w:w="0" w:type="dxa"/>
          </w:tblCellMar>
        </w:tblPrEx>
        <w:tc>
          <w:tcPr>
            <w:tcW w:w="0" w:type="auto"/>
          </w:tcPr>
          <w:p w14:paraId="1ABC72D5" w14:textId="77777777" w:rsidR="00CD710B" w:rsidRDefault="00CD710B" w:rsidP="004F053B">
            <w:r>
              <w:t>Poubelles</w:t>
            </w:r>
          </w:p>
        </w:tc>
        <w:tc>
          <w:tcPr>
            <w:tcW w:w="0" w:type="auto"/>
          </w:tcPr>
          <w:p w14:paraId="4A8E240E" w14:textId="3EE827CD" w:rsidR="00CD710B" w:rsidRDefault="00CD710B" w:rsidP="004F053B">
            <w:r>
              <w:t xml:space="preserve">Il y a </w:t>
            </w:r>
            <w:r w:rsidR="008947DD">
              <w:t>une poubelle</w:t>
            </w:r>
            <w:r>
              <w:t xml:space="preserve"> au fond du couloir pour les déchets qui se situe à côté des désinfecteurs</w:t>
            </w:r>
          </w:p>
        </w:tc>
        <w:tc>
          <w:tcPr>
            <w:tcW w:w="0" w:type="auto"/>
          </w:tcPr>
          <w:p w14:paraId="4A09FC49" w14:textId="77777777" w:rsidR="00CD710B" w:rsidRDefault="00CD710B" w:rsidP="004F053B">
            <w:r>
              <w:t>OK</w:t>
            </w:r>
          </w:p>
          <w:p w14:paraId="7C205621" w14:textId="77777777" w:rsidR="00CD710B" w:rsidRDefault="00CD710B" w:rsidP="004F053B">
            <w:r>
              <w:t>21 May</w:t>
            </w:r>
          </w:p>
        </w:tc>
      </w:tr>
      <w:tr w:rsidR="00CD710B" w14:paraId="57A6DE27" w14:textId="77777777" w:rsidTr="004F053B">
        <w:tblPrEx>
          <w:tblCellMar>
            <w:top w:w="0" w:type="dxa"/>
            <w:bottom w:w="0" w:type="dxa"/>
          </w:tblCellMar>
        </w:tblPrEx>
        <w:tc>
          <w:tcPr>
            <w:tcW w:w="0" w:type="auto"/>
          </w:tcPr>
          <w:p w14:paraId="1ACB0984" w14:textId="77777777" w:rsidR="00CD710B" w:rsidRDefault="00CD710B" w:rsidP="004F053B">
            <w:r>
              <w:t>Bancs</w:t>
            </w:r>
          </w:p>
        </w:tc>
        <w:tc>
          <w:tcPr>
            <w:tcW w:w="0" w:type="auto"/>
          </w:tcPr>
          <w:p w14:paraId="7A38BABB" w14:textId="77777777" w:rsidR="00CD710B" w:rsidRDefault="00CD710B" w:rsidP="004F053B">
            <w:r>
              <w:t>Il y a un banc à coté de chaque porte de salle qui dépasse les 60m2 qui mesure 3m de longueur, 50cm de hauteur et 40cm de largeur</w:t>
            </w:r>
          </w:p>
        </w:tc>
        <w:tc>
          <w:tcPr>
            <w:tcW w:w="0" w:type="auto"/>
          </w:tcPr>
          <w:p w14:paraId="6D609776" w14:textId="77777777" w:rsidR="00CD710B" w:rsidRDefault="00CD710B" w:rsidP="004F053B">
            <w:r>
              <w:t>OK</w:t>
            </w:r>
          </w:p>
          <w:p w14:paraId="2D9F69B4" w14:textId="77777777" w:rsidR="00CD710B" w:rsidRDefault="00CD710B" w:rsidP="004F053B">
            <w:r>
              <w:t>21 May</w:t>
            </w:r>
          </w:p>
        </w:tc>
      </w:tr>
      <w:tr w:rsidR="00CD710B" w14:paraId="6952242F" w14:textId="77777777" w:rsidTr="004F053B">
        <w:tblPrEx>
          <w:tblCellMar>
            <w:top w:w="0" w:type="dxa"/>
            <w:bottom w:w="0" w:type="dxa"/>
          </w:tblCellMar>
        </w:tblPrEx>
        <w:tc>
          <w:tcPr>
            <w:tcW w:w="0" w:type="auto"/>
          </w:tcPr>
          <w:p w14:paraId="37A56E1D" w14:textId="77777777" w:rsidR="00CD710B" w:rsidRDefault="00CD710B" w:rsidP="004F053B">
            <w:r>
              <w:t>Lampes</w:t>
            </w:r>
          </w:p>
        </w:tc>
        <w:tc>
          <w:tcPr>
            <w:tcW w:w="0" w:type="auto"/>
          </w:tcPr>
          <w:p w14:paraId="607E103F" w14:textId="77777777" w:rsidR="00CD710B" w:rsidRDefault="00CD710B" w:rsidP="004F053B">
            <w:r>
              <w:t>Il y a trois lampes sur le plafond, un au milieu, un à chaque côté du couloir</w:t>
            </w:r>
          </w:p>
        </w:tc>
        <w:tc>
          <w:tcPr>
            <w:tcW w:w="0" w:type="auto"/>
          </w:tcPr>
          <w:p w14:paraId="5F422630" w14:textId="77777777" w:rsidR="00CD710B" w:rsidRDefault="00CD710B" w:rsidP="004F053B">
            <w:r>
              <w:t>OK</w:t>
            </w:r>
          </w:p>
          <w:p w14:paraId="07BFEF76" w14:textId="77777777" w:rsidR="00CD710B" w:rsidRDefault="00CD710B" w:rsidP="004F053B">
            <w:r>
              <w:t>21 May</w:t>
            </w:r>
          </w:p>
        </w:tc>
      </w:tr>
      <w:tr w:rsidR="00CD710B" w14:paraId="13FA1DE7" w14:textId="77777777" w:rsidTr="004F053B">
        <w:tblPrEx>
          <w:tblCellMar>
            <w:top w:w="0" w:type="dxa"/>
            <w:bottom w:w="0" w:type="dxa"/>
          </w:tblCellMar>
        </w:tblPrEx>
        <w:tc>
          <w:tcPr>
            <w:tcW w:w="0" w:type="auto"/>
          </w:tcPr>
          <w:p w14:paraId="0F430042" w14:textId="77777777" w:rsidR="00CD710B" w:rsidRDefault="00CD710B" w:rsidP="004F053B">
            <w:r>
              <w:t>Tapis</w:t>
            </w:r>
          </w:p>
        </w:tc>
        <w:tc>
          <w:tcPr>
            <w:tcW w:w="0" w:type="auto"/>
          </w:tcPr>
          <w:p w14:paraId="186DAE02" w14:textId="77777777" w:rsidR="00CD710B" w:rsidRDefault="00CD710B" w:rsidP="004F053B">
            <w:r>
              <w:t>Il y a trois tapis collés au milieu du couloir, avec les bancs</w:t>
            </w:r>
          </w:p>
        </w:tc>
        <w:tc>
          <w:tcPr>
            <w:tcW w:w="0" w:type="auto"/>
          </w:tcPr>
          <w:p w14:paraId="42B947E3" w14:textId="77777777" w:rsidR="00CD710B" w:rsidRDefault="00CD710B" w:rsidP="004F053B">
            <w:r>
              <w:t>OK</w:t>
            </w:r>
          </w:p>
          <w:p w14:paraId="59079C0A" w14:textId="77777777" w:rsidR="00CD710B" w:rsidRDefault="00CD710B" w:rsidP="004F053B">
            <w:r>
              <w:t>21 May</w:t>
            </w:r>
          </w:p>
        </w:tc>
      </w:tr>
      <w:tr w:rsidR="00CD710B" w14:paraId="09985F5D" w14:textId="77777777" w:rsidTr="004F053B">
        <w:tblPrEx>
          <w:tblCellMar>
            <w:top w:w="0" w:type="dxa"/>
            <w:bottom w:w="0" w:type="dxa"/>
          </w:tblCellMar>
        </w:tblPrEx>
        <w:tc>
          <w:tcPr>
            <w:tcW w:w="0" w:type="auto"/>
          </w:tcPr>
          <w:p w14:paraId="7D59DA77" w14:textId="77777777" w:rsidR="00CD710B" w:rsidRDefault="00CD710B" w:rsidP="004F053B">
            <w:r>
              <w:t>Distributeur</w:t>
            </w:r>
          </w:p>
        </w:tc>
        <w:tc>
          <w:tcPr>
            <w:tcW w:w="0" w:type="auto"/>
          </w:tcPr>
          <w:p w14:paraId="7B1F063B" w14:textId="77777777" w:rsidR="00CD710B" w:rsidRDefault="00CD710B" w:rsidP="004F053B">
            <w:r>
              <w:t>Il y a un distributeur</w:t>
            </w:r>
          </w:p>
        </w:tc>
        <w:tc>
          <w:tcPr>
            <w:tcW w:w="0" w:type="auto"/>
          </w:tcPr>
          <w:p w14:paraId="703F0123" w14:textId="77777777" w:rsidR="00CD710B" w:rsidRDefault="00CD710B" w:rsidP="004F053B">
            <w:r>
              <w:t>OK</w:t>
            </w:r>
          </w:p>
          <w:p w14:paraId="3C1B97B9" w14:textId="77777777" w:rsidR="00CD710B" w:rsidRDefault="00CD710B" w:rsidP="004F053B">
            <w:r>
              <w:t>21 May</w:t>
            </w:r>
          </w:p>
        </w:tc>
      </w:tr>
      <w:tr w:rsidR="00CD710B" w14:paraId="1A276C74" w14:textId="77777777" w:rsidTr="004F053B">
        <w:tblPrEx>
          <w:tblCellMar>
            <w:top w:w="0" w:type="dxa"/>
            <w:bottom w:w="0" w:type="dxa"/>
          </w:tblCellMar>
        </w:tblPrEx>
        <w:tc>
          <w:tcPr>
            <w:tcW w:w="0" w:type="auto"/>
          </w:tcPr>
          <w:p w14:paraId="358F2D61" w14:textId="77777777" w:rsidR="00CD710B" w:rsidRDefault="00CD710B" w:rsidP="004F053B">
            <w:r>
              <w:t>Fenêtres</w:t>
            </w:r>
          </w:p>
        </w:tc>
        <w:tc>
          <w:tcPr>
            <w:tcW w:w="0" w:type="auto"/>
          </w:tcPr>
          <w:p w14:paraId="50CCBDBA" w14:textId="77777777" w:rsidR="00CD710B" w:rsidRDefault="00CD710B" w:rsidP="004F053B">
            <w:r>
              <w:t>Il y a une fenêtre au côté inverse du distributeur</w:t>
            </w:r>
          </w:p>
        </w:tc>
        <w:tc>
          <w:tcPr>
            <w:tcW w:w="0" w:type="auto"/>
          </w:tcPr>
          <w:p w14:paraId="59975A17" w14:textId="77777777" w:rsidR="00CD710B" w:rsidRDefault="00CD710B" w:rsidP="004F053B">
            <w:r>
              <w:t>OK</w:t>
            </w:r>
          </w:p>
          <w:p w14:paraId="1E68162D" w14:textId="77777777" w:rsidR="00CD710B" w:rsidRDefault="00CD710B" w:rsidP="004F053B">
            <w:r>
              <w:t>21 May</w:t>
            </w:r>
          </w:p>
        </w:tc>
      </w:tr>
      <w:tr w:rsidR="00CD710B" w14:paraId="646DAC8E" w14:textId="77777777" w:rsidTr="004F053B">
        <w:tblPrEx>
          <w:tblCellMar>
            <w:top w:w="0" w:type="dxa"/>
            <w:bottom w:w="0" w:type="dxa"/>
          </w:tblCellMar>
        </w:tblPrEx>
        <w:tc>
          <w:tcPr>
            <w:tcW w:w="0" w:type="auto"/>
          </w:tcPr>
          <w:p w14:paraId="75786924" w14:textId="77777777" w:rsidR="00CD710B" w:rsidRDefault="00CD710B" w:rsidP="004F053B">
            <w:r>
              <w:t>Affiches</w:t>
            </w:r>
          </w:p>
        </w:tc>
        <w:tc>
          <w:tcPr>
            <w:tcW w:w="0" w:type="auto"/>
          </w:tcPr>
          <w:p w14:paraId="27668377" w14:textId="77777777" w:rsidR="00CD710B" w:rsidRDefault="00CD710B" w:rsidP="004F053B">
            <w:r>
              <w:t>Il y a un tableau avec une affiche à côté de la salle D16</w:t>
            </w:r>
          </w:p>
        </w:tc>
        <w:tc>
          <w:tcPr>
            <w:tcW w:w="0" w:type="auto"/>
          </w:tcPr>
          <w:p w14:paraId="22CE2999" w14:textId="77777777" w:rsidR="00CD710B" w:rsidRDefault="00CD710B" w:rsidP="004F053B">
            <w:r>
              <w:t>OK</w:t>
            </w:r>
          </w:p>
          <w:p w14:paraId="5A1EA35A" w14:textId="77777777" w:rsidR="00CD710B" w:rsidRDefault="00CD710B" w:rsidP="004F053B">
            <w:r>
              <w:t>21 May</w:t>
            </w:r>
          </w:p>
        </w:tc>
      </w:tr>
      <w:tr w:rsidR="00CD710B" w14:paraId="5C36CC1A" w14:textId="77777777" w:rsidTr="004F053B">
        <w:tblPrEx>
          <w:tblCellMar>
            <w:top w:w="0" w:type="dxa"/>
            <w:bottom w:w="0" w:type="dxa"/>
          </w:tblCellMar>
        </w:tblPrEx>
        <w:tc>
          <w:tcPr>
            <w:tcW w:w="0" w:type="auto"/>
          </w:tcPr>
          <w:p w14:paraId="5E819CE6" w14:textId="77777777" w:rsidR="00CD710B" w:rsidRDefault="00CD710B" w:rsidP="004F053B">
            <w:r>
              <w:t>Plantes</w:t>
            </w:r>
          </w:p>
        </w:tc>
        <w:tc>
          <w:tcPr>
            <w:tcW w:w="0" w:type="auto"/>
          </w:tcPr>
          <w:p w14:paraId="2D6D112D" w14:textId="77777777" w:rsidR="00CD710B" w:rsidRDefault="00CD710B" w:rsidP="004F053B">
            <w:r>
              <w:t>Il y a deux plantes à côté de la fenêtre</w:t>
            </w:r>
          </w:p>
        </w:tc>
        <w:tc>
          <w:tcPr>
            <w:tcW w:w="0" w:type="auto"/>
          </w:tcPr>
          <w:p w14:paraId="4C38BB39" w14:textId="77777777" w:rsidR="00CD710B" w:rsidRDefault="00CD710B" w:rsidP="004F053B">
            <w:r>
              <w:t>OK</w:t>
            </w:r>
          </w:p>
          <w:p w14:paraId="3773454F" w14:textId="77777777" w:rsidR="00CD710B" w:rsidRDefault="00CD710B" w:rsidP="004F053B">
            <w:r>
              <w:t>21 May</w:t>
            </w:r>
          </w:p>
        </w:tc>
      </w:tr>
    </w:tbl>
    <w:p w14:paraId="3D40EA92" w14:textId="77777777" w:rsidR="00CD710B" w:rsidRDefault="00CD710B" w:rsidP="00CD710B">
      <w:pPr>
        <w:pStyle w:val="Titre4"/>
      </w:pPr>
      <w:r>
        <w:t>Couloir Rez</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116"/>
        <w:gridCol w:w="6329"/>
        <w:gridCol w:w="615"/>
      </w:tblGrid>
      <w:tr w:rsidR="00CD710B" w14:paraId="67D24E64" w14:textId="77777777" w:rsidTr="004F053B">
        <w:tblPrEx>
          <w:tblCellMar>
            <w:top w:w="0" w:type="dxa"/>
            <w:bottom w:w="0" w:type="dxa"/>
          </w:tblCellMar>
        </w:tblPrEx>
        <w:tc>
          <w:tcPr>
            <w:tcW w:w="0" w:type="auto"/>
          </w:tcPr>
          <w:p w14:paraId="7E73B6CE" w14:textId="77777777" w:rsidR="00CD710B" w:rsidRDefault="00CD710B" w:rsidP="004F053B">
            <w:r>
              <w:t>Casiers pour casque de moto</w:t>
            </w:r>
          </w:p>
        </w:tc>
        <w:tc>
          <w:tcPr>
            <w:tcW w:w="0" w:type="auto"/>
          </w:tcPr>
          <w:p w14:paraId="3838FFE3" w14:textId="77777777" w:rsidR="00CD710B" w:rsidRDefault="00CD710B" w:rsidP="004F053B">
            <w:r>
              <w:t>Il y a deux casiers côte à côte de 5x4 chacun avec une clé, elles se trouvent juste devant la salle D06</w:t>
            </w:r>
          </w:p>
        </w:tc>
        <w:tc>
          <w:tcPr>
            <w:tcW w:w="0" w:type="auto"/>
          </w:tcPr>
          <w:p w14:paraId="7DBD7576" w14:textId="77777777" w:rsidR="00CD710B" w:rsidRDefault="00CD710B" w:rsidP="004F053B">
            <w:r>
              <w:t>OK</w:t>
            </w:r>
          </w:p>
          <w:p w14:paraId="68503370" w14:textId="77777777" w:rsidR="00CD710B" w:rsidRDefault="00CD710B" w:rsidP="004F053B">
            <w:r>
              <w:t>21 May</w:t>
            </w:r>
          </w:p>
        </w:tc>
      </w:tr>
      <w:tr w:rsidR="00CD710B" w14:paraId="76B62107" w14:textId="77777777" w:rsidTr="004F053B">
        <w:tblPrEx>
          <w:tblCellMar>
            <w:top w:w="0" w:type="dxa"/>
            <w:bottom w:w="0" w:type="dxa"/>
          </w:tblCellMar>
        </w:tblPrEx>
        <w:tc>
          <w:tcPr>
            <w:tcW w:w="0" w:type="auto"/>
          </w:tcPr>
          <w:p w14:paraId="0A163217" w14:textId="77777777" w:rsidR="00CD710B" w:rsidRDefault="00CD710B" w:rsidP="004F053B">
            <w:r>
              <w:t>Plantes</w:t>
            </w:r>
          </w:p>
        </w:tc>
        <w:tc>
          <w:tcPr>
            <w:tcW w:w="0" w:type="auto"/>
          </w:tcPr>
          <w:p w14:paraId="108C5514" w14:textId="77777777" w:rsidR="00CD710B" w:rsidRDefault="00CD710B" w:rsidP="004F053B">
            <w:r>
              <w:t>Il y a des plantes dans chaque coin du couloir Rez</w:t>
            </w:r>
          </w:p>
        </w:tc>
        <w:tc>
          <w:tcPr>
            <w:tcW w:w="0" w:type="auto"/>
          </w:tcPr>
          <w:p w14:paraId="72A8A6FF" w14:textId="77777777" w:rsidR="00CD710B" w:rsidRDefault="00CD710B" w:rsidP="004F053B">
            <w:r>
              <w:t>OK</w:t>
            </w:r>
          </w:p>
          <w:p w14:paraId="4B1B7075" w14:textId="77777777" w:rsidR="00CD710B" w:rsidRDefault="00CD710B" w:rsidP="004F053B">
            <w:r>
              <w:t>21 May</w:t>
            </w:r>
          </w:p>
        </w:tc>
      </w:tr>
      <w:tr w:rsidR="00CD710B" w14:paraId="3E176A8B" w14:textId="77777777" w:rsidTr="004F053B">
        <w:tblPrEx>
          <w:tblCellMar>
            <w:top w:w="0" w:type="dxa"/>
            <w:bottom w:w="0" w:type="dxa"/>
          </w:tblCellMar>
        </w:tblPrEx>
        <w:tc>
          <w:tcPr>
            <w:tcW w:w="0" w:type="auto"/>
          </w:tcPr>
          <w:p w14:paraId="441DF24B" w14:textId="77777777" w:rsidR="00CD710B" w:rsidRDefault="00CD710B" w:rsidP="004F053B">
            <w:r>
              <w:t>Lumière</w:t>
            </w:r>
          </w:p>
        </w:tc>
        <w:tc>
          <w:tcPr>
            <w:tcW w:w="0" w:type="auto"/>
          </w:tcPr>
          <w:p w14:paraId="4BE4FEB0" w14:textId="77777777" w:rsidR="00CD710B" w:rsidRDefault="00CD710B" w:rsidP="004F053B">
            <w:r>
              <w:t>Il y a des lampes longues de 2m tout au long du plafond, qui ont 30 cm d'équart</w:t>
            </w:r>
          </w:p>
        </w:tc>
        <w:tc>
          <w:tcPr>
            <w:tcW w:w="0" w:type="auto"/>
          </w:tcPr>
          <w:p w14:paraId="2B0B7ECE" w14:textId="77777777" w:rsidR="00CD710B" w:rsidRDefault="00CD710B" w:rsidP="004F053B">
            <w:r>
              <w:t>OK</w:t>
            </w:r>
          </w:p>
          <w:p w14:paraId="730C68A5" w14:textId="77777777" w:rsidR="00CD710B" w:rsidRDefault="00CD710B" w:rsidP="004F053B">
            <w:r>
              <w:t>21 May</w:t>
            </w:r>
          </w:p>
        </w:tc>
      </w:tr>
      <w:tr w:rsidR="00CD710B" w14:paraId="610449BA" w14:textId="77777777" w:rsidTr="004F053B">
        <w:tblPrEx>
          <w:tblCellMar>
            <w:top w:w="0" w:type="dxa"/>
            <w:bottom w:w="0" w:type="dxa"/>
          </w:tblCellMar>
        </w:tblPrEx>
        <w:tc>
          <w:tcPr>
            <w:tcW w:w="0" w:type="auto"/>
          </w:tcPr>
          <w:p w14:paraId="235F1FDA" w14:textId="77777777" w:rsidR="00CD710B" w:rsidRDefault="00CD710B" w:rsidP="004F053B">
            <w:r>
              <w:t>Bancs</w:t>
            </w:r>
          </w:p>
        </w:tc>
        <w:tc>
          <w:tcPr>
            <w:tcW w:w="0" w:type="auto"/>
          </w:tcPr>
          <w:p w14:paraId="1355C15E" w14:textId="77777777" w:rsidR="00CD710B" w:rsidRDefault="00CD710B" w:rsidP="004F053B">
            <w:r>
              <w:t>Il y a 4 bancs, deux sur la gauche et deux sur la droite, qui se situent devant une salle chacun</w:t>
            </w:r>
          </w:p>
        </w:tc>
        <w:tc>
          <w:tcPr>
            <w:tcW w:w="0" w:type="auto"/>
          </w:tcPr>
          <w:p w14:paraId="5BE7FE73" w14:textId="77777777" w:rsidR="00CD710B" w:rsidRDefault="00CD710B" w:rsidP="004F053B">
            <w:r>
              <w:t>OK</w:t>
            </w:r>
          </w:p>
          <w:p w14:paraId="6E1970AB" w14:textId="77777777" w:rsidR="00CD710B" w:rsidRDefault="00CD710B" w:rsidP="004F053B">
            <w:r>
              <w:t>21 May</w:t>
            </w:r>
          </w:p>
        </w:tc>
      </w:tr>
      <w:tr w:rsidR="00CD710B" w14:paraId="04C7F162" w14:textId="77777777" w:rsidTr="004F053B">
        <w:tblPrEx>
          <w:tblCellMar>
            <w:top w:w="0" w:type="dxa"/>
            <w:bottom w:w="0" w:type="dxa"/>
          </w:tblCellMar>
        </w:tblPrEx>
        <w:tc>
          <w:tcPr>
            <w:tcW w:w="0" w:type="auto"/>
          </w:tcPr>
          <w:p w14:paraId="7C8D5D47" w14:textId="77777777" w:rsidR="00CD710B" w:rsidRDefault="00CD710B" w:rsidP="004F053B">
            <w:r>
              <w:t>Poubelles</w:t>
            </w:r>
          </w:p>
        </w:tc>
        <w:tc>
          <w:tcPr>
            <w:tcW w:w="0" w:type="auto"/>
          </w:tcPr>
          <w:p w14:paraId="56405E88" w14:textId="77777777" w:rsidR="00CD710B" w:rsidRDefault="00CD710B" w:rsidP="004F053B">
            <w:r>
              <w:t>Il y a une poubelle PET, poubelle ALU, poubelle à papier et une poubelle à déchets au fond du couloir</w:t>
            </w:r>
          </w:p>
        </w:tc>
        <w:tc>
          <w:tcPr>
            <w:tcW w:w="0" w:type="auto"/>
          </w:tcPr>
          <w:p w14:paraId="7E777D6A" w14:textId="77777777" w:rsidR="00CD710B" w:rsidRDefault="00CD710B" w:rsidP="004F053B">
            <w:r>
              <w:t>OK</w:t>
            </w:r>
          </w:p>
          <w:p w14:paraId="49134EEF" w14:textId="77777777" w:rsidR="00CD710B" w:rsidRDefault="00CD710B" w:rsidP="004F053B">
            <w:r>
              <w:t>21 May</w:t>
            </w:r>
          </w:p>
        </w:tc>
      </w:tr>
      <w:tr w:rsidR="00CD710B" w14:paraId="1710197A" w14:textId="77777777" w:rsidTr="004F053B">
        <w:tblPrEx>
          <w:tblCellMar>
            <w:top w:w="0" w:type="dxa"/>
            <w:bottom w:w="0" w:type="dxa"/>
          </w:tblCellMar>
        </w:tblPrEx>
        <w:tc>
          <w:tcPr>
            <w:tcW w:w="0" w:type="auto"/>
          </w:tcPr>
          <w:p w14:paraId="0583E5D1" w14:textId="77777777" w:rsidR="00CD710B" w:rsidRDefault="00CD710B" w:rsidP="004F053B">
            <w:r>
              <w:t>Murs</w:t>
            </w:r>
          </w:p>
        </w:tc>
        <w:tc>
          <w:tcPr>
            <w:tcW w:w="0" w:type="auto"/>
          </w:tcPr>
          <w:p w14:paraId="301432A8" w14:textId="77777777" w:rsidR="00CD710B" w:rsidRDefault="00CD710B" w:rsidP="004F053B">
            <w:r>
              <w:t>Il y a une vitre dans les deux côtés au fond du couloir, qui fait tout le mur sauf 30cm sur tous les côtés</w:t>
            </w:r>
          </w:p>
        </w:tc>
        <w:tc>
          <w:tcPr>
            <w:tcW w:w="0" w:type="auto"/>
          </w:tcPr>
          <w:p w14:paraId="11E8258F" w14:textId="77777777" w:rsidR="00CD710B" w:rsidRDefault="00CD710B" w:rsidP="004F053B">
            <w:r>
              <w:t>OK</w:t>
            </w:r>
          </w:p>
          <w:p w14:paraId="11F5A037" w14:textId="77777777" w:rsidR="00CD710B" w:rsidRDefault="00CD710B" w:rsidP="004F053B">
            <w:r>
              <w:t>21 May</w:t>
            </w:r>
          </w:p>
        </w:tc>
      </w:tr>
      <w:tr w:rsidR="00CD710B" w14:paraId="5952014F" w14:textId="77777777" w:rsidTr="004F053B">
        <w:tblPrEx>
          <w:tblCellMar>
            <w:top w:w="0" w:type="dxa"/>
            <w:bottom w:w="0" w:type="dxa"/>
          </w:tblCellMar>
        </w:tblPrEx>
        <w:tc>
          <w:tcPr>
            <w:tcW w:w="0" w:type="auto"/>
          </w:tcPr>
          <w:p w14:paraId="5FAE1956" w14:textId="77777777" w:rsidR="00CD710B" w:rsidRDefault="00CD710B" w:rsidP="004F053B">
            <w:r>
              <w:lastRenderedPageBreak/>
              <w:t>Table</w:t>
            </w:r>
          </w:p>
        </w:tc>
        <w:tc>
          <w:tcPr>
            <w:tcW w:w="0" w:type="auto"/>
          </w:tcPr>
          <w:p w14:paraId="350EE50A" w14:textId="77777777" w:rsidR="00CD710B" w:rsidRDefault="00CD710B" w:rsidP="004F053B">
            <w:r>
              <w:t>Il y a une table de 80cm de haut à côté des escaliers</w:t>
            </w:r>
          </w:p>
        </w:tc>
        <w:tc>
          <w:tcPr>
            <w:tcW w:w="0" w:type="auto"/>
          </w:tcPr>
          <w:p w14:paraId="17758096" w14:textId="77777777" w:rsidR="00CD710B" w:rsidRDefault="00CD710B" w:rsidP="004F053B">
            <w:r>
              <w:t>OK</w:t>
            </w:r>
          </w:p>
          <w:p w14:paraId="11D2A6B4" w14:textId="77777777" w:rsidR="00CD710B" w:rsidRDefault="00CD710B" w:rsidP="004F053B">
            <w:r>
              <w:t>21 May</w:t>
            </w:r>
          </w:p>
        </w:tc>
      </w:tr>
      <w:tr w:rsidR="00CD710B" w14:paraId="75BAB67B" w14:textId="77777777" w:rsidTr="004F053B">
        <w:tblPrEx>
          <w:tblCellMar>
            <w:top w:w="0" w:type="dxa"/>
            <w:bottom w:w="0" w:type="dxa"/>
          </w:tblCellMar>
        </w:tblPrEx>
        <w:tc>
          <w:tcPr>
            <w:tcW w:w="0" w:type="auto"/>
          </w:tcPr>
          <w:p w14:paraId="3A091D33" w14:textId="77777777" w:rsidR="00CD710B" w:rsidRDefault="00CD710B" w:rsidP="004F053B">
            <w:r>
              <w:t>Micro-onde</w:t>
            </w:r>
          </w:p>
        </w:tc>
        <w:tc>
          <w:tcPr>
            <w:tcW w:w="0" w:type="auto"/>
          </w:tcPr>
          <w:p w14:paraId="0AB1FDC7" w14:textId="77777777" w:rsidR="00CD710B" w:rsidRDefault="00CD710B" w:rsidP="004F053B">
            <w:r>
              <w:t>Il y a une autre micro-onde sur la table qui se trouve dans le couloir</w:t>
            </w:r>
          </w:p>
        </w:tc>
        <w:tc>
          <w:tcPr>
            <w:tcW w:w="0" w:type="auto"/>
          </w:tcPr>
          <w:p w14:paraId="6961835F" w14:textId="77777777" w:rsidR="00CD710B" w:rsidRDefault="00CD710B" w:rsidP="004F053B">
            <w:r>
              <w:t>OK</w:t>
            </w:r>
          </w:p>
          <w:p w14:paraId="5CF9C9AC" w14:textId="77777777" w:rsidR="00CD710B" w:rsidRDefault="00CD710B" w:rsidP="004F053B">
            <w:r>
              <w:t>21 May</w:t>
            </w:r>
          </w:p>
        </w:tc>
      </w:tr>
    </w:tbl>
    <w:p w14:paraId="16F77536" w14:textId="77777777" w:rsidR="00CD710B" w:rsidRDefault="00CD710B" w:rsidP="00CD710B">
      <w:pPr>
        <w:pStyle w:val="Titre3"/>
      </w:pPr>
      <w:r>
        <w:t>Sprint 6</w:t>
      </w:r>
    </w:p>
    <w:p w14:paraId="3BA9D7A5" w14:textId="77777777" w:rsidR="002B1E09" w:rsidRPr="00920F4E" w:rsidRDefault="002B1E09" w:rsidP="002B1E09">
      <w:pPr>
        <w:pStyle w:val="Titre2"/>
      </w:pPr>
      <w:r>
        <w:t>Problèmes restants</w:t>
      </w:r>
      <w:bookmarkEnd w:id="72"/>
      <w:bookmarkEnd w:id="73"/>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74" w:name="_Toc165969653"/>
      <w:bookmarkStart w:id="75" w:name="_Toc164007815"/>
      <w:bookmarkStart w:id="76" w:name="_Toc165989675"/>
      <w:r w:rsidRPr="007F30AE">
        <w:t>Conclusion</w:t>
      </w:r>
      <w:bookmarkEnd w:id="74"/>
      <w:bookmarkEnd w:id="75"/>
      <w:bookmarkEnd w:id="76"/>
    </w:p>
    <w:p w14:paraId="2A8A429A" w14:textId="77777777" w:rsidR="007F30AE" w:rsidRPr="00152A26" w:rsidRDefault="007F30AE" w:rsidP="008E53F9">
      <w:pPr>
        <w:pStyle w:val="Titre2"/>
      </w:pPr>
      <w:bookmarkStart w:id="77" w:name="_Toc165969654"/>
      <w:bookmarkStart w:id="78" w:name="_Toc164007816"/>
      <w:bookmarkStart w:id="79" w:name="_Toc165989676"/>
      <w:r w:rsidRPr="00152A26">
        <w:t xml:space="preserve">Bilan des </w:t>
      </w:r>
      <w:bookmarkEnd w:id="77"/>
      <w:r w:rsidR="008E53F9">
        <w:t>fonctionnalités demandées</w:t>
      </w:r>
      <w:bookmarkEnd w:id="78"/>
      <w:bookmarkEnd w:id="79"/>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80" w:name="_Toc165969655"/>
      <w:bookmarkStart w:id="81" w:name="_Toc164007817"/>
      <w:bookmarkStart w:id="82" w:name="_Toc165989677"/>
      <w:r w:rsidRPr="007F30AE">
        <w:t>Bilan de la planification</w:t>
      </w:r>
      <w:bookmarkEnd w:id="80"/>
      <w:bookmarkEnd w:id="81"/>
      <w:bookmarkEnd w:id="82"/>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83" w:name="_Toc165969656"/>
      <w:bookmarkStart w:id="84" w:name="_Toc164007818"/>
      <w:bookmarkStart w:id="85" w:name="_Toc165989678"/>
      <w:r w:rsidRPr="007F30AE">
        <w:t>Bilan personnel</w:t>
      </w:r>
      <w:bookmarkEnd w:id="83"/>
      <w:bookmarkEnd w:id="84"/>
      <w:bookmarkEnd w:id="85"/>
    </w:p>
    <w:p w14:paraId="7A144CF4" w14:textId="77777777" w:rsidR="00920F4E" w:rsidRDefault="007F30AE" w:rsidP="002B1E09">
      <w:pPr>
        <w:pStyle w:val="Informations"/>
      </w:pPr>
      <w:r w:rsidRPr="00920F4E">
        <w:t>Si c’était à refaire</w:t>
      </w:r>
      <w:r w:rsidR="00A3107E" w:rsidRPr="00920F4E">
        <w:t>:</w:t>
      </w:r>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r w:rsidRPr="00920F4E">
        <w:t>Suite à donner, améliorations souhaitables, …</w:t>
      </w:r>
    </w:p>
    <w:p w14:paraId="2CC2EA9D" w14:textId="77777777" w:rsidR="00903FEF" w:rsidRPr="007F30AE" w:rsidRDefault="00903FEF" w:rsidP="008E53F9">
      <w:pPr>
        <w:pStyle w:val="Titre1"/>
      </w:pPr>
      <w:bookmarkStart w:id="86" w:name="_Toc164007819"/>
      <w:bookmarkStart w:id="87" w:name="_Toc165989679"/>
      <w:r>
        <w:t>Annexes</w:t>
      </w:r>
      <w:bookmarkEnd w:id="86"/>
      <w:bookmarkEnd w:id="87"/>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r w:rsidRPr="00920F4E">
        <w:t>Listing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4F17C8CA"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D06AA" w14:textId="77777777" w:rsidR="00146616" w:rsidRDefault="00146616">
      <w:r>
        <w:separator/>
      </w:r>
    </w:p>
  </w:endnote>
  <w:endnote w:type="continuationSeparator" w:id="0">
    <w:p w14:paraId="6F551FFC" w14:textId="77777777" w:rsidR="00146616" w:rsidRDefault="001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2"/>
      <w:gridCol w:w="2629"/>
      <w:gridCol w:w="3039"/>
    </w:tblGrid>
    <w:tr w:rsidR="00AA4393" w:rsidRPr="00000197" w14:paraId="79EDBE02" w14:textId="77777777" w:rsidTr="00E52B61">
      <w:trPr>
        <w:trHeight w:hRule="exact" w:val="227"/>
        <w:jc w:val="center"/>
      </w:trPr>
      <w:tc>
        <w:tcPr>
          <w:tcW w:w="3510" w:type="dxa"/>
          <w:vAlign w:val="center"/>
        </w:tcPr>
        <w:p w14:paraId="72AAACCC" w14:textId="46DEA3E8" w:rsidR="00AA4393" w:rsidRDefault="00AA4393" w:rsidP="00742484">
          <w:pPr>
            <w:pStyle w:val="-Pieddepage"/>
          </w:pPr>
          <w:r w:rsidRPr="00742484">
            <w:t>Auteur</w:t>
          </w:r>
          <w:r w:rsidR="000E5D34" w:rsidRPr="00000197">
            <w:rPr>
              <w:rFonts w:cs="Arial"/>
              <w:szCs w:val="16"/>
            </w:rPr>
            <w:t xml:space="preserve"> : </w:t>
          </w:r>
          <w:r w:rsidR="00655525">
            <w:rPr>
              <w:rFonts w:cs="Arial"/>
              <w:szCs w:val="16"/>
            </w:rPr>
            <w:t>Romain</w:t>
          </w:r>
          <w:r w:rsidR="000E5D34">
            <w:t xml:space="preserve"> </w:t>
          </w:r>
          <w:r w:rsidR="00655525">
            <w:t>Denis</w:t>
          </w:r>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1CF48802"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B768E">
            <w:rPr>
              <w:rFonts w:cs="Arial"/>
              <w:noProof/>
              <w:szCs w:val="16"/>
            </w:rPr>
            <w:t>30.04.2024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1D4D955C"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1B768E">
            <w:rPr>
              <w:noProof/>
            </w:rPr>
            <w:t>Romain Denis</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215A9583"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B768E">
            <w:rPr>
              <w:rFonts w:cs="Arial"/>
              <w:noProof/>
              <w:szCs w:val="16"/>
            </w:rPr>
            <w:t>14.05.2024 16:21</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33455ACA"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1B768E" w:rsidRPr="001B768E">
              <w:rPr>
                <w:rFonts w:cs="Arial"/>
                <w:noProof/>
                <w:szCs w:val="16"/>
              </w:rPr>
              <w:t>26</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2784A">
            <w:rPr>
              <w:rFonts w:cs="Arial"/>
              <w:noProof/>
              <w:szCs w:val="16"/>
            </w:rPr>
            <w:t>14.05.2024 16:21</w:t>
          </w:r>
          <w:r w:rsidR="00A65F0B">
            <w:rPr>
              <w:rFonts w:cs="Arial"/>
              <w:szCs w:val="16"/>
            </w:rPr>
            <w:fldChar w:fldCharType="end"/>
          </w:r>
        </w:p>
      </w:tc>
      <w:tc>
        <w:tcPr>
          <w:tcW w:w="5776" w:type="dxa"/>
          <w:gridSpan w:val="2"/>
          <w:vAlign w:val="center"/>
        </w:tcPr>
        <w:p w14:paraId="382B8384" w14:textId="2C0A871E" w:rsidR="00AA4393" w:rsidRPr="00000197" w:rsidRDefault="00000000" w:rsidP="00955930">
          <w:pPr>
            <w:pStyle w:val="-Pieddepage"/>
            <w:jc w:val="right"/>
            <w:rPr>
              <w:rFonts w:cs="Arial"/>
              <w:szCs w:val="16"/>
            </w:rPr>
          </w:pPr>
          <w:fldSimple w:instr=" FILENAME  \* FirstCap  \* MERGEFORMAT ">
            <w:r w:rsidR="001B768E" w:rsidRPr="001B768E">
              <w:rPr>
                <w:rFonts w:cs="Arial"/>
                <w:noProof/>
                <w:szCs w:val="16"/>
              </w:rPr>
              <w:t>RaportDeProjet</w:t>
            </w:r>
            <w:r w:rsidR="001B768E">
              <w:rPr>
                <w:noProof/>
              </w:rPr>
              <w:t>_306_RomainDenis.docx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1503" w14:textId="77777777" w:rsidR="00146616" w:rsidRDefault="00146616">
      <w:r>
        <w:separator/>
      </w:r>
    </w:p>
  </w:footnote>
  <w:footnote w:type="continuationSeparator" w:id="0">
    <w:p w14:paraId="4609F04B" w14:textId="77777777" w:rsidR="00146616" w:rsidRDefault="00146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BD10263_"/>
      </v:shape>
    </w:pict>
  </w:numPicBullet>
  <w:abstractNum w:abstractNumId="0" w15:restartNumberingAfterBreak="0">
    <w:nsid w:val="0070732E"/>
    <w:multiLevelType w:val="hybridMultilevel"/>
    <w:tmpl w:val="922AC766"/>
    <w:lvl w:ilvl="0" w:tplc="100C000F">
      <w:start w:val="1"/>
      <w:numFmt w:val="decimal"/>
      <w:lvlText w:val="%1."/>
      <w:lvlJc w:val="left"/>
      <w:pPr>
        <w:ind w:left="3254" w:hanging="360"/>
      </w:pPr>
    </w:lvl>
    <w:lvl w:ilvl="1" w:tplc="100C0019" w:tentative="1">
      <w:start w:val="1"/>
      <w:numFmt w:val="lowerLetter"/>
      <w:lvlText w:val="%2."/>
      <w:lvlJc w:val="left"/>
      <w:pPr>
        <w:ind w:left="3974" w:hanging="360"/>
      </w:pPr>
    </w:lvl>
    <w:lvl w:ilvl="2" w:tplc="100C001B" w:tentative="1">
      <w:start w:val="1"/>
      <w:numFmt w:val="lowerRoman"/>
      <w:lvlText w:val="%3."/>
      <w:lvlJc w:val="right"/>
      <w:pPr>
        <w:ind w:left="4694" w:hanging="180"/>
      </w:pPr>
    </w:lvl>
    <w:lvl w:ilvl="3" w:tplc="100C000F" w:tentative="1">
      <w:start w:val="1"/>
      <w:numFmt w:val="decimal"/>
      <w:lvlText w:val="%4."/>
      <w:lvlJc w:val="left"/>
      <w:pPr>
        <w:ind w:left="5414" w:hanging="360"/>
      </w:pPr>
    </w:lvl>
    <w:lvl w:ilvl="4" w:tplc="100C0019" w:tentative="1">
      <w:start w:val="1"/>
      <w:numFmt w:val="lowerLetter"/>
      <w:lvlText w:val="%5."/>
      <w:lvlJc w:val="left"/>
      <w:pPr>
        <w:ind w:left="6134" w:hanging="360"/>
      </w:pPr>
    </w:lvl>
    <w:lvl w:ilvl="5" w:tplc="100C001B" w:tentative="1">
      <w:start w:val="1"/>
      <w:numFmt w:val="lowerRoman"/>
      <w:lvlText w:val="%6."/>
      <w:lvlJc w:val="right"/>
      <w:pPr>
        <w:ind w:left="6854" w:hanging="180"/>
      </w:pPr>
    </w:lvl>
    <w:lvl w:ilvl="6" w:tplc="100C000F" w:tentative="1">
      <w:start w:val="1"/>
      <w:numFmt w:val="decimal"/>
      <w:lvlText w:val="%7."/>
      <w:lvlJc w:val="left"/>
      <w:pPr>
        <w:ind w:left="7574" w:hanging="360"/>
      </w:pPr>
    </w:lvl>
    <w:lvl w:ilvl="7" w:tplc="100C0019" w:tentative="1">
      <w:start w:val="1"/>
      <w:numFmt w:val="lowerLetter"/>
      <w:lvlText w:val="%8."/>
      <w:lvlJc w:val="left"/>
      <w:pPr>
        <w:ind w:left="8294" w:hanging="360"/>
      </w:pPr>
    </w:lvl>
    <w:lvl w:ilvl="8" w:tplc="100C001B" w:tentative="1">
      <w:start w:val="1"/>
      <w:numFmt w:val="lowerRoman"/>
      <w:lvlText w:val="%9."/>
      <w:lvlJc w:val="right"/>
      <w:pPr>
        <w:ind w:left="9014" w:hanging="180"/>
      </w:p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9C2758C"/>
    <w:multiLevelType w:val="hybridMultilevel"/>
    <w:tmpl w:val="9CC85176"/>
    <w:lvl w:ilvl="0" w:tplc="100C000F">
      <w:start w:val="1"/>
      <w:numFmt w:val="decimal"/>
      <w:lvlText w:val="%1."/>
      <w:lvlJc w:val="left"/>
      <w:pPr>
        <w:ind w:left="1710" w:hanging="360"/>
      </w:pPr>
    </w:lvl>
    <w:lvl w:ilvl="1" w:tplc="100C0019" w:tentative="1">
      <w:start w:val="1"/>
      <w:numFmt w:val="lowerLetter"/>
      <w:lvlText w:val="%2."/>
      <w:lvlJc w:val="left"/>
      <w:pPr>
        <w:ind w:left="2430" w:hanging="360"/>
      </w:pPr>
    </w:lvl>
    <w:lvl w:ilvl="2" w:tplc="100C001B" w:tentative="1">
      <w:start w:val="1"/>
      <w:numFmt w:val="lowerRoman"/>
      <w:lvlText w:val="%3."/>
      <w:lvlJc w:val="right"/>
      <w:pPr>
        <w:ind w:left="3150" w:hanging="180"/>
      </w:pPr>
    </w:lvl>
    <w:lvl w:ilvl="3" w:tplc="100C000F" w:tentative="1">
      <w:start w:val="1"/>
      <w:numFmt w:val="decimal"/>
      <w:lvlText w:val="%4."/>
      <w:lvlJc w:val="left"/>
      <w:pPr>
        <w:ind w:left="3870" w:hanging="360"/>
      </w:pPr>
    </w:lvl>
    <w:lvl w:ilvl="4" w:tplc="100C0019" w:tentative="1">
      <w:start w:val="1"/>
      <w:numFmt w:val="lowerLetter"/>
      <w:lvlText w:val="%5."/>
      <w:lvlJc w:val="left"/>
      <w:pPr>
        <w:ind w:left="4590" w:hanging="360"/>
      </w:pPr>
    </w:lvl>
    <w:lvl w:ilvl="5" w:tplc="100C001B" w:tentative="1">
      <w:start w:val="1"/>
      <w:numFmt w:val="lowerRoman"/>
      <w:lvlText w:val="%6."/>
      <w:lvlJc w:val="right"/>
      <w:pPr>
        <w:ind w:left="5310" w:hanging="180"/>
      </w:pPr>
    </w:lvl>
    <w:lvl w:ilvl="6" w:tplc="100C000F" w:tentative="1">
      <w:start w:val="1"/>
      <w:numFmt w:val="decimal"/>
      <w:lvlText w:val="%7."/>
      <w:lvlJc w:val="left"/>
      <w:pPr>
        <w:ind w:left="6030" w:hanging="360"/>
      </w:pPr>
    </w:lvl>
    <w:lvl w:ilvl="7" w:tplc="100C0019" w:tentative="1">
      <w:start w:val="1"/>
      <w:numFmt w:val="lowerLetter"/>
      <w:lvlText w:val="%8."/>
      <w:lvlJc w:val="left"/>
      <w:pPr>
        <w:ind w:left="6750" w:hanging="360"/>
      </w:pPr>
    </w:lvl>
    <w:lvl w:ilvl="8" w:tplc="100C001B" w:tentative="1">
      <w:start w:val="1"/>
      <w:numFmt w:val="lowerRoman"/>
      <w:lvlText w:val="%9."/>
      <w:lvlJc w:val="right"/>
      <w:pPr>
        <w:ind w:left="7470" w:hanging="18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D472187"/>
    <w:multiLevelType w:val="hybridMultilevel"/>
    <w:tmpl w:val="82FA2968"/>
    <w:lvl w:ilvl="0" w:tplc="E30A93AA">
      <w:numFmt w:val="bullet"/>
      <w:lvlText w:val="-"/>
      <w:lvlJc w:val="left"/>
      <w:pPr>
        <w:ind w:left="2136" w:hanging="360"/>
      </w:pPr>
      <w:rPr>
        <w:rFonts w:ascii="Century Gothic" w:eastAsia="Times New Roman" w:hAnsi="Century Gothic" w:cs="Times New Roman"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6"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356192"/>
    <w:multiLevelType w:val="multilevel"/>
    <w:tmpl w:val="D000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329E3"/>
    <w:multiLevelType w:val="multilevel"/>
    <w:tmpl w:val="6D6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E72EB"/>
    <w:multiLevelType w:val="multilevel"/>
    <w:tmpl w:val="04B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E78DF"/>
    <w:multiLevelType w:val="hybridMultilevel"/>
    <w:tmpl w:val="94AADA96"/>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2" w15:restartNumberingAfterBreak="0">
    <w:nsid w:val="25822793"/>
    <w:multiLevelType w:val="multilevel"/>
    <w:tmpl w:val="C88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B40608C"/>
    <w:multiLevelType w:val="hybridMultilevel"/>
    <w:tmpl w:val="410CF698"/>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5" w15:restartNumberingAfterBreak="0">
    <w:nsid w:val="2E8D1071"/>
    <w:multiLevelType w:val="hybridMultilevel"/>
    <w:tmpl w:val="D89A1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6" w15:restartNumberingAfterBreak="0">
    <w:nsid w:val="31705958"/>
    <w:multiLevelType w:val="multilevel"/>
    <w:tmpl w:val="9A0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14265"/>
    <w:multiLevelType w:val="hybridMultilevel"/>
    <w:tmpl w:val="9CC4A512"/>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8" w15:restartNumberingAfterBreak="0">
    <w:nsid w:val="49A16A39"/>
    <w:multiLevelType w:val="hybridMultilevel"/>
    <w:tmpl w:val="B0EE496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4AE27A17"/>
    <w:multiLevelType w:val="multilevel"/>
    <w:tmpl w:val="544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6718A"/>
    <w:multiLevelType w:val="hybridMultilevel"/>
    <w:tmpl w:val="1C9AB18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22" w15:restartNumberingAfterBreak="0">
    <w:nsid w:val="4BDE4820"/>
    <w:multiLevelType w:val="hybridMultilevel"/>
    <w:tmpl w:val="7D3CEB92"/>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3" w15:restartNumberingAfterBreak="0">
    <w:nsid w:val="4D032D44"/>
    <w:multiLevelType w:val="hybridMultilevel"/>
    <w:tmpl w:val="8C9CAD62"/>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24" w15:restartNumberingAfterBreak="0">
    <w:nsid w:val="5E076E18"/>
    <w:multiLevelType w:val="hybridMultilevel"/>
    <w:tmpl w:val="73ECC608"/>
    <w:lvl w:ilvl="0" w:tplc="100C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25" w15:restartNumberingAfterBreak="0">
    <w:nsid w:val="64F97970"/>
    <w:multiLevelType w:val="hybridMultilevel"/>
    <w:tmpl w:val="0590C858"/>
    <w:lvl w:ilvl="0" w:tplc="E30A93AA">
      <w:numFmt w:val="bullet"/>
      <w:lvlText w:val="-"/>
      <w:lvlJc w:val="left"/>
      <w:pPr>
        <w:ind w:left="2136" w:hanging="360"/>
      </w:pPr>
      <w:rPr>
        <w:rFonts w:ascii="Century Gothic" w:eastAsia="Times New Roman" w:hAnsi="Century Gothic" w:cs="Times New Roman"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26"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27" w15:restartNumberingAfterBreak="0">
    <w:nsid w:val="686A73B8"/>
    <w:multiLevelType w:val="multilevel"/>
    <w:tmpl w:val="5BD4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723C1"/>
    <w:multiLevelType w:val="multilevel"/>
    <w:tmpl w:val="A166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0" w15:restartNumberingAfterBreak="0">
    <w:nsid w:val="76ED41B3"/>
    <w:multiLevelType w:val="multilevel"/>
    <w:tmpl w:val="6922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726F7"/>
    <w:multiLevelType w:val="hybridMultilevel"/>
    <w:tmpl w:val="20A6EBD8"/>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32" w15:restartNumberingAfterBreak="0">
    <w:nsid w:val="79BD202E"/>
    <w:multiLevelType w:val="hybridMultilevel"/>
    <w:tmpl w:val="8FD68154"/>
    <w:lvl w:ilvl="0" w:tplc="100C000F">
      <w:start w:val="1"/>
      <w:numFmt w:val="decimal"/>
      <w:lvlText w:val="%1."/>
      <w:lvlJc w:val="left"/>
      <w:pPr>
        <w:ind w:left="3974" w:hanging="360"/>
      </w:pPr>
    </w:lvl>
    <w:lvl w:ilvl="1" w:tplc="100C0019" w:tentative="1">
      <w:start w:val="1"/>
      <w:numFmt w:val="lowerLetter"/>
      <w:lvlText w:val="%2."/>
      <w:lvlJc w:val="left"/>
      <w:pPr>
        <w:ind w:left="4694" w:hanging="360"/>
      </w:pPr>
    </w:lvl>
    <w:lvl w:ilvl="2" w:tplc="100C001B" w:tentative="1">
      <w:start w:val="1"/>
      <w:numFmt w:val="lowerRoman"/>
      <w:lvlText w:val="%3."/>
      <w:lvlJc w:val="right"/>
      <w:pPr>
        <w:ind w:left="5414" w:hanging="180"/>
      </w:pPr>
    </w:lvl>
    <w:lvl w:ilvl="3" w:tplc="100C000F" w:tentative="1">
      <w:start w:val="1"/>
      <w:numFmt w:val="decimal"/>
      <w:lvlText w:val="%4."/>
      <w:lvlJc w:val="left"/>
      <w:pPr>
        <w:ind w:left="6134" w:hanging="360"/>
      </w:pPr>
    </w:lvl>
    <w:lvl w:ilvl="4" w:tplc="100C0019" w:tentative="1">
      <w:start w:val="1"/>
      <w:numFmt w:val="lowerLetter"/>
      <w:lvlText w:val="%5."/>
      <w:lvlJc w:val="left"/>
      <w:pPr>
        <w:ind w:left="6854" w:hanging="360"/>
      </w:pPr>
    </w:lvl>
    <w:lvl w:ilvl="5" w:tplc="100C001B" w:tentative="1">
      <w:start w:val="1"/>
      <w:numFmt w:val="lowerRoman"/>
      <w:lvlText w:val="%6."/>
      <w:lvlJc w:val="right"/>
      <w:pPr>
        <w:ind w:left="7574" w:hanging="180"/>
      </w:pPr>
    </w:lvl>
    <w:lvl w:ilvl="6" w:tplc="100C000F" w:tentative="1">
      <w:start w:val="1"/>
      <w:numFmt w:val="decimal"/>
      <w:lvlText w:val="%7."/>
      <w:lvlJc w:val="left"/>
      <w:pPr>
        <w:ind w:left="8294" w:hanging="360"/>
      </w:pPr>
    </w:lvl>
    <w:lvl w:ilvl="7" w:tplc="100C0019" w:tentative="1">
      <w:start w:val="1"/>
      <w:numFmt w:val="lowerLetter"/>
      <w:lvlText w:val="%8."/>
      <w:lvlJc w:val="left"/>
      <w:pPr>
        <w:ind w:left="9014" w:hanging="360"/>
      </w:pPr>
    </w:lvl>
    <w:lvl w:ilvl="8" w:tplc="100C001B" w:tentative="1">
      <w:start w:val="1"/>
      <w:numFmt w:val="lowerRoman"/>
      <w:lvlText w:val="%9."/>
      <w:lvlJc w:val="right"/>
      <w:pPr>
        <w:ind w:left="9734" w:hanging="180"/>
      </w:pPr>
    </w:lvl>
  </w:abstractNum>
  <w:abstractNum w:abstractNumId="33"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4" w15:restartNumberingAfterBreak="0">
    <w:nsid w:val="7F233121"/>
    <w:multiLevelType w:val="multilevel"/>
    <w:tmpl w:val="110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99511">
    <w:abstractNumId w:val="1"/>
  </w:num>
  <w:num w:numId="2" w16cid:durableId="918175600">
    <w:abstractNumId w:val="7"/>
  </w:num>
  <w:num w:numId="3" w16cid:durableId="722951399">
    <w:abstractNumId w:val="4"/>
  </w:num>
  <w:num w:numId="4" w16cid:durableId="231742127">
    <w:abstractNumId w:val="13"/>
  </w:num>
  <w:num w:numId="5" w16cid:durableId="571349081">
    <w:abstractNumId w:val="19"/>
  </w:num>
  <w:num w:numId="6" w16cid:durableId="459957811">
    <w:abstractNumId w:val="2"/>
  </w:num>
  <w:num w:numId="7" w16cid:durableId="23753091">
    <w:abstractNumId w:val="6"/>
  </w:num>
  <w:num w:numId="8" w16cid:durableId="629823383">
    <w:abstractNumId w:val="29"/>
  </w:num>
  <w:num w:numId="9" w16cid:durableId="529805651">
    <w:abstractNumId w:val="26"/>
  </w:num>
  <w:num w:numId="10" w16cid:durableId="16809587">
    <w:abstractNumId w:val="18"/>
  </w:num>
  <w:num w:numId="11" w16cid:durableId="88626508">
    <w:abstractNumId w:val="10"/>
  </w:num>
  <w:num w:numId="12" w16cid:durableId="2070642609">
    <w:abstractNumId w:val="27"/>
  </w:num>
  <w:num w:numId="13" w16cid:durableId="1806774859">
    <w:abstractNumId w:val="11"/>
  </w:num>
  <w:num w:numId="14" w16cid:durableId="531697183">
    <w:abstractNumId w:val="25"/>
  </w:num>
  <w:num w:numId="15" w16cid:durableId="568884137">
    <w:abstractNumId w:val="28"/>
  </w:num>
  <w:num w:numId="16" w16cid:durableId="1721050876">
    <w:abstractNumId w:val="8"/>
  </w:num>
  <w:num w:numId="17" w16cid:durableId="1059129659">
    <w:abstractNumId w:val="17"/>
  </w:num>
  <w:num w:numId="18" w16cid:durableId="1611282840">
    <w:abstractNumId w:val="24"/>
  </w:num>
  <w:num w:numId="19" w16cid:durableId="697434977">
    <w:abstractNumId w:val="22"/>
  </w:num>
  <w:num w:numId="20" w16cid:durableId="406925471">
    <w:abstractNumId w:val="34"/>
  </w:num>
  <w:num w:numId="21" w16cid:durableId="1863738746">
    <w:abstractNumId w:val="5"/>
  </w:num>
  <w:num w:numId="22" w16cid:durableId="773136302">
    <w:abstractNumId w:val="9"/>
  </w:num>
  <w:num w:numId="23" w16cid:durableId="69818620">
    <w:abstractNumId w:val="20"/>
  </w:num>
  <w:num w:numId="24" w16cid:durableId="242447609">
    <w:abstractNumId w:val="30"/>
  </w:num>
  <w:num w:numId="25" w16cid:durableId="1495954816">
    <w:abstractNumId w:val="31"/>
  </w:num>
  <w:num w:numId="26" w16cid:durableId="1900163703">
    <w:abstractNumId w:val="21"/>
  </w:num>
  <w:num w:numId="27" w16cid:durableId="1189179161">
    <w:abstractNumId w:val="12"/>
  </w:num>
  <w:num w:numId="28" w16cid:durableId="1678774766">
    <w:abstractNumId w:val="16"/>
  </w:num>
  <w:num w:numId="29" w16cid:durableId="1487673953">
    <w:abstractNumId w:val="14"/>
  </w:num>
  <w:num w:numId="30" w16cid:durableId="79299551">
    <w:abstractNumId w:val="15"/>
  </w:num>
  <w:num w:numId="31" w16cid:durableId="791679982">
    <w:abstractNumId w:val="33"/>
  </w:num>
  <w:num w:numId="32" w16cid:durableId="872687718">
    <w:abstractNumId w:val="3"/>
  </w:num>
  <w:num w:numId="33" w16cid:durableId="1623145639">
    <w:abstractNumId w:val="0"/>
  </w:num>
  <w:num w:numId="34" w16cid:durableId="32313567">
    <w:abstractNumId w:val="32"/>
  </w:num>
  <w:num w:numId="35" w16cid:durableId="151480693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06914"/>
    <w:rsid w:val="00007D8F"/>
    <w:rsid w:val="00010B9A"/>
    <w:rsid w:val="0001209F"/>
    <w:rsid w:val="00021D00"/>
    <w:rsid w:val="00025101"/>
    <w:rsid w:val="000316F0"/>
    <w:rsid w:val="00044099"/>
    <w:rsid w:val="00045A82"/>
    <w:rsid w:val="00055DB3"/>
    <w:rsid w:val="00063F97"/>
    <w:rsid w:val="00065971"/>
    <w:rsid w:val="00067419"/>
    <w:rsid w:val="00086114"/>
    <w:rsid w:val="000A1B63"/>
    <w:rsid w:val="000A7B4A"/>
    <w:rsid w:val="000B6BE0"/>
    <w:rsid w:val="000D70AA"/>
    <w:rsid w:val="000E5D34"/>
    <w:rsid w:val="000E7483"/>
    <w:rsid w:val="000F22B9"/>
    <w:rsid w:val="000F381C"/>
    <w:rsid w:val="0010591C"/>
    <w:rsid w:val="00106156"/>
    <w:rsid w:val="001101CD"/>
    <w:rsid w:val="00110ACB"/>
    <w:rsid w:val="00111811"/>
    <w:rsid w:val="00114120"/>
    <w:rsid w:val="00116F07"/>
    <w:rsid w:val="00146616"/>
    <w:rsid w:val="0015167D"/>
    <w:rsid w:val="00152A26"/>
    <w:rsid w:val="001575A9"/>
    <w:rsid w:val="001764CE"/>
    <w:rsid w:val="00183417"/>
    <w:rsid w:val="00190F35"/>
    <w:rsid w:val="001B768E"/>
    <w:rsid w:val="001C454D"/>
    <w:rsid w:val="001D2C22"/>
    <w:rsid w:val="001D4577"/>
    <w:rsid w:val="001D6905"/>
    <w:rsid w:val="001D72BA"/>
    <w:rsid w:val="001F2420"/>
    <w:rsid w:val="001F6EEB"/>
    <w:rsid w:val="00223489"/>
    <w:rsid w:val="002770F3"/>
    <w:rsid w:val="00282915"/>
    <w:rsid w:val="00287884"/>
    <w:rsid w:val="002951BD"/>
    <w:rsid w:val="00297E2A"/>
    <w:rsid w:val="002B1E09"/>
    <w:rsid w:val="002B6893"/>
    <w:rsid w:val="002C6634"/>
    <w:rsid w:val="002D7D46"/>
    <w:rsid w:val="002F038B"/>
    <w:rsid w:val="00310160"/>
    <w:rsid w:val="0031563E"/>
    <w:rsid w:val="00320471"/>
    <w:rsid w:val="0034172E"/>
    <w:rsid w:val="00351008"/>
    <w:rsid w:val="003625C8"/>
    <w:rsid w:val="0037071E"/>
    <w:rsid w:val="003A1CE1"/>
    <w:rsid w:val="003A68C6"/>
    <w:rsid w:val="003E018B"/>
    <w:rsid w:val="003E32B9"/>
    <w:rsid w:val="003F1870"/>
    <w:rsid w:val="00407333"/>
    <w:rsid w:val="0040782E"/>
    <w:rsid w:val="004202D8"/>
    <w:rsid w:val="004206A2"/>
    <w:rsid w:val="0043666E"/>
    <w:rsid w:val="00436B90"/>
    <w:rsid w:val="00440010"/>
    <w:rsid w:val="00446CD4"/>
    <w:rsid w:val="00446E95"/>
    <w:rsid w:val="00454074"/>
    <w:rsid w:val="00454A1D"/>
    <w:rsid w:val="00456702"/>
    <w:rsid w:val="00475649"/>
    <w:rsid w:val="00482A33"/>
    <w:rsid w:val="004C6BBA"/>
    <w:rsid w:val="004D08EE"/>
    <w:rsid w:val="004D5266"/>
    <w:rsid w:val="004E099D"/>
    <w:rsid w:val="004F72E8"/>
    <w:rsid w:val="00505421"/>
    <w:rsid w:val="0052224B"/>
    <w:rsid w:val="005328B0"/>
    <w:rsid w:val="0054054F"/>
    <w:rsid w:val="00542CE3"/>
    <w:rsid w:val="00545179"/>
    <w:rsid w:val="00552D07"/>
    <w:rsid w:val="0055647F"/>
    <w:rsid w:val="00571E4B"/>
    <w:rsid w:val="00574085"/>
    <w:rsid w:val="0059222E"/>
    <w:rsid w:val="005926D0"/>
    <w:rsid w:val="005A3FBF"/>
    <w:rsid w:val="005A49B6"/>
    <w:rsid w:val="005B27EF"/>
    <w:rsid w:val="005C1848"/>
    <w:rsid w:val="005D6671"/>
    <w:rsid w:val="005E3BE5"/>
    <w:rsid w:val="005E6192"/>
    <w:rsid w:val="005E6B56"/>
    <w:rsid w:val="00615583"/>
    <w:rsid w:val="00626DB4"/>
    <w:rsid w:val="00645760"/>
    <w:rsid w:val="00655525"/>
    <w:rsid w:val="00656974"/>
    <w:rsid w:val="006902A9"/>
    <w:rsid w:val="006966D0"/>
    <w:rsid w:val="006C220B"/>
    <w:rsid w:val="006E132F"/>
    <w:rsid w:val="006E2CE8"/>
    <w:rsid w:val="006E4DA8"/>
    <w:rsid w:val="007010E6"/>
    <w:rsid w:val="00702051"/>
    <w:rsid w:val="007118D3"/>
    <w:rsid w:val="007211A1"/>
    <w:rsid w:val="0072784A"/>
    <w:rsid w:val="007310E6"/>
    <w:rsid w:val="007413C2"/>
    <w:rsid w:val="00742484"/>
    <w:rsid w:val="00744762"/>
    <w:rsid w:val="0074498A"/>
    <w:rsid w:val="007476C9"/>
    <w:rsid w:val="00753A51"/>
    <w:rsid w:val="0076036D"/>
    <w:rsid w:val="00765BB3"/>
    <w:rsid w:val="007660A5"/>
    <w:rsid w:val="007700A7"/>
    <w:rsid w:val="007724F1"/>
    <w:rsid w:val="00772BC0"/>
    <w:rsid w:val="007748A7"/>
    <w:rsid w:val="007B5262"/>
    <w:rsid w:val="007D0A71"/>
    <w:rsid w:val="007D2CDF"/>
    <w:rsid w:val="007D546C"/>
    <w:rsid w:val="007D7711"/>
    <w:rsid w:val="007E5F3D"/>
    <w:rsid w:val="007F30AE"/>
    <w:rsid w:val="00807F84"/>
    <w:rsid w:val="0081740D"/>
    <w:rsid w:val="00824345"/>
    <w:rsid w:val="00845304"/>
    <w:rsid w:val="008468C8"/>
    <w:rsid w:val="00851A5E"/>
    <w:rsid w:val="00853E81"/>
    <w:rsid w:val="00891718"/>
    <w:rsid w:val="008947DD"/>
    <w:rsid w:val="008A3FDB"/>
    <w:rsid w:val="008A464B"/>
    <w:rsid w:val="008B06E9"/>
    <w:rsid w:val="008B2FAE"/>
    <w:rsid w:val="008B5038"/>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9022A"/>
    <w:rsid w:val="009907B5"/>
    <w:rsid w:val="009B009E"/>
    <w:rsid w:val="009B190E"/>
    <w:rsid w:val="009B192C"/>
    <w:rsid w:val="009B6DE9"/>
    <w:rsid w:val="009B6FDC"/>
    <w:rsid w:val="009C501F"/>
    <w:rsid w:val="009D1A69"/>
    <w:rsid w:val="009D480B"/>
    <w:rsid w:val="009F75DD"/>
    <w:rsid w:val="00A26CA1"/>
    <w:rsid w:val="00A27FC2"/>
    <w:rsid w:val="00A3107E"/>
    <w:rsid w:val="00A400FD"/>
    <w:rsid w:val="00A65F0B"/>
    <w:rsid w:val="00A66D32"/>
    <w:rsid w:val="00A706B7"/>
    <w:rsid w:val="00AA4393"/>
    <w:rsid w:val="00AB1CA6"/>
    <w:rsid w:val="00AC6322"/>
    <w:rsid w:val="00AD3EE8"/>
    <w:rsid w:val="00AE282D"/>
    <w:rsid w:val="00AE45CD"/>
    <w:rsid w:val="00AF58E1"/>
    <w:rsid w:val="00B13CB9"/>
    <w:rsid w:val="00B147A7"/>
    <w:rsid w:val="00B20D38"/>
    <w:rsid w:val="00B241D2"/>
    <w:rsid w:val="00B33505"/>
    <w:rsid w:val="00B40A8E"/>
    <w:rsid w:val="00B44A78"/>
    <w:rsid w:val="00B4738A"/>
    <w:rsid w:val="00B612B2"/>
    <w:rsid w:val="00B62D8D"/>
    <w:rsid w:val="00B64C66"/>
    <w:rsid w:val="00B95EC5"/>
    <w:rsid w:val="00B96AA1"/>
    <w:rsid w:val="00BA56D2"/>
    <w:rsid w:val="00BA7DF1"/>
    <w:rsid w:val="00BD773C"/>
    <w:rsid w:val="00BE185C"/>
    <w:rsid w:val="00BF2DF9"/>
    <w:rsid w:val="00BF3C72"/>
    <w:rsid w:val="00BF4BF4"/>
    <w:rsid w:val="00BF7A15"/>
    <w:rsid w:val="00C20939"/>
    <w:rsid w:val="00C27992"/>
    <w:rsid w:val="00C329D7"/>
    <w:rsid w:val="00C33C51"/>
    <w:rsid w:val="00C43658"/>
    <w:rsid w:val="00C52AD7"/>
    <w:rsid w:val="00C56BB3"/>
    <w:rsid w:val="00C75A98"/>
    <w:rsid w:val="00C90570"/>
    <w:rsid w:val="00CB712D"/>
    <w:rsid w:val="00CD1A2D"/>
    <w:rsid w:val="00CD710B"/>
    <w:rsid w:val="00D04467"/>
    <w:rsid w:val="00D14587"/>
    <w:rsid w:val="00D15AE6"/>
    <w:rsid w:val="00D160DD"/>
    <w:rsid w:val="00D174BC"/>
    <w:rsid w:val="00D275C6"/>
    <w:rsid w:val="00D405C9"/>
    <w:rsid w:val="00D60C1A"/>
    <w:rsid w:val="00D64B85"/>
    <w:rsid w:val="00D64F19"/>
    <w:rsid w:val="00D82BEB"/>
    <w:rsid w:val="00D95D32"/>
    <w:rsid w:val="00DB1DCD"/>
    <w:rsid w:val="00DD5831"/>
    <w:rsid w:val="00DE7B5A"/>
    <w:rsid w:val="00DF72C1"/>
    <w:rsid w:val="00E015B8"/>
    <w:rsid w:val="00E05F8A"/>
    <w:rsid w:val="00E07F66"/>
    <w:rsid w:val="00E1012A"/>
    <w:rsid w:val="00E12AE5"/>
    <w:rsid w:val="00E416AC"/>
    <w:rsid w:val="00E41BC2"/>
    <w:rsid w:val="00E46EC9"/>
    <w:rsid w:val="00E52B61"/>
    <w:rsid w:val="00E61B66"/>
    <w:rsid w:val="00E658ED"/>
    <w:rsid w:val="00E81328"/>
    <w:rsid w:val="00EC677D"/>
    <w:rsid w:val="00ED6F41"/>
    <w:rsid w:val="00ED6F46"/>
    <w:rsid w:val="00EE16F0"/>
    <w:rsid w:val="00EE431D"/>
    <w:rsid w:val="00EE4EC4"/>
    <w:rsid w:val="00EE55F0"/>
    <w:rsid w:val="00F1003D"/>
    <w:rsid w:val="00F1393B"/>
    <w:rsid w:val="00F16ADE"/>
    <w:rsid w:val="00F41F2D"/>
    <w:rsid w:val="00F512A6"/>
    <w:rsid w:val="00F664DF"/>
    <w:rsid w:val="00F739FE"/>
    <w:rsid w:val="00F75A60"/>
    <w:rsid w:val="00F852C6"/>
    <w:rsid w:val="00F93513"/>
    <w:rsid w:val="00FB1CD6"/>
    <w:rsid w:val="00FB6572"/>
    <w:rsid w:val="00FC0699"/>
    <w:rsid w:val="00FD7A3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5525"/>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FD7A33"/>
  </w:style>
  <w:style w:type="paragraph" w:styleId="NormalWeb">
    <w:name w:val="Normal (Web)"/>
    <w:basedOn w:val="Normal"/>
    <w:uiPriority w:val="99"/>
    <w:unhideWhenUsed/>
    <w:rsid w:val="00F1393B"/>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F1393B"/>
    <w:pPr>
      <w:ind w:left="720"/>
      <w:contextualSpacing/>
    </w:pPr>
  </w:style>
  <w:style w:type="paragraph" w:styleId="En-ttedetabledesmatires">
    <w:name w:val="TOC Heading"/>
    <w:basedOn w:val="Titre1"/>
    <w:next w:val="Normal"/>
    <w:uiPriority w:val="39"/>
    <w:unhideWhenUsed/>
    <w:qFormat/>
    <w:rsid w:val="001101CD"/>
    <w:pPr>
      <w:numPr>
        <w:numId w:val="0"/>
      </w:numPr>
      <w:spacing w:before="240" w:after="0" w:line="259" w:lineRule="auto"/>
      <w:outlineLvl w:val="9"/>
    </w:pPr>
    <w:rPr>
      <w:rFonts w:eastAsiaTheme="majorEastAsia" w:cstheme="majorBidi"/>
      <w:b w:val="0"/>
      <w:bCs w:val="0"/>
      <w:caps w:val="0"/>
      <w:color w:val="365F91" w:themeColor="accent1" w:themeShade="BF"/>
      <w:kern w:val="0"/>
    </w:rPr>
  </w:style>
  <w:style w:type="character" w:customStyle="1" w:styleId="Titre3Car">
    <w:name w:val="Titre 3 Car"/>
    <w:basedOn w:val="Policepardfaut"/>
    <w:link w:val="Titre3"/>
    <w:rsid w:val="00A26CA1"/>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068">
      <w:bodyDiv w:val="1"/>
      <w:marLeft w:val="0"/>
      <w:marRight w:val="0"/>
      <w:marTop w:val="0"/>
      <w:marBottom w:val="0"/>
      <w:divBdr>
        <w:top w:val="none" w:sz="0" w:space="0" w:color="auto"/>
        <w:left w:val="none" w:sz="0" w:space="0" w:color="auto"/>
        <w:bottom w:val="none" w:sz="0" w:space="0" w:color="auto"/>
        <w:right w:val="none" w:sz="0" w:space="0" w:color="auto"/>
      </w:divBdr>
    </w:div>
    <w:div w:id="166556456">
      <w:bodyDiv w:val="1"/>
      <w:marLeft w:val="0"/>
      <w:marRight w:val="0"/>
      <w:marTop w:val="0"/>
      <w:marBottom w:val="0"/>
      <w:divBdr>
        <w:top w:val="none" w:sz="0" w:space="0" w:color="auto"/>
        <w:left w:val="none" w:sz="0" w:space="0" w:color="auto"/>
        <w:bottom w:val="none" w:sz="0" w:space="0" w:color="auto"/>
        <w:right w:val="none" w:sz="0" w:space="0" w:color="auto"/>
      </w:divBdr>
    </w:div>
    <w:div w:id="817916754">
      <w:bodyDiv w:val="1"/>
      <w:marLeft w:val="0"/>
      <w:marRight w:val="0"/>
      <w:marTop w:val="0"/>
      <w:marBottom w:val="0"/>
      <w:divBdr>
        <w:top w:val="none" w:sz="0" w:space="0" w:color="auto"/>
        <w:left w:val="none" w:sz="0" w:space="0" w:color="auto"/>
        <w:bottom w:val="none" w:sz="0" w:space="0" w:color="auto"/>
        <w:right w:val="none" w:sz="0" w:space="0" w:color="auto"/>
      </w:divBdr>
    </w:div>
    <w:div w:id="1027565324">
      <w:bodyDiv w:val="1"/>
      <w:marLeft w:val="0"/>
      <w:marRight w:val="0"/>
      <w:marTop w:val="0"/>
      <w:marBottom w:val="0"/>
      <w:divBdr>
        <w:top w:val="none" w:sz="0" w:space="0" w:color="auto"/>
        <w:left w:val="none" w:sz="0" w:space="0" w:color="auto"/>
        <w:bottom w:val="none" w:sz="0" w:space="0" w:color="auto"/>
        <w:right w:val="none" w:sz="0" w:space="0" w:color="auto"/>
      </w:divBdr>
    </w:div>
    <w:div w:id="1099831002">
      <w:bodyDiv w:val="1"/>
      <w:marLeft w:val="0"/>
      <w:marRight w:val="0"/>
      <w:marTop w:val="0"/>
      <w:marBottom w:val="0"/>
      <w:divBdr>
        <w:top w:val="none" w:sz="0" w:space="0" w:color="auto"/>
        <w:left w:val="none" w:sz="0" w:space="0" w:color="auto"/>
        <w:bottom w:val="none" w:sz="0" w:space="0" w:color="auto"/>
        <w:right w:val="none" w:sz="0" w:space="0" w:color="auto"/>
      </w:divBdr>
    </w:div>
    <w:div w:id="1169517200">
      <w:bodyDiv w:val="1"/>
      <w:marLeft w:val="0"/>
      <w:marRight w:val="0"/>
      <w:marTop w:val="0"/>
      <w:marBottom w:val="0"/>
      <w:divBdr>
        <w:top w:val="none" w:sz="0" w:space="0" w:color="auto"/>
        <w:left w:val="none" w:sz="0" w:space="0" w:color="auto"/>
        <w:bottom w:val="none" w:sz="0" w:space="0" w:color="auto"/>
        <w:right w:val="none" w:sz="0" w:space="0" w:color="auto"/>
      </w:divBdr>
    </w:div>
    <w:div w:id="19405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TotalTime>
  <Pages>21</Pages>
  <Words>5562</Words>
  <Characters>30596</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36086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Romain Denis</cp:lastModifiedBy>
  <cp:revision>2</cp:revision>
  <cp:lastPrinted>2024-05-14T14:21:00Z</cp:lastPrinted>
  <dcterms:created xsi:type="dcterms:W3CDTF">2024-05-21T14:15:00Z</dcterms:created>
  <dcterms:modified xsi:type="dcterms:W3CDTF">2024-05-21T14:15:00Z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